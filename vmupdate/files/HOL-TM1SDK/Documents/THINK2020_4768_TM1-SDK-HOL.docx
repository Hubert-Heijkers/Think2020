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CF26EF" w14:textId="779E2A1E" w:rsidR="00C95B53" w:rsidRPr="003719B2" w:rsidRDefault="003719B2" w:rsidP="00C95B53">
      <w:pPr>
        <w:rPr>
          <w:rFonts w:cs="Arial"/>
          <w:b/>
          <w:bCs/>
          <w:color w:val="FFFFFF" w:themeColor="background1"/>
          <w:sz w:val="52"/>
          <w:szCs w:val="52"/>
        </w:rPr>
      </w:pPr>
      <w:r w:rsidRPr="003719B2">
        <w:rPr>
          <w:rFonts w:cs="Arial"/>
          <w:b/>
          <w:bCs/>
          <w:noProof/>
          <w:color w:val="FFFFFF" w:themeColor="background1"/>
          <w:sz w:val="52"/>
          <w:szCs w:val="52"/>
        </w:rPr>
        <w:drawing>
          <wp:anchor distT="0" distB="0" distL="114300" distR="114300" simplePos="0" relativeHeight="251658240" behindDoc="1" locked="0" layoutInCell="1" allowOverlap="1" wp14:anchorId="09C2C500" wp14:editId="2388A2E9">
            <wp:simplePos x="0" y="0"/>
            <wp:positionH relativeFrom="column">
              <wp:posOffset>-810019</wp:posOffset>
            </wp:positionH>
            <wp:positionV relativeFrom="paragraph">
              <wp:posOffset>-1765739</wp:posOffset>
            </wp:positionV>
            <wp:extent cx="7928610" cy="10421007"/>
            <wp:effectExtent l="0" t="0" r="0" b="5715"/>
            <wp:wrapNone/>
            <wp:docPr id="7" name="Picture 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20974"/>
                    <a:stretch/>
                  </pic:blipFill>
                  <pic:spPr bwMode="auto">
                    <a:xfrm>
                      <a:off x="0" y="0"/>
                      <a:ext cx="7929245" cy="104218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5B53" w:rsidRPr="003719B2">
        <w:rPr>
          <w:rFonts w:cs="Arial"/>
          <w:b/>
          <w:bCs/>
          <w:color w:val="FFFFFF" w:themeColor="background1"/>
          <w:sz w:val="52"/>
          <w:szCs w:val="52"/>
        </w:rPr>
        <w:t xml:space="preserve">Lab Center – Hands-On Lab </w:t>
      </w:r>
    </w:p>
    <w:p w14:paraId="0986B1A9" w14:textId="525FB392" w:rsidR="00C95B53" w:rsidRPr="003719B2" w:rsidRDefault="00C95B53" w:rsidP="00C95B53">
      <w:pPr>
        <w:rPr>
          <w:rFonts w:cs="Arial"/>
          <w:color w:val="FFFFFF" w:themeColor="background1"/>
          <w:sz w:val="44"/>
          <w:szCs w:val="44"/>
        </w:rPr>
      </w:pPr>
      <w:r w:rsidRPr="003719B2">
        <w:rPr>
          <w:rFonts w:cs="Arial"/>
          <w:color w:val="FFFFFF" w:themeColor="background1"/>
          <w:sz w:val="44"/>
          <w:szCs w:val="44"/>
        </w:rPr>
        <w:t xml:space="preserve">Session </w:t>
      </w:r>
      <w:r w:rsidR="00B1726C">
        <w:rPr>
          <w:rFonts w:cs="Arial"/>
          <w:color w:val="FFFFFF" w:themeColor="background1"/>
          <w:sz w:val="44"/>
          <w:szCs w:val="44"/>
        </w:rPr>
        <w:t>4768</w:t>
      </w:r>
    </w:p>
    <w:p w14:paraId="3CF8632F" w14:textId="7D5C07AF" w:rsidR="003719B2" w:rsidRPr="003719B2" w:rsidRDefault="00B1726C" w:rsidP="00C95B53">
      <w:pPr>
        <w:rPr>
          <w:rFonts w:cs="Arial"/>
          <w:color w:val="FFFFFF" w:themeColor="background1"/>
          <w:sz w:val="44"/>
          <w:szCs w:val="44"/>
        </w:rPr>
      </w:pPr>
      <w:r w:rsidRPr="00B1726C">
        <w:rPr>
          <w:rFonts w:cs="Arial"/>
          <w:color w:val="FFFFFF" w:themeColor="background1"/>
          <w:sz w:val="44"/>
          <w:szCs w:val="44"/>
        </w:rPr>
        <w:t>IBM TM1: How to Integrate the Functional Database that Powers IBM Planning Analytics</w:t>
      </w:r>
    </w:p>
    <w:p w14:paraId="7A65AFA7" w14:textId="688477E4" w:rsidR="00C95B53" w:rsidRPr="00C95B53" w:rsidRDefault="00C95B53" w:rsidP="00C95B53">
      <w:pPr>
        <w:rPr>
          <w:rFonts w:ascii="Arial" w:hAnsi="Arial" w:cs="Arial"/>
          <w:color w:val="000000" w:themeColor="text1"/>
          <w:szCs w:val="20"/>
        </w:rPr>
      </w:pPr>
      <w:r w:rsidRPr="00C95B53">
        <w:rPr>
          <w:rFonts w:ascii="Arial" w:hAnsi="Arial" w:cs="Arial"/>
          <w:color w:val="000000" w:themeColor="text1"/>
          <w:szCs w:val="20"/>
        </w:rPr>
        <w:br w:type="page"/>
      </w:r>
    </w:p>
    <w:p w14:paraId="1781E6CF" w14:textId="77777777" w:rsidR="00C95B53" w:rsidRDefault="00C95B53">
      <w:pPr>
        <w:rPr>
          <w:rFonts w:ascii="Arial" w:hAnsi="Arial" w:cs="Arial"/>
          <w:b/>
          <w:bCs/>
          <w:color w:val="000000" w:themeColor="text1"/>
          <w:szCs w:val="20"/>
        </w:rPr>
      </w:pPr>
    </w:p>
    <w:p w14:paraId="5E3D6D69" w14:textId="6AAFEEB6" w:rsidR="00F00260" w:rsidRPr="00A15CD3" w:rsidRDefault="00F00260" w:rsidP="00A15CD3">
      <w:pPr>
        <w:spacing w:before="80" w:after="80"/>
        <w:rPr>
          <w:rFonts w:ascii="Arial" w:hAnsi="Arial" w:cs="Arial"/>
          <w:b/>
          <w:bCs/>
          <w:color w:val="000000" w:themeColor="text1"/>
          <w:szCs w:val="20"/>
        </w:rPr>
      </w:pPr>
      <w:r w:rsidRPr="00A15CD3">
        <w:rPr>
          <w:rFonts w:ascii="Arial" w:hAnsi="Arial" w:cs="Arial"/>
          <w:b/>
          <w:bCs/>
          <w:color w:val="000000" w:themeColor="text1"/>
          <w:szCs w:val="20"/>
        </w:rPr>
        <w:t>DISCLAIMER</w:t>
      </w:r>
    </w:p>
    <w:p w14:paraId="759B3413" w14:textId="77777777" w:rsidR="00F00260" w:rsidRPr="00A15CD3" w:rsidRDefault="00F00260" w:rsidP="00A15CD3">
      <w:pPr>
        <w:spacing w:after="80"/>
        <w:rPr>
          <w:rFonts w:ascii="Arial" w:hAnsi="Arial" w:cs="Arial"/>
          <w:sz w:val="18"/>
          <w:szCs w:val="18"/>
        </w:rPr>
      </w:pPr>
      <w:r w:rsidRPr="00A15CD3">
        <w:rPr>
          <w:rFonts w:ascii="Arial" w:hAnsi="Arial" w:cs="Arial"/>
          <w:sz w:val="18"/>
          <w:szCs w:val="18"/>
        </w:rPr>
        <w:t xml:space="preserve">IBM’s statements regarding its plans, directions, and intent are subject to change or withdrawal without notice at IBM’s sole discretion. Information regarding potential future products is intended to outline potential future products is intended to outline our general product direction and it should not be relied on in making a purchasing decision.  </w:t>
      </w:r>
    </w:p>
    <w:p w14:paraId="5E29C26C" w14:textId="77777777" w:rsidR="00F00260" w:rsidRPr="00A15CD3" w:rsidRDefault="00F00260" w:rsidP="00A15CD3">
      <w:pPr>
        <w:spacing w:after="80"/>
        <w:rPr>
          <w:rFonts w:ascii="Arial" w:hAnsi="Arial" w:cs="Arial"/>
          <w:sz w:val="18"/>
          <w:szCs w:val="18"/>
        </w:rPr>
      </w:pPr>
      <w:r w:rsidRPr="00A15CD3">
        <w:rPr>
          <w:rFonts w:ascii="Arial" w:hAnsi="Arial" w:cs="Arial"/>
          <w:sz w:val="18"/>
          <w:szCs w:val="18"/>
        </w:rPr>
        <w:t>The information mentioned regarding potential future products is not a commitment, promise, or legal obligation to deliver any material, code or functionality. Information about potential future products may not be incorporated into any contract.</w:t>
      </w:r>
    </w:p>
    <w:p w14:paraId="03149D74" w14:textId="77777777" w:rsidR="00F00260" w:rsidRPr="00A15CD3" w:rsidRDefault="00F00260" w:rsidP="00A15CD3">
      <w:pPr>
        <w:spacing w:after="80"/>
        <w:rPr>
          <w:rFonts w:ascii="Arial" w:hAnsi="Arial" w:cs="Arial"/>
          <w:sz w:val="18"/>
          <w:szCs w:val="18"/>
        </w:rPr>
      </w:pPr>
      <w:r w:rsidRPr="00A15CD3">
        <w:rPr>
          <w:rFonts w:ascii="Arial" w:hAnsi="Arial" w:cs="Arial"/>
          <w:sz w:val="18"/>
          <w:szCs w:val="18"/>
        </w:rPr>
        <w:t xml:space="preserve">The development, release, and timing of any future features or functionality described for our products remains at our sole discretion I/O configuration, the storage configuration, and the workload processed. Therefore, no assurance can be given that an individual user will achieve results like those stated here. </w:t>
      </w:r>
    </w:p>
    <w:p w14:paraId="17C68186" w14:textId="77777777" w:rsidR="00A15CD3" w:rsidRDefault="00F00260" w:rsidP="00A15CD3">
      <w:pPr>
        <w:spacing w:after="80"/>
        <w:rPr>
          <w:rFonts w:ascii="Arial" w:hAnsi="Arial" w:cs="Arial"/>
          <w:sz w:val="18"/>
          <w:szCs w:val="18"/>
        </w:rPr>
      </w:pPr>
      <w:r w:rsidRPr="00A15CD3">
        <w:rPr>
          <w:rFonts w:ascii="Arial" w:hAnsi="Arial" w:cs="Arial"/>
          <w:sz w:val="18"/>
          <w:szCs w:val="18"/>
        </w:rPr>
        <w:t xml:space="preserve">Information in these presentations (including information relating to products that have not yet been announced by IBM) has been reviewed for accuracy as of the date of initial publication and could include unintentional technical or typographical errors. IBM shall have no responsibility to update this information. </w:t>
      </w:r>
      <w:r w:rsidRPr="00A15CD3">
        <w:rPr>
          <w:rFonts w:ascii="Arial" w:hAnsi="Arial" w:cs="Arial"/>
          <w:b/>
          <w:bCs/>
          <w:sz w:val="18"/>
          <w:szCs w:val="18"/>
        </w:rPr>
        <w:t xml:space="preserve">This document is distributed “as is” without any warranty, either express or implied. In no event, shall IBM be liable for any damage arising from the use of this information, including but not limited to, loss of data, business interruption, loss of profit or loss of opportunity. </w:t>
      </w:r>
      <w:r w:rsidRPr="00A15CD3">
        <w:rPr>
          <w:rFonts w:ascii="Arial" w:hAnsi="Arial" w:cs="Arial"/>
          <w:sz w:val="18"/>
          <w:szCs w:val="18"/>
        </w:rPr>
        <w:t>IBM products and services are warranted per the terms and conditions of the agreements under which they are provided.</w:t>
      </w:r>
    </w:p>
    <w:p w14:paraId="3D50630B" w14:textId="77777777" w:rsidR="00A15CD3" w:rsidRDefault="00F00260" w:rsidP="00A15CD3">
      <w:pPr>
        <w:spacing w:after="80"/>
        <w:rPr>
          <w:rFonts w:ascii="Arial" w:hAnsi="Arial" w:cs="Arial"/>
          <w:b/>
          <w:bCs/>
          <w:sz w:val="18"/>
          <w:szCs w:val="18"/>
        </w:rPr>
      </w:pPr>
      <w:r w:rsidRPr="00A15CD3">
        <w:rPr>
          <w:rFonts w:ascii="Arial" w:hAnsi="Arial" w:cs="Arial"/>
          <w:sz w:val="18"/>
          <w:szCs w:val="18"/>
        </w:rPr>
        <w:t>IBM products are manufactured from new parts or new and used parts.  In some cases, a product may not be new and may have been previously installed. Regardless, our warranty terms apply.”</w:t>
      </w:r>
      <w:r w:rsidRPr="00A15CD3">
        <w:rPr>
          <w:rFonts w:ascii="Arial" w:hAnsi="Arial" w:cs="Arial"/>
          <w:sz w:val="18"/>
          <w:szCs w:val="18"/>
        </w:rPr>
        <w:br/>
      </w:r>
      <w:r w:rsidRPr="00A15CD3">
        <w:rPr>
          <w:rFonts w:ascii="Arial" w:hAnsi="Arial" w:cs="Arial"/>
          <w:b/>
          <w:bCs/>
          <w:sz w:val="18"/>
          <w:szCs w:val="18"/>
        </w:rPr>
        <w:t>Any statements regarding IBM's future direction, intent or product plans are subject to change or withdrawal without notice.</w:t>
      </w:r>
    </w:p>
    <w:p w14:paraId="4CB8ACAE" w14:textId="77777777" w:rsidR="00A15CD3" w:rsidRDefault="00F00260" w:rsidP="00A15CD3">
      <w:pPr>
        <w:spacing w:after="80"/>
        <w:rPr>
          <w:rFonts w:ascii="Arial" w:hAnsi="Arial" w:cs="Arial"/>
          <w:sz w:val="18"/>
          <w:szCs w:val="18"/>
        </w:rPr>
      </w:pPr>
      <w:r w:rsidRPr="00A15CD3">
        <w:rPr>
          <w:rFonts w:ascii="Arial" w:hAnsi="Arial" w:cs="Arial"/>
          <w:sz w:val="18"/>
          <w:szCs w:val="18"/>
        </w:rPr>
        <w:t>Performance data contained herein was generally obtained in controlled, isolated environments. Customer examples are presented as illustrations of how those customers have used IBM products and the results they may have achieved. Actual performance, cost, savings or other results in other operating environments may vary. References in this document to IBM products, programs, or services does not imply that IBM intends to make such products, programs or services available in all countries in which IBM operates or does business.</w:t>
      </w:r>
    </w:p>
    <w:p w14:paraId="047A10D4" w14:textId="77777777" w:rsidR="00A15CD3" w:rsidRDefault="00F00260" w:rsidP="00A15CD3">
      <w:pPr>
        <w:spacing w:after="80"/>
        <w:rPr>
          <w:rFonts w:ascii="Arial" w:hAnsi="Arial" w:cs="Arial"/>
          <w:sz w:val="18"/>
          <w:szCs w:val="18"/>
        </w:rPr>
      </w:pPr>
      <w:r w:rsidRPr="00A15CD3">
        <w:rPr>
          <w:rFonts w:ascii="Arial" w:hAnsi="Arial" w:cs="Arial"/>
          <w:sz w:val="18"/>
          <w:szCs w:val="18"/>
        </w:rPr>
        <w:t>Workshops, sessions and associated materials may have been prepared by independent session speakers, and do not necessarily reflect the views of IBM. All materials and discussions are provided for informational purposes only, and are neither intended to, nor shall constitute legal or other guidance or advice to any individual participant or their specific situation.</w:t>
      </w:r>
    </w:p>
    <w:p w14:paraId="48E9140D" w14:textId="25BDFC05" w:rsidR="00F00260" w:rsidRPr="00A15CD3" w:rsidRDefault="00F00260" w:rsidP="00A15CD3">
      <w:pPr>
        <w:spacing w:after="80"/>
        <w:rPr>
          <w:rFonts w:ascii="Arial" w:hAnsi="Arial" w:cs="Arial"/>
          <w:sz w:val="18"/>
          <w:szCs w:val="18"/>
        </w:rPr>
      </w:pPr>
      <w:r w:rsidRPr="00A15CD3">
        <w:rPr>
          <w:rFonts w:ascii="Arial" w:hAnsi="Arial" w:cs="Arial"/>
          <w:sz w:val="18"/>
          <w:szCs w:val="18"/>
        </w:rPr>
        <w:t xml:space="preserve">It is the customer’s responsibility to insure its own compliance with legal requirements and to obtain advice of competent legal counsel as to the identification and interpretation of any relevant laws and regulatory requirements that may affect the customer’s business and any actions the customer may need to take to comply with such laws. IBM does not provide legal advice or represent or warrant that its services or products will ensure that the customer follows any law. </w:t>
      </w:r>
    </w:p>
    <w:p w14:paraId="30B3174F" w14:textId="77777777" w:rsidR="00F00260" w:rsidRPr="00A15CD3" w:rsidRDefault="00F00260" w:rsidP="00A15CD3">
      <w:pPr>
        <w:spacing w:after="80"/>
        <w:rPr>
          <w:rFonts w:ascii="Arial" w:hAnsi="Arial" w:cs="Arial"/>
          <w:sz w:val="18"/>
          <w:szCs w:val="18"/>
        </w:rPr>
      </w:pPr>
      <w:r w:rsidRPr="00A15CD3">
        <w:rPr>
          <w:rFonts w:ascii="Arial" w:hAnsi="Arial" w:cs="Arial"/>
          <w:sz w:val="18"/>
          <w:szCs w:val="18"/>
        </w:rPr>
        <w:t xml:space="preserve">Information concerning non-IBM products was obtained from the suppliers of those products, their published announcements or other publicly available sources. IBM has not tested those products about this publication and cannot confirm the accuracy of performance, compatibility or any other claims related to non-IBM products. Questions on the capabilities of non-IBM products should be addressed to the suppliers of those products. IBM does not warrant the quality of any third-party products, or the ability of any such third-party products to interoperate with IBM’s products. </w:t>
      </w:r>
      <w:r w:rsidRPr="00A15CD3">
        <w:rPr>
          <w:rFonts w:ascii="Arial" w:hAnsi="Arial" w:cs="Arial"/>
          <w:b/>
          <w:bCs/>
          <w:sz w:val="18"/>
          <w:szCs w:val="18"/>
        </w:rPr>
        <w:t xml:space="preserve">IBM expressly disclaims all warranties, expressed or implied, including but not limited to, the implied warranties of merchantability and fitness for a purpose. </w:t>
      </w:r>
    </w:p>
    <w:p w14:paraId="2E941F84" w14:textId="77777777" w:rsidR="00A15CD3" w:rsidRDefault="00F00260" w:rsidP="00A15CD3">
      <w:pPr>
        <w:spacing w:after="80"/>
        <w:rPr>
          <w:rFonts w:ascii="Arial" w:hAnsi="Arial" w:cs="Arial"/>
          <w:sz w:val="18"/>
          <w:szCs w:val="18"/>
        </w:rPr>
      </w:pPr>
      <w:r w:rsidRPr="00A15CD3">
        <w:rPr>
          <w:rFonts w:ascii="Arial" w:hAnsi="Arial" w:cs="Arial"/>
          <w:sz w:val="18"/>
          <w:szCs w:val="18"/>
        </w:rPr>
        <w:t>The provision of the information contained herein is not intended to, and does not, grant any right or license under any IBM patents, copyrights, trademarks or other intellectual property right.</w:t>
      </w:r>
    </w:p>
    <w:p w14:paraId="61920159" w14:textId="276A282D" w:rsidR="00F00260" w:rsidRPr="00A15CD3" w:rsidRDefault="00F00260" w:rsidP="00A15CD3">
      <w:pPr>
        <w:spacing w:after="80"/>
        <w:rPr>
          <w:rFonts w:ascii="Arial" w:hAnsi="Arial" w:cs="Arial"/>
          <w:sz w:val="18"/>
          <w:szCs w:val="18"/>
        </w:rPr>
      </w:pPr>
      <w:r w:rsidRPr="00A15CD3">
        <w:rPr>
          <w:rFonts w:ascii="Arial" w:hAnsi="Arial" w:cs="Arial"/>
          <w:sz w:val="18"/>
          <w:szCs w:val="18"/>
        </w:rPr>
        <w:t>IBM, the IBM logo,</w:t>
      </w:r>
      <w:r w:rsidR="00A15CD3" w:rsidRPr="00A15CD3">
        <w:rPr>
          <w:rFonts w:ascii="Arial" w:hAnsi="Arial" w:cs="Arial"/>
          <w:sz w:val="18"/>
          <w:szCs w:val="18"/>
        </w:rPr>
        <w:t xml:space="preserve"> and</w:t>
      </w:r>
      <w:r w:rsidRPr="00A15CD3">
        <w:rPr>
          <w:rFonts w:ascii="Arial" w:hAnsi="Arial" w:cs="Arial"/>
          <w:sz w:val="18"/>
          <w:szCs w:val="18"/>
        </w:rPr>
        <w:t xml:space="preserve"> ibm.com</w:t>
      </w:r>
      <w:r w:rsidR="00A15CD3" w:rsidRPr="00A15CD3">
        <w:rPr>
          <w:rFonts w:ascii="Arial" w:hAnsi="Arial" w:cs="Arial"/>
          <w:sz w:val="18"/>
          <w:szCs w:val="18"/>
        </w:rPr>
        <w:t xml:space="preserve"> </w:t>
      </w:r>
      <w:r w:rsidRPr="00A15CD3">
        <w:rPr>
          <w:rFonts w:ascii="Arial" w:hAnsi="Arial" w:cs="Arial"/>
          <w:sz w:val="18"/>
          <w:szCs w:val="18"/>
        </w:rPr>
        <w:t>are trademarks of International Business Machines Corporation, registered in many jurisdictions worldwide. Other product and service names might be trademarks of IBM or other companies. A current list of IBM trademarks is available on the Web at "Copyright and trademark information" at: www.ibm.com/legal/copytrade.shtml.</w:t>
      </w:r>
    </w:p>
    <w:p w14:paraId="1FCA0D06" w14:textId="77777777" w:rsidR="00A15CD3" w:rsidRPr="00A15CD3" w:rsidRDefault="00A15CD3" w:rsidP="00A15CD3">
      <w:pPr>
        <w:pStyle w:val="Copyright"/>
        <w:spacing w:before="0" w:after="0" w:line="240" w:lineRule="auto"/>
      </w:pPr>
      <w:r w:rsidRPr="00A15CD3">
        <w:t xml:space="preserve">Java and all Java-based trademarks and logos are trademarks or registered trademarks of Oracle and/or its affiliates. </w:t>
      </w:r>
    </w:p>
    <w:p w14:paraId="2562646A" w14:textId="77777777" w:rsidR="00A15CD3" w:rsidRPr="00A15CD3" w:rsidRDefault="00A15CD3" w:rsidP="00A15CD3">
      <w:pPr>
        <w:pStyle w:val="Copyright"/>
        <w:spacing w:before="0" w:after="0" w:line="240" w:lineRule="auto"/>
      </w:pPr>
      <w:r w:rsidRPr="00A15CD3">
        <w:t xml:space="preserve">Linux is a registered trademark of Linus Torvalds in the United States, other countries, or both. </w:t>
      </w:r>
    </w:p>
    <w:p w14:paraId="4AB30A0D" w14:textId="77777777" w:rsidR="00A15CD3" w:rsidRPr="00A15CD3" w:rsidRDefault="00A15CD3" w:rsidP="00A15CD3">
      <w:pPr>
        <w:pStyle w:val="Copyright"/>
        <w:spacing w:before="0" w:after="0" w:line="240" w:lineRule="auto"/>
      </w:pPr>
      <w:r w:rsidRPr="00A15CD3">
        <w:t>Microsoft, Windows, Windows NT, and the Windows logo are trademarks of Microsoft Corporation in the United States, other countries, or both.</w:t>
      </w:r>
    </w:p>
    <w:p w14:paraId="519582DE" w14:textId="77777777" w:rsidR="00A15CD3" w:rsidRPr="00A15CD3" w:rsidRDefault="00A15CD3" w:rsidP="00A15CD3">
      <w:pPr>
        <w:pStyle w:val="Copyright"/>
        <w:spacing w:before="0" w:after="0" w:line="240" w:lineRule="auto"/>
      </w:pPr>
      <w:r w:rsidRPr="00A15CD3">
        <w:t>OpenShift is a trademark of Red Hat, Inc.</w:t>
      </w:r>
    </w:p>
    <w:p w14:paraId="6FCA58EF" w14:textId="77777777" w:rsidR="00A15CD3" w:rsidRPr="00A15CD3" w:rsidRDefault="00A15CD3" w:rsidP="00A15CD3">
      <w:pPr>
        <w:pStyle w:val="Copyright"/>
        <w:spacing w:before="0" w:after="80" w:line="240" w:lineRule="auto"/>
      </w:pPr>
      <w:r w:rsidRPr="00A15CD3">
        <w:t>UNIX is a registered trademark of The Open Group in the United States and other countries.</w:t>
      </w:r>
    </w:p>
    <w:p w14:paraId="22188AB7" w14:textId="77777777" w:rsidR="00A15CD3" w:rsidRDefault="00F00260" w:rsidP="00A15CD3">
      <w:pPr>
        <w:spacing w:after="80"/>
        <w:rPr>
          <w:rFonts w:ascii="Arial" w:hAnsi="Arial" w:cs="Arial"/>
          <w:sz w:val="18"/>
          <w:szCs w:val="18"/>
        </w:rPr>
      </w:pPr>
      <w:r w:rsidRPr="00A15CD3">
        <w:rPr>
          <w:rFonts w:ascii="Arial" w:hAnsi="Arial" w:cs="Arial"/>
          <w:sz w:val="18"/>
          <w:szCs w:val="18"/>
        </w:rPr>
        <w:t>© 20</w:t>
      </w:r>
      <w:r w:rsidR="00A15CD3" w:rsidRPr="00A15CD3">
        <w:rPr>
          <w:rFonts w:ascii="Arial" w:hAnsi="Arial" w:cs="Arial"/>
          <w:sz w:val="18"/>
          <w:szCs w:val="18"/>
        </w:rPr>
        <w:t>20</w:t>
      </w:r>
      <w:r w:rsidRPr="00A15CD3">
        <w:rPr>
          <w:rFonts w:ascii="Arial" w:hAnsi="Arial" w:cs="Arial"/>
          <w:sz w:val="18"/>
          <w:szCs w:val="18"/>
        </w:rPr>
        <w:t xml:space="preserve"> International Business Machines Corporation. No part of this document may be reproduced or transmitted in any form without written permission from IBM.</w:t>
      </w:r>
    </w:p>
    <w:p w14:paraId="1923E16C" w14:textId="77777777" w:rsidR="00041504" w:rsidRDefault="00F00260" w:rsidP="00A15CD3">
      <w:pPr>
        <w:spacing w:after="80"/>
        <w:rPr>
          <w:rFonts w:ascii="Arial" w:hAnsi="Arial" w:cs="Arial"/>
          <w:b/>
          <w:bCs/>
          <w:sz w:val="16"/>
          <w:szCs w:val="16"/>
        </w:rPr>
      </w:pPr>
      <w:r w:rsidRPr="00A15CD3">
        <w:rPr>
          <w:rFonts w:ascii="Arial" w:hAnsi="Arial" w:cs="Arial"/>
          <w:b/>
          <w:bCs/>
          <w:sz w:val="18"/>
          <w:szCs w:val="18"/>
        </w:rPr>
        <w:t>U.S. Government Users Restricted Rights — use, duplication or disclosure restricted by GSA ADP Schedule Contract with IBM.</w:t>
      </w:r>
      <w:r w:rsidRPr="00F00260">
        <w:rPr>
          <w:rFonts w:ascii="Arial" w:hAnsi="Arial" w:cs="Arial"/>
          <w:b/>
          <w:bCs/>
          <w:sz w:val="16"/>
          <w:szCs w:val="16"/>
        </w:rPr>
        <w:t xml:space="preserve"> </w:t>
      </w:r>
    </w:p>
    <w:p w14:paraId="01D19BF7" w14:textId="77777777" w:rsidR="00041504" w:rsidRDefault="00041504">
      <w:pPr>
        <w:rPr>
          <w:rFonts w:ascii="Arial" w:hAnsi="Arial" w:cs="Arial"/>
          <w:b/>
          <w:bCs/>
          <w:sz w:val="16"/>
          <w:szCs w:val="16"/>
        </w:rPr>
      </w:pPr>
      <w:r>
        <w:rPr>
          <w:rFonts w:ascii="Arial" w:hAnsi="Arial" w:cs="Arial"/>
          <w:b/>
          <w:bCs/>
          <w:sz w:val="16"/>
          <w:szCs w:val="16"/>
        </w:rPr>
        <w:br w:type="page"/>
      </w:r>
    </w:p>
    <w:p w14:paraId="7FBEC478" w14:textId="77777777" w:rsidR="00041504" w:rsidRDefault="00041504" w:rsidP="00041504">
      <w:pPr>
        <w:rPr>
          <w:b/>
          <w:bCs/>
          <w:noProof/>
          <w:color w:val="000000" w:themeColor="text1"/>
          <w:sz w:val="48"/>
          <w:szCs w:val="48"/>
        </w:rPr>
      </w:pPr>
    </w:p>
    <w:p w14:paraId="6159089A" w14:textId="17D27427" w:rsidR="00041504" w:rsidRPr="00041504" w:rsidRDefault="00041504" w:rsidP="00041504">
      <w:pPr>
        <w:rPr>
          <w:b/>
          <w:bCs/>
          <w:sz w:val="48"/>
          <w:szCs w:val="48"/>
        </w:rPr>
      </w:pPr>
      <w:r w:rsidRPr="00041504">
        <w:rPr>
          <w:b/>
          <w:bCs/>
          <w:noProof/>
          <w:color w:val="000000" w:themeColor="text1"/>
          <w:sz w:val="48"/>
          <w:szCs w:val="48"/>
        </w:rPr>
        <w:t>We Value Your Feedback</w:t>
      </w:r>
    </w:p>
    <w:p w14:paraId="75D37EC3" w14:textId="54843AA9" w:rsidR="00041504" w:rsidRDefault="00041504" w:rsidP="00041504">
      <w:pPr>
        <w:spacing w:after="200" w:line="276" w:lineRule="auto"/>
        <w:contextualSpacing/>
        <w:jc w:val="both"/>
      </w:pPr>
    </w:p>
    <w:p w14:paraId="6FCB4407" w14:textId="77777777" w:rsidR="00041504" w:rsidRDefault="00041504" w:rsidP="00041504">
      <w:pPr>
        <w:spacing w:after="200" w:line="276" w:lineRule="auto"/>
        <w:contextualSpacing/>
        <w:jc w:val="both"/>
      </w:pPr>
    </w:p>
    <w:p w14:paraId="6B0C3225" w14:textId="69B51D12" w:rsidR="00041504" w:rsidRDefault="00041504" w:rsidP="00041504">
      <w:pPr>
        <w:spacing w:after="200" w:line="276" w:lineRule="auto"/>
        <w:contextualSpacing/>
        <w:jc w:val="both"/>
        <w:rPr>
          <w:sz w:val="24"/>
        </w:rPr>
      </w:pPr>
      <w:r w:rsidRPr="00041504">
        <w:rPr>
          <w:sz w:val="24"/>
        </w:rPr>
        <w:t>Don’t forget to submit your Think 2020 session and speaker feedback! Your feedback is very important to us – we use it to continually improve the conference.</w:t>
      </w:r>
    </w:p>
    <w:p w14:paraId="1576F823" w14:textId="77777777" w:rsidR="00041504" w:rsidRPr="00041504" w:rsidRDefault="00041504" w:rsidP="00041504">
      <w:pPr>
        <w:spacing w:after="200" w:line="276" w:lineRule="auto"/>
        <w:contextualSpacing/>
        <w:jc w:val="both"/>
        <w:rPr>
          <w:sz w:val="24"/>
        </w:rPr>
      </w:pPr>
    </w:p>
    <w:p w14:paraId="40427860" w14:textId="7B3F3CFB" w:rsidR="00F129F5" w:rsidRPr="00A15CD3" w:rsidRDefault="00041504" w:rsidP="00041504">
      <w:pPr>
        <w:spacing w:after="200" w:line="276" w:lineRule="auto"/>
        <w:contextualSpacing/>
        <w:jc w:val="both"/>
        <w:rPr>
          <w:rFonts w:ascii="Arial" w:hAnsi="Arial" w:cs="Arial"/>
          <w:sz w:val="16"/>
          <w:szCs w:val="16"/>
        </w:rPr>
      </w:pPr>
      <w:r w:rsidRPr="00041504">
        <w:rPr>
          <w:sz w:val="24"/>
        </w:rPr>
        <w:t>Access the Think 20</w:t>
      </w:r>
      <w:r>
        <w:rPr>
          <w:sz w:val="24"/>
        </w:rPr>
        <w:t>20</w:t>
      </w:r>
      <w:r w:rsidRPr="00041504">
        <w:rPr>
          <w:sz w:val="24"/>
        </w:rPr>
        <w:t xml:space="preserve"> agenda tool to quickly submit</w:t>
      </w:r>
      <w:r>
        <w:rPr>
          <w:sz w:val="24"/>
        </w:rPr>
        <w:t xml:space="preserve"> </w:t>
      </w:r>
      <w:r w:rsidRPr="00041504">
        <w:rPr>
          <w:sz w:val="24"/>
        </w:rPr>
        <w:t>surveys from your smartphone</w:t>
      </w:r>
      <w:r>
        <w:rPr>
          <w:sz w:val="24"/>
        </w:rPr>
        <w:t xml:space="preserve"> or </w:t>
      </w:r>
      <w:r w:rsidRPr="00041504">
        <w:rPr>
          <w:sz w:val="24"/>
        </w:rPr>
        <w:t>laptop</w:t>
      </w:r>
      <w:r>
        <w:rPr>
          <w:sz w:val="24"/>
        </w:rPr>
        <w:t>.</w:t>
      </w:r>
      <w:r w:rsidR="00DB34CA" w:rsidRPr="001C56A8">
        <w:br w:type="page"/>
      </w:r>
    </w:p>
    <w:p w14:paraId="130A6D0A" w14:textId="7E8B477D" w:rsidR="00FD71B0" w:rsidRPr="001C56A8" w:rsidRDefault="0087558C" w:rsidP="004F2622">
      <w:pPr>
        <w:rPr>
          <w:b/>
          <w:bCs/>
          <w:sz w:val="36"/>
          <w:szCs w:val="36"/>
        </w:rPr>
      </w:pPr>
      <w:r w:rsidRPr="001C56A8">
        <w:rPr>
          <w:b/>
          <w:bCs/>
          <w:sz w:val="36"/>
          <w:szCs w:val="36"/>
        </w:rPr>
        <w:lastRenderedPageBreak/>
        <w:t>Table of C</w:t>
      </w:r>
      <w:r w:rsidR="00FD71B0" w:rsidRPr="001C56A8">
        <w:rPr>
          <w:b/>
          <w:bCs/>
          <w:sz w:val="36"/>
          <w:szCs w:val="36"/>
        </w:rPr>
        <w:t>ontents</w:t>
      </w:r>
    </w:p>
    <w:p w14:paraId="0870FF6F" w14:textId="030DAC2F" w:rsidR="00FD71B0" w:rsidRPr="001C56A8" w:rsidRDefault="00FD71B0" w:rsidP="004F2622">
      <w:pPr>
        <w:rPr>
          <w:szCs w:val="28"/>
        </w:rPr>
      </w:pPr>
    </w:p>
    <w:p w14:paraId="2A7A4A7D" w14:textId="07BC0D1A" w:rsidR="00A266F8" w:rsidRDefault="000B7324" w:rsidP="00A266F8">
      <w:pPr>
        <w:pStyle w:val="TOC1"/>
        <w:rPr>
          <w:rFonts w:asciiTheme="minorHAnsi" w:eastAsiaTheme="minorEastAsia" w:hAnsiTheme="minorHAnsi" w:cstheme="minorBidi"/>
          <w:noProof/>
          <w:sz w:val="22"/>
          <w:szCs w:val="22"/>
        </w:rPr>
      </w:pPr>
      <w:r w:rsidRPr="001C56A8">
        <w:rPr>
          <w:szCs w:val="28"/>
        </w:rPr>
        <w:fldChar w:fldCharType="begin"/>
      </w:r>
      <w:r w:rsidRPr="001C56A8">
        <w:rPr>
          <w:szCs w:val="28"/>
        </w:rPr>
        <w:instrText xml:space="preserve"> TOC \o "2-3" \h \z \u \t "Heading 1,1" </w:instrText>
      </w:r>
      <w:r w:rsidRPr="001C56A8">
        <w:rPr>
          <w:szCs w:val="28"/>
        </w:rPr>
        <w:fldChar w:fldCharType="separate"/>
      </w:r>
      <w:hyperlink w:anchor="_Toc37694720" w:history="1">
        <w:r w:rsidR="00A266F8" w:rsidRPr="00BE56E8">
          <w:rPr>
            <w:rStyle w:val="Hyperlink"/>
            <w:noProof/>
          </w:rPr>
          <w:t>1 What to expect</w:t>
        </w:r>
        <w:r w:rsidR="00A266F8">
          <w:rPr>
            <w:noProof/>
            <w:webHidden/>
          </w:rPr>
          <w:tab/>
        </w:r>
        <w:r w:rsidR="00A266F8">
          <w:rPr>
            <w:noProof/>
            <w:webHidden/>
          </w:rPr>
          <w:fldChar w:fldCharType="begin"/>
        </w:r>
        <w:r w:rsidR="00A266F8">
          <w:rPr>
            <w:noProof/>
            <w:webHidden/>
          </w:rPr>
          <w:instrText xml:space="preserve"> PAGEREF _Toc37694720 \h </w:instrText>
        </w:r>
        <w:r w:rsidR="00A266F8">
          <w:rPr>
            <w:noProof/>
            <w:webHidden/>
          </w:rPr>
        </w:r>
        <w:r w:rsidR="00A266F8">
          <w:rPr>
            <w:noProof/>
            <w:webHidden/>
          </w:rPr>
          <w:fldChar w:fldCharType="separate"/>
        </w:r>
        <w:r w:rsidR="0011625A">
          <w:rPr>
            <w:noProof/>
            <w:webHidden/>
          </w:rPr>
          <w:t>5</w:t>
        </w:r>
        <w:r w:rsidR="00A266F8">
          <w:rPr>
            <w:noProof/>
            <w:webHidden/>
          </w:rPr>
          <w:fldChar w:fldCharType="end"/>
        </w:r>
      </w:hyperlink>
    </w:p>
    <w:p w14:paraId="30885C47" w14:textId="4F1F1A30" w:rsidR="00A266F8" w:rsidRDefault="00A266F8" w:rsidP="00A266F8">
      <w:pPr>
        <w:pStyle w:val="TOC1"/>
        <w:rPr>
          <w:rFonts w:asciiTheme="minorHAnsi" w:eastAsiaTheme="minorEastAsia" w:hAnsiTheme="minorHAnsi" w:cstheme="minorBidi"/>
          <w:noProof/>
          <w:sz w:val="22"/>
          <w:szCs w:val="22"/>
        </w:rPr>
      </w:pPr>
      <w:hyperlink w:anchor="_Toc37694721" w:history="1">
        <w:r w:rsidRPr="00BE56E8">
          <w:rPr>
            <w:rStyle w:val="Hyperlink"/>
            <w:noProof/>
          </w:rPr>
          <w:t>2 Introducing TM1’s OData compliant RESTful API</w:t>
        </w:r>
        <w:r>
          <w:rPr>
            <w:noProof/>
            <w:webHidden/>
          </w:rPr>
          <w:tab/>
        </w:r>
        <w:r>
          <w:rPr>
            <w:noProof/>
            <w:webHidden/>
          </w:rPr>
          <w:fldChar w:fldCharType="begin"/>
        </w:r>
        <w:r>
          <w:rPr>
            <w:noProof/>
            <w:webHidden/>
          </w:rPr>
          <w:instrText xml:space="preserve"> PAGEREF _Toc37694721 \h </w:instrText>
        </w:r>
        <w:r>
          <w:rPr>
            <w:noProof/>
            <w:webHidden/>
          </w:rPr>
        </w:r>
        <w:r>
          <w:rPr>
            <w:noProof/>
            <w:webHidden/>
          </w:rPr>
          <w:fldChar w:fldCharType="separate"/>
        </w:r>
        <w:r w:rsidR="0011625A">
          <w:rPr>
            <w:noProof/>
            <w:webHidden/>
          </w:rPr>
          <w:t>6</w:t>
        </w:r>
        <w:r>
          <w:rPr>
            <w:noProof/>
            <w:webHidden/>
          </w:rPr>
          <w:fldChar w:fldCharType="end"/>
        </w:r>
      </w:hyperlink>
    </w:p>
    <w:p w14:paraId="7A48D27A" w14:textId="64F5719A" w:rsidR="00A266F8" w:rsidRDefault="00A266F8">
      <w:pPr>
        <w:pStyle w:val="TOC2"/>
        <w:rPr>
          <w:rFonts w:asciiTheme="minorHAnsi" w:eastAsiaTheme="minorEastAsia" w:hAnsiTheme="minorHAnsi" w:cstheme="minorBidi"/>
          <w:noProof/>
          <w:sz w:val="22"/>
          <w:szCs w:val="22"/>
        </w:rPr>
      </w:pPr>
      <w:hyperlink w:anchor="_Toc37694722" w:history="1">
        <w:r w:rsidRPr="00BE56E8">
          <w:rPr>
            <w:rStyle w:val="Hyperlink"/>
            <w:noProof/>
          </w:rPr>
          <w:t>2.1 A first peek at TM1’s RESTful API</w:t>
        </w:r>
        <w:r>
          <w:rPr>
            <w:noProof/>
            <w:webHidden/>
          </w:rPr>
          <w:tab/>
        </w:r>
        <w:r>
          <w:rPr>
            <w:noProof/>
            <w:webHidden/>
          </w:rPr>
          <w:fldChar w:fldCharType="begin"/>
        </w:r>
        <w:r>
          <w:rPr>
            <w:noProof/>
            <w:webHidden/>
          </w:rPr>
          <w:instrText xml:space="preserve"> PAGEREF _Toc37694722 \h </w:instrText>
        </w:r>
        <w:r>
          <w:rPr>
            <w:noProof/>
            <w:webHidden/>
          </w:rPr>
        </w:r>
        <w:r>
          <w:rPr>
            <w:noProof/>
            <w:webHidden/>
          </w:rPr>
          <w:fldChar w:fldCharType="separate"/>
        </w:r>
        <w:r w:rsidR="0011625A">
          <w:rPr>
            <w:noProof/>
            <w:webHidden/>
          </w:rPr>
          <w:t>6</w:t>
        </w:r>
        <w:r>
          <w:rPr>
            <w:noProof/>
            <w:webHidden/>
          </w:rPr>
          <w:fldChar w:fldCharType="end"/>
        </w:r>
      </w:hyperlink>
    </w:p>
    <w:p w14:paraId="56BF857C" w14:textId="19A787B9" w:rsidR="00A266F8" w:rsidRDefault="00A266F8">
      <w:pPr>
        <w:pStyle w:val="TOC2"/>
        <w:rPr>
          <w:rFonts w:asciiTheme="minorHAnsi" w:eastAsiaTheme="minorEastAsia" w:hAnsiTheme="minorHAnsi" w:cstheme="minorBidi"/>
          <w:noProof/>
          <w:sz w:val="22"/>
          <w:szCs w:val="22"/>
        </w:rPr>
      </w:pPr>
      <w:hyperlink w:anchor="_Toc37694723" w:history="1">
        <w:r w:rsidRPr="00BE56E8">
          <w:rPr>
            <w:rStyle w:val="Hyperlink"/>
            <w:noProof/>
          </w:rPr>
          <w:t>2.2 Explore the REST API</w:t>
        </w:r>
        <w:r>
          <w:rPr>
            <w:noProof/>
            <w:webHidden/>
          </w:rPr>
          <w:tab/>
        </w:r>
        <w:r>
          <w:rPr>
            <w:noProof/>
            <w:webHidden/>
          </w:rPr>
          <w:fldChar w:fldCharType="begin"/>
        </w:r>
        <w:r>
          <w:rPr>
            <w:noProof/>
            <w:webHidden/>
          </w:rPr>
          <w:instrText xml:space="preserve"> PAGEREF _Toc37694723 \h </w:instrText>
        </w:r>
        <w:r>
          <w:rPr>
            <w:noProof/>
            <w:webHidden/>
          </w:rPr>
        </w:r>
        <w:r>
          <w:rPr>
            <w:noProof/>
            <w:webHidden/>
          </w:rPr>
          <w:fldChar w:fldCharType="separate"/>
        </w:r>
        <w:r w:rsidR="0011625A">
          <w:rPr>
            <w:noProof/>
            <w:webHidden/>
          </w:rPr>
          <w:t>8</w:t>
        </w:r>
        <w:r>
          <w:rPr>
            <w:noProof/>
            <w:webHidden/>
          </w:rPr>
          <w:fldChar w:fldCharType="end"/>
        </w:r>
      </w:hyperlink>
    </w:p>
    <w:p w14:paraId="0C70C6EF" w14:textId="051805FE" w:rsidR="00A266F8" w:rsidRDefault="00A266F8">
      <w:pPr>
        <w:pStyle w:val="TOC2"/>
        <w:rPr>
          <w:rFonts w:asciiTheme="minorHAnsi" w:eastAsiaTheme="minorEastAsia" w:hAnsiTheme="minorHAnsi" w:cstheme="minorBidi"/>
          <w:noProof/>
          <w:sz w:val="22"/>
          <w:szCs w:val="22"/>
        </w:rPr>
      </w:pPr>
      <w:hyperlink w:anchor="_Toc37694724" w:history="1">
        <w:r w:rsidRPr="00BE56E8">
          <w:rPr>
            <w:rStyle w:val="Hyperlink"/>
            <w:noProof/>
          </w:rPr>
          <w:t>2.3 Working with TM1’s REST API using OpenAPI (a.k.a. Swagger) tooling</w:t>
        </w:r>
        <w:r>
          <w:rPr>
            <w:noProof/>
            <w:webHidden/>
          </w:rPr>
          <w:tab/>
        </w:r>
        <w:r>
          <w:rPr>
            <w:noProof/>
            <w:webHidden/>
          </w:rPr>
          <w:fldChar w:fldCharType="begin"/>
        </w:r>
        <w:r>
          <w:rPr>
            <w:noProof/>
            <w:webHidden/>
          </w:rPr>
          <w:instrText xml:space="preserve"> PAGEREF _Toc37694724 \h </w:instrText>
        </w:r>
        <w:r>
          <w:rPr>
            <w:noProof/>
            <w:webHidden/>
          </w:rPr>
        </w:r>
        <w:r>
          <w:rPr>
            <w:noProof/>
            <w:webHidden/>
          </w:rPr>
          <w:fldChar w:fldCharType="separate"/>
        </w:r>
        <w:r w:rsidR="0011625A">
          <w:rPr>
            <w:noProof/>
            <w:webHidden/>
          </w:rPr>
          <w:t>9</w:t>
        </w:r>
        <w:r>
          <w:rPr>
            <w:noProof/>
            <w:webHidden/>
          </w:rPr>
          <w:fldChar w:fldCharType="end"/>
        </w:r>
      </w:hyperlink>
    </w:p>
    <w:p w14:paraId="5D8C6CFB" w14:textId="7ACBEA6C" w:rsidR="00A266F8" w:rsidRDefault="00A266F8" w:rsidP="00A266F8">
      <w:pPr>
        <w:pStyle w:val="TOC1"/>
        <w:rPr>
          <w:rFonts w:asciiTheme="minorHAnsi" w:eastAsiaTheme="minorEastAsia" w:hAnsiTheme="minorHAnsi" w:cstheme="minorBidi"/>
          <w:noProof/>
          <w:sz w:val="22"/>
          <w:szCs w:val="22"/>
        </w:rPr>
      </w:pPr>
      <w:hyperlink w:anchor="_Toc37694725" w:history="1">
        <w:r w:rsidRPr="00BE56E8">
          <w:rPr>
            <w:rStyle w:val="Hyperlink"/>
            <w:noProof/>
          </w:rPr>
          <w:t>3 Building Web Apps that consume TM1’s REST API</w:t>
        </w:r>
        <w:r>
          <w:rPr>
            <w:noProof/>
            <w:webHidden/>
          </w:rPr>
          <w:tab/>
        </w:r>
        <w:r>
          <w:rPr>
            <w:noProof/>
            <w:webHidden/>
          </w:rPr>
          <w:fldChar w:fldCharType="begin"/>
        </w:r>
        <w:r>
          <w:rPr>
            <w:noProof/>
            <w:webHidden/>
          </w:rPr>
          <w:instrText xml:space="preserve"> PAGEREF _Toc37694725 \h </w:instrText>
        </w:r>
        <w:r>
          <w:rPr>
            <w:noProof/>
            <w:webHidden/>
          </w:rPr>
        </w:r>
        <w:r>
          <w:rPr>
            <w:noProof/>
            <w:webHidden/>
          </w:rPr>
          <w:fldChar w:fldCharType="separate"/>
        </w:r>
        <w:r w:rsidR="0011625A">
          <w:rPr>
            <w:noProof/>
            <w:webHidden/>
          </w:rPr>
          <w:t>12</w:t>
        </w:r>
        <w:r>
          <w:rPr>
            <w:noProof/>
            <w:webHidden/>
          </w:rPr>
          <w:fldChar w:fldCharType="end"/>
        </w:r>
      </w:hyperlink>
    </w:p>
    <w:p w14:paraId="6F3DAED3" w14:textId="5263CBE7" w:rsidR="00A266F8" w:rsidRDefault="00A266F8">
      <w:pPr>
        <w:pStyle w:val="TOC2"/>
        <w:rPr>
          <w:rFonts w:asciiTheme="minorHAnsi" w:eastAsiaTheme="minorEastAsia" w:hAnsiTheme="minorHAnsi" w:cstheme="minorBidi"/>
          <w:noProof/>
          <w:sz w:val="22"/>
          <w:szCs w:val="22"/>
        </w:rPr>
      </w:pPr>
      <w:hyperlink w:anchor="_Toc37694726" w:history="1">
        <w:r w:rsidRPr="00BE56E8">
          <w:rPr>
            <w:rStyle w:val="Hyperlink"/>
            <w:noProof/>
          </w:rPr>
          <w:t>3.1 Common tasks for every REST client application</w:t>
        </w:r>
        <w:r>
          <w:rPr>
            <w:noProof/>
            <w:webHidden/>
          </w:rPr>
          <w:tab/>
        </w:r>
        <w:r>
          <w:rPr>
            <w:noProof/>
            <w:webHidden/>
          </w:rPr>
          <w:fldChar w:fldCharType="begin"/>
        </w:r>
        <w:r>
          <w:rPr>
            <w:noProof/>
            <w:webHidden/>
          </w:rPr>
          <w:instrText xml:space="preserve"> PAGEREF _Toc37694726 \h </w:instrText>
        </w:r>
        <w:r>
          <w:rPr>
            <w:noProof/>
            <w:webHidden/>
          </w:rPr>
        </w:r>
        <w:r>
          <w:rPr>
            <w:noProof/>
            <w:webHidden/>
          </w:rPr>
          <w:fldChar w:fldCharType="separate"/>
        </w:r>
        <w:r w:rsidR="0011625A">
          <w:rPr>
            <w:noProof/>
            <w:webHidden/>
          </w:rPr>
          <w:t>12</w:t>
        </w:r>
        <w:r>
          <w:rPr>
            <w:noProof/>
            <w:webHidden/>
          </w:rPr>
          <w:fldChar w:fldCharType="end"/>
        </w:r>
      </w:hyperlink>
    </w:p>
    <w:p w14:paraId="2C68C618" w14:textId="5BF7A35E" w:rsidR="00A266F8" w:rsidRDefault="00A266F8">
      <w:pPr>
        <w:pStyle w:val="TOC3"/>
        <w:rPr>
          <w:rFonts w:asciiTheme="minorHAnsi" w:eastAsiaTheme="minorEastAsia" w:hAnsiTheme="minorHAnsi" w:cstheme="minorBidi"/>
          <w:noProof/>
          <w:sz w:val="22"/>
          <w:szCs w:val="22"/>
        </w:rPr>
      </w:pPr>
      <w:hyperlink w:anchor="_Toc37694727" w:history="1">
        <w:r w:rsidRPr="00BE56E8">
          <w:rPr>
            <w:rStyle w:val="Hyperlink"/>
            <w:noProof/>
          </w:rPr>
          <w:t>3.1.1 Validating assumptions against the metadata of the REST API</w:t>
        </w:r>
        <w:r>
          <w:rPr>
            <w:noProof/>
            <w:webHidden/>
          </w:rPr>
          <w:tab/>
        </w:r>
        <w:r>
          <w:rPr>
            <w:noProof/>
            <w:webHidden/>
          </w:rPr>
          <w:fldChar w:fldCharType="begin"/>
        </w:r>
        <w:r>
          <w:rPr>
            <w:noProof/>
            <w:webHidden/>
          </w:rPr>
          <w:instrText xml:space="preserve"> PAGEREF _Toc37694727 \h </w:instrText>
        </w:r>
        <w:r>
          <w:rPr>
            <w:noProof/>
            <w:webHidden/>
          </w:rPr>
        </w:r>
        <w:r>
          <w:rPr>
            <w:noProof/>
            <w:webHidden/>
          </w:rPr>
          <w:fldChar w:fldCharType="separate"/>
        </w:r>
        <w:r w:rsidR="0011625A">
          <w:rPr>
            <w:noProof/>
            <w:webHidden/>
          </w:rPr>
          <w:t>12</w:t>
        </w:r>
        <w:r>
          <w:rPr>
            <w:noProof/>
            <w:webHidden/>
          </w:rPr>
          <w:fldChar w:fldCharType="end"/>
        </w:r>
      </w:hyperlink>
    </w:p>
    <w:p w14:paraId="4A8460DB" w14:textId="1BA86DA6" w:rsidR="00A266F8" w:rsidRDefault="00A266F8">
      <w:pPr>
        <w:pStyle w:val="TOC3"/>
        <w:rPr>
          <w:rFonts w:asciiTheme="minorHAnsi" w:eastAsiaTheme="minorEastAsia" w:hAnsiTheme="minorHAnsi" w:cstheme="minorBidi"/>
          <w:noProof/>
          <w:sz w:val="22"/>
          <w:szCs w:val="22"/>
        </w:rPr>
      </w:pPr>
      <w:hyperlink w:anchor="_Toc37694728" w:history="1">
        <w:r w:rsidRPr="00BE56E8">
          <w:rPr>
            <w:rStyle w:val="Hyperlink"/>
            <w:noProof/>
          </w:rPr>
          <w:t>3.1.2 Authenticating with the service</w:t>
        </w:r>
        <w:r>
          <w:rPr>
            <w:noProof/>
            <w:webHidden/>
          </w:rPr>
          <w:tab/>
        </w:r>
        <w:r>
          <w:rPr>
            <w:noProof/>
            <w:webHidden/>
          </w:rPr>
          <w:fldChar w:fldCharType="begin"/>
        </w:r>
        <w:r>
          <w:rPr>
            <w:noProof/>
            <w:webHidden/>
          </w:rPr>
          <w:instrText xml:space="preserve"> PAGEREF _Toc37694728 \h </w:instrText>
        </w:r>
        <w:r>
          <w:rPr>
            <w:noProof/>
            <w:webHidden/>
          </w:rPr>
        </w:r>
        <w:r>
          <w:rPr>
            <w:noProof/>
            <w:webHidden/>
          </w:rPr>
          <w:fldChar w:fldCharType="separate"/>
        </w:r>
        <w:r w:rsidR="0011625A">
          <w:rPr>
            <w:noProof/>
            <w:webHidden/>
          </w:rPr>
          <w:t>13</w:t>
        </w:r>
        <w:r>
          <w:rPr>
            <w:noProof/>
            <w:webHidden/>
          </w:rPr>
          <w:fldChar w:fldCharType="end"/>
        </w:r>
      </w:hyperlink>
    </w:p>
    <w:p w14:paraId="53849F1A" w14:textId="72DD5256" w:rsidR="00A266F8" w:rsidRDefault="00A266F8">
      <w:pPr>
        <w:pStyle w:val="TOC3"/>
        <w:rPr>
          <w:rFonts w:asciiTheme="minorHAnsi" w:eastAsiaTheme="minorEastAsia" w:hAnsiTheme="minorHAnsi" w:cstheme="minorBidi"/>
          <w:noProof/>
          <w:sz w:val="22"/>
          <w:szCs w:val="22"/>
        </w:rPr>
      </w:pPr>
      <w:hyperlink w:anchor="_Toc37694729" w:history="1">
        <w:r w:rsidRPr="00BE56E8">
          <w:rPr>
            <w:rStyle w:val="Hyperlink"/>
            <w:noProof/>
          </w:rPr>
          <w:t>3.1.3 Making yourself known to the server by providing a hint in the session context</w:t>
        </w:r>
        <w:r>
          <w:rPr>
            <w:noProof/>
            <w:webHidden/>
          </w:rPr>
          <w:tab/>
        </w:r>
        <w:r>
          <w:rPr>
            <w:noProof/>
            <w:webHidden/>
          </w:rPr>
          <w:fldChar w:fldCharType="begin"/>
        </w:r>
        <w:r>
          <w:rPr>
            <w:noProof/>
            <w:webHidden/>
          </w:rPr>
          <w:instrText xml:space="preserve"> PAGEREF _Toc37694729 \h </w:instrText>
        </w:r>
        <w:r>
          <w:rPr>
            <w:noProof/>
            <w:webHidden/>
          </w:rPr>
        </w:r>
        <w:r>
          <w:rPr>
            <w:noProof/>
            <w:webHidden/>
          </w:rPr>
          <w:fldChar w:fldCharType="separate"/>
        </w:r>
        <w:r w:rsidR="0011625A">
          <w:rPr>
            <w:noProof/>
            <w:webHidden/>
          </w:rPr>
          <w:t>13</w:t>
        </w:r>
        <w:r>
          <w:rPr>
            <w:noProof/>
            <w:webHidden/>
          </w:rPr>
          <w:fldChar w:fldCharType="end"/>
        </w:r>
      </w:hyperlink>
    </w:p>
    <w:p w14:paraId="21D897B7" w14:textId="0D674D19" w:rsidR="00A266F8" w:rsidRDefault="00A266F8">
      <w:pPr>
        <w:pStyle w:val="TOC2"/>
        <w:rPr>
          <w:rFonts w:asciiTheme="minorHAnsi" w:eastAsiaTheme="minorEastAsia" w:hAnsiTheme="minorHAnsi" w:cstheme="minorBidi"/>
          <w:noProof/>
          <w:sz w:val="22"/>
          <w:szCs w:val="22"/>
        </w:rPr>
      </w:pPr>
      <w:hyperlink w:anchor="_Toc37694730" w:history="1">
        <w:r w:rsidRPr="00BE56E8">
          <w:rPr>
            <w:rStyle w:val="Hyperlink"/>
            <w:noProof/>
          </w:rPr>
          <w:t>3.2 Our first HTML/JavaScript client application: TM1Top “Lite”</w:t>
        </w:r>
        <w:r>
          <w:rPr>
            <w:noProof/>
            <w:webHidden/>
          </w:rPr>
          <w:tab/>
        </w:r>
        <w:r>
          <w:rPr>
            <w:noProof/>
            <w:webHidden/>
          </w:rPr>
          <w:fldChar w:fldCharType="begin"/>
        </w:r>
        <w:r>
          <w:rPr>
            <w:noProof/>
            <w:webHidden/>
          </w:rPr>
          <w:instrText xml:space="preserve"> PAGEREF _Toc37694730 \h </w:instrText>
        </w:r>
        <w:r>
          <w:rPr>
            <w:noProof/>
            <w:webHidden/>
          </w:rPr>
        </w:r>
        <w:r>
          <w:rPr>
            <w:noProof/>
            <w:webHidden/>
          </w:rPr>
          <w:fldChar w:fldCharType="separate"/>
        </w:r>
        <w:r w:rsidR="0011625A">
          <w:rPr>
            <w:noProof/>
            <w:webHidden/>
          </w:rPr>
          <w:t>14</w:t>
        </w:r>
        <w:r>
          <w:rPr>
            <w:noProof/>
            <w:webHidden/>
          </w:rPr>
          <w:fldChar w:fldCharType="end"/>
        </w:r>
      </w:hyperlink>
    </w:p>
    <w:p w14:paraId="0D411735" w14:textId="1D7AC471" w:rsidR="00A266F8" w:rsidRDefault="00A266F8">
      <w:pPr>
        <w:pStyle w:val="TOC2"/>
        <w:rPr>
          <w:rFonts w:asciiTheme="minorHAnsi" w:eastAsiaTheme="minorEastAsia" w:hAnsiTheme="minorHAnsi" w:cstheme="minorBidi"/>
          <w:noProof/>
          <w:sz w:val="22"/>
          <w:szCs w:val="22"/>
        </w:rPr>
      </w:pPr>
      <w:hyperlink w:anchor="_Toc37694731" w:history="1">
        <w:r w:rsidRPr="00BE56E8">
          <w:rPr>
            <w:rStyle w:val="Hyperlink"/>
            <w:noProof/>
          </w:rPr>
          <w:t>3.3 Consuming data in a HTML/JavaScript client application: TM1MDXSimple</w:t>
        </w:r>
        <w:r>
          <w:rPr>
            <w:noProof/>
            <w:webHidden/>
          </w:rPr>
          <w:tab/>
        </w:r>
        <w:r>
          <w:rPr>
            <w:noProof/>
            <w:webHidden/>
          </w:rPr>
          <w:fldChar w:fldCharType="begin"/>
        </w:r>
        <w:r>
          <w:rPr>
            <w:noProof/>
            <w:webHidden/>
          </w:rPr>
          <w:instrText xml:space="preserve"> PAGEREF _Toc37694731 \h </w:instrText>
        </w:r>
        <w:r>
          <w:rPr>
            <w:noProof/>
            <w:webHidden/>
          </w:rPr>
        </w:r>
        <w:r>
          <w:rPr>
            <w:noProof/>
            <w:webHidden/>
          </w:rPr>
          <w:fldChar w:fldCharType="separate"/>
        </w:r>
        <w:r w:rsidR="0011625A">
          <w:rPr>
            <w:noProof/>
            <w:webHidden/>
          </w:rPr>
          <w:t>14</w:t>
        </w:r>
        <w:r>
          <w:rPr>
            <w:noProof/>
            <w:webHidden/>
          </w:rPr>
          <w:fldChar w:fldCharType="end"/>
        </w:r>
      </w:hyperlink>
    </w:p>
    <w:p w14:paraId="152409EC" w14:textId="63C2F444" w:rsidR="00A266F8" w:rsidRDefault="00A266F8" w:rsidP="00A266F8">
      <w:pPr>
        <w:pStyle w:val="TOC1"/>
        <w:rPr>
          <w:rFonts w:asciiTheme="minorHAnsi" w:eastAsiaTheme="minorEastAsia" w:hAnsiTheme="minorHAnsi" w:cstheme="minorBidi"/>
          <w:noProof/>
          <w:sz w:val="22"/>
          <w:szCs w:val="22"/>
        </w:rPr>
      </w:pPr>
      <w:hyperlink w:anchor="_Toc37694732" w:history="1">
        <w:r w:rsidRPr="00BE56E8">
          <w:rPr>
            <w:rStyle w:val="Hyperlink"/>
            <w:noProof/>
          </w:rPr>
          <w:t>4 Consuming TM1’s REST API in Excel (VBA)</w:t>
        </w:r>
        <w:r>
          <w:rPr>
            <w:noProof/>
            <w:webHidden/>
          </w:rPr>
          <w:tab/>
        </w:r>
        <w:r>
          <w:rPr>
            <w:noProof/>
            <w:webHidden/>
          </w:rPr>
          <w:fldChar w:fldCharType="begin"/>
        </w:r>
        <w:r>
          <w:rPr>
            <w:noProof/>
            <w:webHidden/>
          </w:rPr>
          <w:instrText xml:space="preserve"> PAGEREF _Toc37694732 \h </w:instrText>
        </w:r>
        <w:r>
          <w:rPr>
            <w:noProof/>
            <w:webHidden/>
          </w:rPr>
        </w:r>
        <w:r>
          <w:rPr>
            <w:noProof/>
            <w:webHidden/>
          </w:rPr>
          <w:fldChar w:fldCharType="separate"/>
        </w:r>
        <w:r w:rsidR="0011625A">
          <w:rPr>
            <w:noProof/>
            <w:webHidden/>
          </w:rPr>
          <w:t>16</w:t>
        </w:r>
        <w:r>
          <w:rPr>
            <w:noProof/>
            <w:webHidden/>
          </w:rPr>
          <w:fldChar w:fldCharType="end"/>
        </w:r>
      </w:hyperlink>
    </w:p>
    <w:p w14:paraId="229D6905" w14:textId="3095C99A" w:rsidR="00A266F8" w:rsidRDefault="00A266F8">
      <w:pPr>
        <w:pStyle w:val="TOC2"/>
        <w:rPr>
          <w:rFonts w:asciiTheme="minorHAnsi" w:eastAsiaTheme="minorEastAsia" w:hAnsiTheme="minorHAnsi" w:cstheme="minorBidi"/>
          <w:noProof/>
          <w:sz w:val="22"/>
          <w:szCs w:val="22"/>
        </w:rPr>
      </w:pPr>
      <w:hyperlink w:anchor="_Toc37694733" w:history="1">
        <w:r w:rsidRPr="00BE56E8">
          <w:rPr>
            <w:rStyle w:val="Hyperlink"/>
            <w:noProof/>
          </w:rPr>
          <w:t>4.1 Let’s get set up to write some VBA code</w:t>
        </w:r>
        <w:r>
          <w:rPr>
            <w:noProof/>
            <w:webHidden/>
          </w:rPr>
          <w:tab/>
        </w:r>
        <w:r>
          <w:rPr>
            <w:noProof/>
            <w:webHidden/>
          </w:rPr>
          <w:fldChar w:fldCharType="begin"/>
        </w:r>
        <w:r>
          <w:rPr>
            <w:noProof/>
            <w:webHidden/>
          </w:rPr>
          <w:instrText xml:space="preserve"> PAGEREF _Toc37694733 \h </w:instrText>
        </w:r>
        <w:r>
          <w:rPr>
            <w:noProof/>
            <w:webHidden/>
          </w:rPr>
        </w:r>
        <w:r>
          <w:rPr>
            <w:noProof/>
            <w:webHidden/>
          </w:rPr>
          <w:fldChar w:fldCharType="separate"/>
        </w:r>
        <w:r w:rsidR="0011625A">
          <w:rPr>
            <w:noProof/>
            <w:webHidden/>
          </w:rPr>
          <w:t>16</w:t>
        </w:r>
        <w:r>
          <w:rPr>
            <w:noProof/>
            <w:webHidden/>
          </w:rPr>
          <w:fldChar w:fldCharType="end"/>
        </w:r>
      </w:hyperlink>
    </w:p>
    <w:p w14:paraId="0BD2A6D5" w14:textId="7E51BB98" w:rsidR="00A266F8" w:rsidRDefault="00A266F8">
      <w:pPr>
        <w:pStyle w:val="TOC2"/>
        <w:rPr>
          <w:rFonts w:asciiTheme="minorHAnsi" w:eastAsiaTheme="minorEastAsia" w:hAnsiTheme="minorHAnsi" w:cstheme="minorBidi"/>
          <w:noProof/>
          <w:sz w:val="22"/>
          <w:szCs w:val="22"/>
        </w:rPr>
      </w:pPr>
      <w:hyperlink w:anchor="_Toc37694734" w:history="1">
        <w:r w:rsidRPr="00BE56E8">
          <w:rPr>
            <w:rStyle w:val="Hyperlink"/>
            <w:noProof/>
          </w:rPr>
          <w:t>4.2 The VBA TM1 REST API ‘library’</w:t>
        </w:r>
        <w:r>
          <w:rPr>
            <w:noProof/>
            <w:webHidden/>
          </w:rPr>
          <w:tab/>
        </w:r>
        <w:r>
          <w:rPr>
            <w:noProof/>
            <w:webHidden/>
          </w:rPr>
          <w:fldChar w:fldCharType="begin"/>
        </w:r>
        <w:r>
          <w:rPr>
            <w:noProof/>
            <w:webHidden/>
          </w:rPr>
          <w:instrText xml:space="preserve"> PAGEREF _Toc37694734 \h </w:instrText>
        </w:r>
        <w:r>
          <w:rPr>
            <w:noProof/>
            <w:webHidden/>
          </w:rPr>
        </w:r>
        <w:r>
          <w:rPr>
            <w:noProof/>
            <w:webHidden/>
          </w:rPr>
          <w:fldChar w:fldCharType="separate"/>
        </w:r>
        <w:r w:rsidR="0011625A">
          <w:rPr>
            <w:noProof/>
            <w:webHidden/>
          </w:rPr>
          <w:t>19</w:t>
        </w:r>
        <w:r>
          <w:rPr>
            <w:noProof/>
            <w:webHidden/>
          </w:rPr>
          <w:fldChar w:fldCharType="end"/>
        </w:r>
      </w:hyperlink>
    </w:p>
    <w:p w14:paraId="2B56EDD5" w14:textId="4F65B00D" w:rsidR="00A266F8" w:rsidRDefault="00A266F8">
      <w:pPr>
        <w:pStyle w:val="TOC3"/>
        <w:rPr>
          <w:rFonts w:asciiTheme="minorHAnsi" w:eastAsiaTheme="minorEastAsia" w:hAnsiTheme="minorHAnsi" w:cstheme="minorBidi"/>
          <w:noProof/>
          <w:sz w:val="22"/>
          <w:szCs w:val="22"/>
        </w:rPr>
      </w:pPr>
      <w:hyperlink w:anchor="_Toc37694735" w:history="1">
        <w:r w:rsidRPr="00BE56E8">
          <w:rPr>
            <w:rStyle w:val="Hyperlink"/>
            <w:noProof/>
          </w:rPr>
          <w:t>4.2.1 Class: TM1User</w:t>
        </w:r>
        <w:r>
          <w:rPr>
            <w:noProof/>
            <w:webHidden/>
          </w:rPr>
          <w:tab/>
        </w:r>
        <w:r>
          <w:rPr>
            <w:noProof/>
            <w:webHidden/>
          </w:rPr>
          <w:fldChar w:fldCharType="begin"/>
        </w:r>
        <w:r>
          <w:rPr>
            <w:noProof/>
            <w:webHidden/>
          </w:rPr>
          <w:instrText xml:space="preserve"> PAGEREF _Toc37694735 \h </w:instrText>
        </w:r>
        <w:r>
          <w:rPr>
            <w:noProof/>
            <w:webHidden/>
          </w:rPr>
        </w:r>
        <w:r>
          <w:rPr>
            <w:noProof/>
            <w:webHidden/>
          </w:rPr>
          <w:fldChar w:fldCharType="separate"/>
        </w:r>
        <w:r w:rsidR="0011625A">
          <w:rPr>
            <w:noProof/>
            <w:webHidden/>
          </w:rPr>
          <w:t>20</w:t>
        </w:r>
        <w:r>
          <w:rPr>
            <w:noProof/>
            <w:webHidden/>
          </w:rPr>
          <w:fldChar w:fldCharType="end"/>
        </w:r>
      </w:hyperlink>
    </w:p>
    <w:p w14:paraId="40EEBD8D" w14:textId="5D943AD5" w:rsidR="00A266F8" w:rsidRDefault="00A266F8">
      <w:pPr>
        <w:pStyle w:val="TOC3"/>
        <w:rPr>
          <w:rFonts w:asciiTheme="minorHAnsi" w:eastAsiaTheme="minorEastAsia" w:hAnsiTheme="minorHAnsi" w:cstheme="minorBidi"/>
          <w:noProof/>
          <w:sz w:val="22"/>
          <w:szCs w:val="22"/>
        </w:rPr>
      </w:pPr>
      <w:hyperlink w:anchor="_Toc37694736" w:history="1">
        <w:r w:rsidRPr="00BE56E8">
          <w:rPr>
            <w:rStyle w:val="Hyperlink"/>
            <w:noProof/>
          </w:rPr>
          <w:t>4.2.2 Class: TM1Thread</w:t>
        </w:r>
        <w:r>
          <w:rPr>
            <w:noProof/>
            <w:webHidden/>
          </w:rPr>
          <w:tab/>
        </w:r>
        <w:r>
          <w:rPr>
            <w:noProof/>
            <w:webHidden/>
          </w:rPr>
          <w:fldChar w:fldCharType="begin"/>
        </w:r>
        <w:r>
          <w:rPr>
            <w:noProof/>
            <w:webHidden/>
          </w:rPr>
          <w:instrText xml:space="preserve"> PAGEREF _Toc37694736 \h </w:instrText>
        </w:r>
        <w:r>
          <w:rPr>
            <w:noProof/>
            <w:webHidden/>
          </w:rPr>
        </w:r>
        <w:r>
          <w:rPr>
            <w:noProof/>
            <w:webHidden/>
          </w:rPr>
          <w:fldChar w:fldCharType="separate"/>
        </w:r>
        <w:r w:rsidR="0011625A">
          <w:rPr>
            <w:noProof/>
            <w:webHidden/>
          </w:rPr>
          <w:t>21</w:t>
        </w:r>
        <w:r>
          <w:rPr>
            <w:noProof/>
            <w:webHidden/>
          </w:rPr>
          <w:fldChar w:fldCharType="end"/>
        </w:r>
      </w:hyperlink>
    </w:p>
    <w:p w14:paraId="21EA9467" w14:textId="52287EB5" w:rsidR="00A266F8" w:rsidRDefault="00A266F8">
      <w:pPr>
        <w:pStyle w:val="TOC3"/>
        <w:rPr>
          <w:rFonts w:asciiTheme="minorHAnsi" w:eastAsiaTheme="minorEastAsia" w:hAnsiTheme="minorHAnsi" w:cstheme="minorBidi"/>
          <w:noProof/>
          <w:sz w:val="22"/>
          <w:szCs w:val="22"/>
        </w:rPr>
      </w:pPr>
      <w:hyperlink w:anchor="_Toc37694737" w:history="1">
        <w:r w:rsidRPr="00BE56E8">
          <w:rPr>
            <w:rStyle w:val="Hyperlink"/>
            <w:noProof/>
          </w:rPr>
          <w:t>4.2.3 Class: TM1Session</w:t>
        </w:r>
        <w:r>
          <w:rPr>
            <w:noProof/>
            <w:webHidden/>
          </w:rPr>
          <w:tab/>
        </w:r>
        <w:r>
          <w:rPr>
            <w:noProof/>
            <w:webHidden/>
          </w:rPr>
          <w:fldChar w:fldCharType="begin"/>
        </w:r>
        <w:r>
          <w:rPr>
            <w:noProof/>
            <w:webHidden/>
          </w:rPr>
          <w:instrText xml:space="preserve"> PAGEREF _Toc37694737 \h </w:instrText>
        </w:r>
        <w:r>
          <w:rPr>
            <w:noProof/>
            <w:webHidden/>
          </w:rPr>
        </w:r>
        <w:r>
          <w:rPr>
            <w:noProof/>
            <w:webHidden/>
          </w:rPr>
          <w:fldChar w:fldCharType="separate"/>
        </w:r>
        <w:r w:rsidR="0011625A">
          <w:rPr>
            <w:noProof/>
            <w:webHidden/>
          </w:rPr>
          <w:t>24</w:t>
        </w:r>
        <w:r>
          <w:rPr>
            <w:noProof/>
            <w:webHidden/>
          </w:rPr>
          <w:fldChar w:fldCharType="end"/>
        </w:r>
      </w:hyperlink>
    </w:p>
    <w:p w14:paraId="3F4C0684" w14:textId="51980E92" w:rsidR="00A266F8" w:rsidRDefault="00A266F8">
      <w:pPr>
        <w:pStyle w:val="TOC3"/>
        <w:rPr>
          <w:rFonts w:asciiTheme="minorHAnsi" w:eastAsiaTheme="minorEastAsia" w:hAnsiTheme="minorHAnsi" w:cstheme="minorBidi"/>
          <w:noProof/>
          <w:sz w:val="22"/>
          <w:szCs w:val="22"/>
        </w:rPr>
      </w:pPr>
      <w:hyperlink w:anchor="_Toc37694738" w:history="1">
        <w:r w:rsidRPr="00BE56E8">
          <w:rPr>
            <w:rStyle w:val="Hyperlink"/>
            <w:noProof/>
          </w:rPr>
          <w:t>4.2.4 Class: TM1API</w:t>
        </w:r>
        <w:r>
          <w:rPr>
            <w:noProof/>
            <w:webHidden/>
          </w:rPr>
          <w:tab/>
        </w:r>
        <w:r>
          <w:rPr>
            <w:noProof/>
            <w:webHidden/>
          </w:rPr>
          <w:fldChar w:fldCharType="begin"/>
        </w:r>
        <w:r>
          <w:rPr>
            <w:noProof/>
            <w:webHidden/>
          </w:rPr>
          <w:instrText xml:space="preserve"> PAGEREF _Toc37694738 \h </w:instrText>
        </w:r>
        <w:r>
          <w:rPr>
            <w:noProof/>
            <w:webHidden/>
          </w:rPr>
        </w:r>
        <w:r>
          <w:rPr>
            <w:noProof/>
            <w:webHidden/>
          </w:rPr>
          <w:fldChar w:fldCharType="separate"/>
        </w:r>
        <w:r w:rsidR="0011625A">
          <w:rPr>
            <w:noProof/>
            <w:webHidden/>
          </w:rPr>
          <w:t>25</w:t>
        </w:r>
        <w:r>
          <w:rPr>
            <w:noProof/>
            <w:webHidden/>
          </w:rPr>
          <w:fldChar w:fldCharType="end"/>
        </w:r>
      </w:hyperlink>
    </w:p>
    <w:p w14:paraId="62A2BA49" w14:textId="62B3DE53" w:rsidR="00A266F8" w:rsidRDefault="00A266F8">
      <w:pPr>
        <w:pStyle w:val="TOC2"/>
        <w:rPr>
          <w:rFonts w:asciiTheme="minorHAnsi" w:eastAsiaTheme="minorEastAsia" w:hAnsiTheme="minorHAnsi" w:cstheme="minorBidi"/>
          <w:noProof/>
          <w:sz w:val="22"/>
          <w:szCs w:val="22"/>
        </w:rPr>
      </w:pPr>
      <w:hyperlink w:anchor="_Toc37694739" w:history="1">
        <w:r w:rsidRPr="00BE56E8">
          <w:rPr>
            <w:rStyle w:val="Hyperlink"/>
            <w:noProof/>
          </w:rPr>
          <w:t>4.3 The Utilities module</w:t>
        </w:r>
        <w:r>
          <w:rPr>
            <w:noProof/>
            <w:webHidden/>
          </w:rPr>
          <w:tab/>
        </w:r>
        <w:r>
          <w:rPr>
            <w:noProof/>
            <w:webHidden/>
          </w:rPr>
          <w:fldChar w:fldCharType="begin"/>
        </w:r>
        <w:r>
          <w:rPr>
            <w:noProof/>
            <w:webHidden/>
          </w:rPr>
          <w:instrText xml:space="preserve"> PAGEREF _Toc37694739 \h </w:instrText>
        </w:r>
        <w:r>
          <w:rPr>
            <w:noProof/>
            <w:webHidden/>
          </w:rPr>
        </w:r>
        <w:r>
          <w:rPr>
            <w:noProof/>
            <w:webHidden/>
          </w:rPr>
          <w:fldChar w:fldCharType="separate"/>
        </w:r>
        <w:r w:rsidR="0011625A">
          <w:rPr>
            <w:noProof/>
            <w:webHidden/>
          </w:rPr>
          <w:t>26</w:t>
        </w:r>
        <w:r>
          <w:rPr>
            <w:noProof/>
            <w:webHidden/>
          </w:rPr>
          <w:fldChar w:fldCharType="end"/>
        </w:r>
      </w:hyperlink>
    </w:p>
    <w:p w14:paraId="17D1758A" w14:textId="20BF304B" w:rsidR="00A266F8" w:rsidRDefault="00A266F8">
      <w:pPr>
        <w:pStyle w:val="TOC2"/>
        <w:rPr>
          <w:rFonts w:asciiTheme="minorHAnsi" w:eastAsiaTheme="minorEastAsia" w:hAnsiTheme="minorHAnsi" w:cstheme="minorBidi"/>
          <w:noProof/>
          <w:sz w:val="22"/>
          <w:szCs w:val="22"/>
        </w:rPr>
      </w:pPr>
      <w:hyperlink w:anchor="_Toc37694740" w:history="1">
        <w:r w:rsidRPr="00BE56E8">
          <w:rPr>
            <w:rStyle w:val="Hyperlink"/>
            <w:noProof/>
            <w:lang w:eastAsia="ar-SA"/>
          </w:rPr>
          <w:t>4.4 Bringing it all together</w:t>
        </w:r>
        <w:r>
          <w:rPr>
            <w:noProof/>
            <w:webHidden/>
          </w:rPr>
          <w:tab/>
        </w:r>
        <w:r>
          <w:rPr>
            <w:noProof/>
            <w:webHidden/>
          </w:rPr>
          <w:fldChar w:fldCharType="begin"/>
        </w:r>
        <w:r>
          <w:rPr>
            <w:noProof/>
            <w:webHidden/>
          </w:rPr>
          <w:instrText xml:space="preserve"> PAGEREF _Toc37694740 \h </w:instrText>
        </w:r>
        <w:r>
          <w:rPr>
            <w:noProof/>
            <w:webHidden/>
          </w:rPr>
        </w:r>
        <w:r>
          <w:rPr>
            <w:noProof/>
            <w:webHidden/>
          </w:rPr>
          <w:fldChar w:fldCharType="separate"/>
        </w:r>
        <w:r w:rsidR="0011625A">
          <w:rPr>
            <w:noProof/>
            <w:webHidden/>
          </w:rPr>
          <w:t>28</w:t>
        </w:r>
        <w:r>
          <w:rPr>
            <w:noProof/>
            <w:webHidden/>
          </w:rPr>
          <w:fldChar w:fldCharType="end"/>
        </w:r>
      </w:hyperlink>
    </w:p>
    <w:p w14:paraId="5996DBA4" w14:textId="2DB9A2DD" w:rsidR="00A266F8" w:rsidRDefault="00A266F8">
      <w:pPr>
        <w:pStyle w:val="TOC2"/>
        <w:rPr>
          <w:rFonts w:asciiTheme="minorHAnsi" w:eastAsiaTheme="minorEastAsia" w:hAnsiTheme="minorHAnsi" w:cstheme="minorBidi"/>
          <w:noProof/>
          <w:sz w:val="22"/>
          <w:szCs w:val="22"/>
        </w:rPr>
      </w:pPr>
      <w:hyperlink w:anchor="_Toc37694741" w:history="1">
        <w:r w:rsidRPr="00BE56E8">
          <w:rPr>
            <w:rStyle w:val="Hyperlink"/>
            <w:noProof/>
          </w:rPr>
          <w:t>4.5 Now let’s run the code!</w:t>
        </w:r>
        <w:r>
          <w:rPr>
            <w:noProof/>
            <w:webHidden/>
          </w:rPr>
          <w:tab/>
        </w:r>
        <w:r>
          <w:rPr>
            <w:noProof/>
            <w:webHidden/>
          </w:rPr>
          <w:fldChar w:fldCharType="begin"/>
        </w:r>
        <w:r>
          <w:rPr>
            <w:noProof/>
            <w:webHidden/>
          </w:rPr>
          <w:instrText xml:space="preserve"> PAGEREF _Toc37694741 \h </w:instrText>
        </w:r>
        <w:r>
          <w:rPr>
            <w:noProof/>
            <w:webHidden/>
          </w:rPr>
        </w:r>
        <w:r>
          <w:rPr>
            <w:noProof/>
            <w:webHidden/>
          </w:rPr>
          <w:fldChar w:fldCharType="separate"/>
        </w:r>
        <w:r w:rsidR="0011625A">
          <w:rPr>
            <w:noProof/>
            <w:webHidden/>
          </w:rPr>
          <w:t>30</w:t>
        </w:r>
        <w:r>
          <w:rPr>
            <w:noProof/>
            <w:webHidden/>
          </w:rPr>
          <w:fldChar w:fldCharType="end"/>
        </w:r>
      </w:hyperlink>
    </w:p>
    <w:p w14:paraId="0B74F860" w14:textId="1B1213CA" w:rsidR="00A266F8" w:rsidRDefault="00A266F8" w:rsidP="00A266F8">
      <w:pPr>
        <w:pStyle w:val="TOC1"/>
        <w:rPr>
          <w:rFonts w:asciiTheme="minorHAnsi" w:eastAsiaTheme="minorEastAsia" w:hAnsiTheme="minorHAnsi" w:cstheme="minorBidi"/>
          <w:noProof/>
          <w:sz w:val="22"/>
          <w:szCs w:val="22"/>
        </w:rPr>
      </w:pPr>
      <w:hyperlink w:anchor="_Toc37694742" w:history="1">
        <w:r w:rsidRPr="00BE56E8">
          <w:rPr>
            <w:rStyle w:val="Hyperlink"/>
            <w:noProof/>
          </w:rPr>
          <w:t>5 Maintaining a model using the REST API</w:t>
        </w:r>
        <w:r>
          <w:rPr>
            <w:noProof/>
            <w:webHidden/>
          </w:rPr>
          <w:tab/>
        </w:r>
        <w:r>
          <w:rPr>
            <w:noProof/>
            <w:webHidden/>
          </w:rPr>
          <w:fldChar w:fldCharType="begin"/>
        </w:r>
        <w:r>
          <w:rPr>
            <w:noProof/>
            <w:webHidden/>
          </w:rPr>
          <w:instrText xml:space="preserve"> PAGEREF _Toc37694742 \h </w:instrText>
        </w:r>
        <w:r>
          <w:rPr>
            <w:noProof/>
            <w:webHidden/>
          </w:rPr>
        </w:r>
        <w:r>
          <w:rPr>
            <w:noProof/>
            <w:webHidden/>
          </w:rPr>
          <w:fldChar w:fldCharType="separate"/>
        </w:r>
        <w:r w:rsidR="0011625A">
          <w:rPr>
            <w:noProof/>
            <w:webHidden/>
          </w:rPr>
          <w:t>32</w:t>
        </w:r>
        <w:r>
          <w:rPr>
            <w:noProof/>
            <w:webHidden/>
          </w:rPr>
          <w:fldChar w:fldCharType="end"/>
        </w:r>
      </w:hyperlink>
    </w:p>
    <w:p w14:paraId="21692D87" w14:textId="207B907A" w:rsidR="00A266F8" w:rsidRDefault="00A266F8">
      <w:pPr>
        <w:pStyle w:val="TOC2"/>
        <w:rPr>
          <w:rFonts w:asciiTheme="minorHAnsi" w:eastAsiaTheme="minorEastAsia" w:hAnsiTheme="minorHAnsi" w:cstheme="minorBidi"/>
          <w:noProof/>
          <w:sz w:val="22"/>
          <w:szCs w:val="22"/>
        </w:rPr>
      </w:pPr>
      <w:hyperlink w:anchor="_Toc37694743" w:history="1">
        <w:r w:rsidRPr="00BE56E8">
          <w:rPr>
            <w:rStyle w:val="Hyperlink"/>
            <w:noProof/>
          </w:rPr>
          <w:t>5.1 Setting up a new TM1 server</w:t>
        </w:r>
        <w:r>
          <w:rPr>
            <w:noProof/>
            <w:webHidden/>
          </w:rPr>
          <w:tab/>
        </w:r>
        <w:r>
          <w:rPr>
            <w:noProof/>
            <w:webHidden/>
          </w:rPr>
          <w:fldChar w:fldCharType="begin"/>
        </w:r>
        <w:r>
          <w:rPr>
            <w:noProof/>
            <w:webHidden/>
          </w:rPr>
          <w:instrText xml:space="preserve"> PAGEREF _Toc37694743 \h </w:instrText>
        </w:r>
        <w:r>
          <w:rPr>
            <w:noProof/>
            <w:webHidden/>
          </w:rPr>
        </w:r>
        <w:r>
          <w:rPr>
            <w:noProof/>
            <w:webHidden/>
          </w:rPr>
          <w:fldChar w:fldCharType="separate"/>
        </w:r>
        <w:r w:rsidR="0011625A">
          <w:rPr>
            <w:noProof/>
            <w:webHidden/>
          </w:rPr>
          <w:t>32</w:t>
        </w:r>
        <w:r>
          <w:rPr>
            <w:noProof/>
            <w:webHidden/>
          </w:rPr>
          <w:fldChar w:fldCharType="end"/>
        </w:r>
      </w:hyperlink>
    </w:p>
    <w:p w14:paraId="5B0465CA" w14:textId="3A3914D1" w:rsidR="00A266F8" w:rsidRDefault="00A266F8">
      <w:pPr>
        <w:pStyle w:val="TOC2"/>
        <w:rPr>
          <w:rFonts w:asciiTheme="minorHAnsi" w:eastAsiaTheme="minorEastAsia" w:hAnsiTheme="minorHAnsi" w:cstheme="minorBidi"/>
          <w:noProof/>
          <w:sz w:val="22"/>
          <w:szCs w:val="22"/>
        </w:rPr>
      </w:pPr>
      <w:hyperlink w:anchor="_Toc37694744" w:history="1">
        <w:r w:rsidRPr="00BE56E8">
          <w:rPr>
            <w:rStyle w:val="Hyperlink"/>
            <w:noProof/>
          </w:rPr>
          <w:t>5.2 Creating the model</w:t>
        </w:r>
        <w:r>
          <w:rPr>
            <w:noProof/>
            <w:webHidden/>
          </w:rPr>
          <w:tab/>
        </w:r>
        <w:r>
          <w:rPr>
            <w:noProof/>
            <w:webHidden/>
          </w:rPr>
          <w:fldChar w:fldCharType="begin"/>
        </w:r>
        <w:r>
          <w:rPr>
            <w:noProof/>
            <w:webHidden/>
          </w:rPr>
          <w:instrText xml:space="preserve"> PAGEREF _Toc37694744 \h </w:instrText>
        </w:r>
        <w:r>
          <w:rPr>
            <w:noProof/>
            <w:webHidden/>
          </w:rPr>
        </w:r>
        <w:r>
          <w:rPr>
            <w:noProof/>
            <w:webHidden/>
          </w:rPr>
          <w:fldChar w:fldCharType="separate"/>
        </w:r>
        <w:r w:rsidR="0011625A">
          <w:rPr>
            <w:noProof/>
            <w:webHidden/>
          </w:rPr>
          <w:t>33</w:t>
        </w:r>
        <w:r>
          <w:rPr>
            <w:noProof/>
            <w:webHidden/>
          </w:rPr>
          <w:fldChar w:fldCharType="end"/>
        </w:r>
      </w:hyperlink>
    </w:p>
    <w:p w14:paraId="52C1D6BD" w14:textId="4BA5EC7C" w:rsidR="00A266F8" w:rsidRDefault="00A266F8">
      <w:pPr>
        <w:pStyle w:val="TOC2"/>
        <w:rPr>
          <w:rFonts w:asciiTheme="minorHAnsi" w:eastAsiaTheme="minorEastAsia" w:hAnsiTheme="minorHAnsi" w:cstheme="minorBidi"/>
          <w:noProof/>
          <w:sz w:val="22"/>
          <w:szCs w:val="22"/>
        </w:rPr>
      </w:pPr>
      <w:hyperlink w:anchor="_Toc37694745" w:history="1">
        <w:r w:rsidRPr="00BE56E8">
          <w:rPr>
            <w:rStyle w:val="Hyperlink"/>
            <w:noProof/>
          </w:rPr>
          <w:t>5.3 Building the model programmatically</w:t>
        </w:r>
        <w:r>
          <w:rPr>
            <w:noProof/>
            <w:webHidden/>
          </w:rPr>
          <w:tab/>
        </w:r>
        <w:r>
          <w:rPr>
            <w:noProof/>
            <w:webHidden/>
          </w:rPr>
          <w:fldChar w:fldCharType="begin"/>
        </w:r>
        <w:r>
          <w:rPr>
            <w:noProof/>
            <w:webHidden/>
          </w:rPr>
          <w:instrText xml:space="preserve"> PAGEREF _Toc37694745 \h </w:instrText>
        </w:r>
        <w:r>
          <w:rPr>
            <w:noProof/>
            <w:webHidden/>
          </w:rPr>
        </w:r>
        <w:r>
          <w:rPr>
            <w:noProof/>
            <w:webHidden/>
          </w:rPr>
          <w:fldChar w:fldCharType="separate"/>
        </w:r>
        <w:r w:rsidR="0011625A">
          <w:rPr>
            <w:noProof/>
            <w:webHidden/>
          </w:rPr>
          <w:t>33</w:t>
        </w:r>
        <w:r>
          <w:rPr>
            <w:noProof/>
            <w:webHidden/>
          </w:rPr>
          <w:fldChar w:fldCharType="end"/>
        </w:r>
      </w:hyperlink>
    </w:p>
    <w:p w14:paraId="71580120" w14:textId="16D22AC3" w:rsidR="00A266F8" w:rsidRDefault="00A266F8">
      <w:pPr>
        <w:pStyle w:val="TOC3"/>
        <w:rPr>
          <w:rFonts w:asciiTheme="minorHAnsi" w:eastAsiaTheme="minorEastAsia" w:hAnsiTheme="minorHAnsi" w:cstheme="minorBidi"/>
          <w:noProof/>
          <w:sz w:val="22"/>
          <w:szCs w:val="22"/>
        </w:rPr>
      </w:pPr>
      <w:hyperlink w:anchor="_Toc37694746" w:history="1">
        <w:r w:rsidRPr="00BE56E8">
          <w:rPr>
            <w:rStyle w:val="Hyperlink"/>
            <w:noProof/>
          </w:rPr>
          <w:t>5.3.1 Getting familiar with what’s there already</w:t>
        </w:r>
        <w:r>
          <w:rPr>
            <w:noProof/>
            <w:webHidden/>
          </w:rPr>
          <w:tab/>
        </w:r>
        <w:r>
          <w:rPr>
            <w:noProof/>
            <w:webHidden/>
          </w:rPr>
          <w:fldChar w:fldCharType="begin"/>
        </w:r>
        <w:r>
          <w:rPr>
            <w:noProof/>
            <w:webHidden/>
          </w:rPr>
          <w:instrText xml:space="preserve"> PAGEREF _Toc37694746 \h </w:instrText>
        </w:r>
        <w:r>
          <w:rPr>
            <w:noProof/>
            <w:webHidden/>
          </w:rPr>
        </w:r>
        <w:r>
          <w:rPr>
            <w:noProof/>
            <w:webHidden/>
          </w:rPr>
          <w:fldChar w:fldCharType="separate"/>
        </w:r>
        <w:r w:rsidR="0011625A">
          <w:rPr>
            <w:noProof/>
            <w:webHidden/>
          </w:rPr>
          <w:t>34</w:t>
        </w:r>
        <w:r>
          <w:rPr>
            <w:noProof/>
            <w:webHidden/>
          </w:rPr>
          <w:fldChar w:fldCharType="end"/>
        </w:r>
      </w:hyperlink>
    </w:p>
    <w:p w14:paraId="58301B1D" w14:textId="1F014CD6" w:rsidR="00A266F8" w:rsidRDefault="00A266F8">
      <w:pPr>
        <w:pStyle w:val="TOC3"/>
        <w:rPr>
          <w:rFonts w:asciiTheme="minorHAnsi" w:eastAsiaTheme="minorEastAsia" w:hAnsiTheme="minorHAnsi" w:cstheme="minorBidi"/>
          <w:noProof/>
          <w:sz w:val="22"/>
          <w:szCs w:val="22"/>
        </w:rPr>
      </w:pPr>
      <w:hyperlink w:anchor="_Toc37694747" w:history="1">
        <w:r w:rsidRPr="00BE56E8">
          <w:rPr>
            <w:rStyle w:val="Hyperlink"/>
            <w:noProof/>
          </w:rPr>
          <w:t>5.3.2 Bringing it all together into the builder app</w:t>
        </w:r>
        <w:r>
          <w:rPr>
            <w:noProof/>
            <w:webHidden/>
          </w:rPr>
          <w:tab/>
        </w:r>
        <w:r>
          <w:rPr>
            <w:noProof/>
            <w:webHidden/>
          </w:rPr>
          <w:fldChar w:fldCharType="begin"/>
        </w:r>
        <w:r>
          <w:rPr>
            <w:noProof/>
            <w:webHidden/>
          </w:rPr>
          <w:instrText xml:space="preserve"> PAGEREF _Toc37694747 \h </w:instrText>
        </w:r>
        <w:r>
          <w:rPr>
            <w:noProof/>
            <w:webHidden/>
          </w:rPr>
        </w:r>
        <w:r>
          <w:rPr>
            <w:noProof/>
            <w:webHidden/>
          </w:rPr>
          <w:fldChar w:fldCharType="separate"/>
        </w:r>
        <w:r w:rsidR="0011625A">
          <w:rPr>
            <w:noProof/>
            <w:webHidden/>
          </w:rPr>
          <w:t>36</w:t>
        </w:r>
        <w:r>
          <w:rPr>
            <w:noProof/>
            <w:webHidden/>
          </w:rPr>
          <w:fldChar w:fldCharType="end"/>
        </w:r>
      </w:hyperlink>
    </w:p>
    <w:p w14:paraId="488D165B" w14:textId="259CBAA2" w:rsidR="00A266F8" w:rsidRDefault="00A266F8">
      <w:pPr>
        <w:pStyle w:val="TOC2"/>
        <w:rPr>
          <w:rFonts w:asciiTheme="minorHAnsi" w:eastAsiaTheme="minorEastAsia" w:hAnsiTheme="minorHAnsi" w:cstheme="minorBidi"/>
          <w:noProof/>
          <w:sz w:val="22"/>
          <w:szCs w:val="22"/>
        </w:rPr>
      </w:pPr>
      <w:hyperlink w:anchor="_Toc37694748" w:history="1">
        <w:r w:rsidRPr="00BE56E8">
          <w:rPr>
            <w:rStyle w:val="Hyperlink"/>
            <w:noProof/>
          </w:rPr>
          <w:t>5.4 Deploying a model from ‘code’, stored in a GIT repository</w:t>
        </w:r>
        <w:r>
          <w:rPr>
            <w:noProof/>
            <w:webHidden/>
          </w:rPr>
          <w:tab/>
        </w:r>
        <w:r>
          <w:rPr>
            <w:noProof/>
            <w:webHidden/>
          </w:rPr>
          <w:fldChar w:fldCharType="begin"/>
        </w:r>
        <w:r>
          <w:rPr>
            <w:noProof/>
            <w:webHidden/>
          </w:rPr>
          <w:instrText xml:space="preserve"> PAGEREF _Toc37694748 \h </w:instrText>
        </w:r>
        <w:r>
          <w:rPr>
            <w:noProof/>
            <w:webHidden/>
          </w:rPr>
        </w:r>
        <w:r>
          <w:rPr>
            <w:noProof/>
            <w:webHidden/>
          </w:rPr>
          <w:fldChar w:fldCharType="separate"/>
        </w:r>
        <w:r w:rsidR="0011625A">
          <w:rPr>
            <w:noProof/>
            <w:webHidden/>
          </w:rPr>
          <w:t>41</w:t>
        </w:r>
        <w:r>
          <w:rPr>
            <w:noProof/>
            <w:webHidden/>
          </w:rPr>
          <w:fldChar w:fldCharType="end"/>
        </w:r>
      </w:hyperlink>
    </w:p>
    <w:p w14:paraId="679F6D55" w14:textId="78E47A19" w:rsidR="00A266F8" w:rsidRDefault="00A266F8">
      <w:pPr>
        <w:pStyle w:val="TOC2"/>
        <w:rPr>
          <w:rFonts w:asciiTheme="minorHAnsi" w:eastAsiaTheme="minorEastAsia" w:hAnsiTheme="minorHAnsi" w:cstheme="minorBidi"/>
          <w:noProof/>
          <w:sz w:val="22"/>
          <w:szCs w:val="22"/>
        </w:rPr>
      </w:pPr>
      <w:hyperlink w:anchor="_Toc37694749" w:history="1">
        <w:r w:rsidRPr="00BE56E8">
          <w:rPr>
            <w:rStyle w:val="Hyperlink"/>
            <w:noProof/>
          </w:rPr>
          <w:t>5.5 Loading data into the model using the REST API</w:t>
        </w:r>
        <w:r>
          <w:rPr>
            <w:noProof/>
            <w:webHidden/>
          </w:rPr>
          <w:tab/>
        </w:r>
        <w:r>
          <w:rPr>
            <w:noProof/>
            <w:webHidden/>
          </w:rPr>
          <w:fldChar w:fldCharType="begin"/>
        </w:r>
        <w:r>
          <w:rPr>
            <w:noProof/>
            <w:webHidden/>
          </w:rPr>
          <w:instrText xml:space="preserve"> PAGEREF _Toc37694749 \h </w:instrText>
        </w:r>
        <w:r>
          <w:rPr>
            <w:noProof/>
            <w:webHidden/>
          </w:rPr>
        </w:r>
        <w:r>
          <w:rPr>
            <w:noProof/>
            <w:webHidden/>
          </w:rPr>
          <w:fldChar w:fldCharType="separate"/>
        </w:r>
        <w:r w:rsidR="0011625A">
          <w:rPr>
            <w:noProof/>
            <w:webHidden/>
          </w:rPr>
          <w:t>43</w:t>
        </w:r>
        <w:r>
          <w:rPr>
            <w:noProof/>
            <w:webHidden/>
          </w:rPr>
          <w:fldChar w:fldCharType="end"/>
        </w:r>
      </w:hyperlink>
    </w:p>
    <w:p w14:paraId="6A3252A2" w14:textId="09BE0923" w:rsidR="00A266F8" w:rsidRDefault="00A266F8">
      <w:pPr>
        <w:pStyle w:val="TOC2"/>
        <w:rPr>
          <w:rFonts w:asciiTheme="minorHAnsi" w:eastAsiaTheme="minorEastAsia" w:hAnsiTheme="minorHAnsi" w:cstheme="minorBidi"/>
          <w:noProof/>
          <w:sz w:val="22"/>
          <w:szCs w:val="22"/>
        </w:rPr>
      </w:pPr>
      <w:hyperlink w:anchor="_Toc37694750" w:history="1">
        <w:r w:rsidRPr="00BE56E8">
          <w:rPr>
            <w:rStyle w:val="Hyperlink"/>
            <w:noProof/>
          </w:rPr>
          <w:t>5.6 Explore your newly build model</w:t>
        </w:r>
        <w:r>
          <w:rPr>
            <w:noProof/>
            <w:webHidden/>
          </w:rPr>
          <w:tab/>
        </w:r>
        <w:r>
          <w:rPr>
            <w:noProof/>
            <w:webHidden/>
          </w:rPr>
          <w:fldChar w:fldCharType="begin"/>
        </w:r>
        <w:r>
          <w:rPr>
            <w:noProof/>
            <w:webHidden/>
          </w:rPr>
          <w:instrText xml:space="preserve"> PAGEREF _Toc37694750 \h </w:instrText>
        </w:r>
        <w:r>
          <w:rPr>
            <w:noProof/>
            <w:webHidden/>
          </w:rPr>
        </w:r>
        <w:r>
          <w:rPr>
            <w:noProof/>
            <w:webHidden/>
          </w:rPr>
          <w:fldChar w:fldCharType="separate"/>
        </w:r>
        <w:r w:rsidR="0011625A">
          <w:rPr>
            <w:noProof/>
            <w:webHidden/>
          </w:rPr>
          <w:t>44</w:t>
        </w:r>
        <w:r>
          <w:rPr>
            <w:noProof/>
            <w:webHidden/>
          </w:rPr>
          <w:fldChar w:fldCharType="end"/>
        </w:r>
      </w:hyperlink>
    </w:p>
    <w:p w14:paraId="2798FB40" w14:textId="42653B3C" w:rsidR="00A266F8" w:rsidRDefault="00A266F8" w:rsidP="00A266F8">
      <w:pPr>
        <w:pStyle w:val="TOC1"/>
        <w:rPr>
          <w:rFonts w:asciiTheme="minorHAnsi" w:eastAsiaTheme="minorEastAsia" w:hAnsiTheme="minorHAnsi" w:cstheme="minorBidi"/>
          <w:noProof/>
          <w:sz w:val="22"/>
          <w:szCs w:val="22"/>
        </w:rPr>
      </w:pPr>
      <w:hyperlink w:anchor="_Toc37694751" w:history="1">
        <w:r w:rsidRPr="00BE56E8">
          <w:rPr>
            <w:rStyle w:val="Hyperlink"/>
            <w:noProof/>
          </w:rPr>
          <w:t>6 Processing Logs using the REST API</w:t>
        </w:r>
        <w:r>
          <w:rPr>
            <w:noProof/>
            <w:webHidden/>
          </w:rPr>
          <w:tab/>
        </w:r>
        <w:r>
          <w:rPr>
            <w:noProof/>
            <w:webHidden/>
          </w:rPr>
          <w:fldChar w:fldCharType="begin"/>
        </w:r>
        <w:r>
          <w:rPr>
            <w:noProof/>
            <w:webHidden/>
          </w:rPr>
          <w:instrText xml:space="preserve"> PAGEREF _Toc37694751 \h </w:instrText>
        </w:r>
        <w:r>
          <w:rPr>
            <w:noProof/>
            <w:webHidden/>
          </w:rPr>
        </w:r>
        <w:r>
          <w:rPr>
            <w:noProof/>
            <w:webHidden/>
          </w:rPr>
          <w:fldChar w:fldCharType="separate"/>
        </w:r>
        <w:r w:rsidR="0011625A">
          <w:rPr>
            <w:noProof/>
            <w:webHidden/>
          </w:rPr>
          <w:t>47</w:t>
        </w:r>
        <w:r>
          <w:rPr>
            <w:noProof/>
            <w:webHidden/>
          </w:rPr>
          <w:fldChar w:fldCharType="end"/>
        </w:r>
      </w:hyperlink>
    </w:p>
    <w:p w14:paraId="3E934AA9" w14:textId="32EB9D65" w:rsidR="000B7324" w:rsidRPr="001C56A8" w:rsidRDefault="000B7324" w:rsidP="004F2622">
      <w:pPr>
        <w:rPr>
          <w:szCs w:val="28"/>
        </w:rPr>
      </w:pPr>
      <w:r w:rsidRPr="001C56A8">
        <w:rPr>
          <w:szCs w:val="28"/>
        </w:rPr>
        <w:fldChar w:fldCharType="end"/>
      </w:r>
    </w:p>
    <w:p w14:paraId="30F77CD8" w14:textId="77777777" w:rsidR="00B1726C" w:rsidRDefault="00B1726C" w:rsidP="00B1726C">
      <w:pPr>
        <w:pStyle w:val="Heading1"/>
      </w:pPr>
      <w:bookmarkStart w:id="0" w:name="_Toc22164177"/>
      <w:bookmarkStart w:id="1" w:name="_Toc37694720"/>
      <w:r>
        <w:lastRenderedPageBreak/>
        <w:t>What to expect</w:t>
      </w:r>
      <w:bookmarkEnd w:id="0"/>
      <w:bookmarkEnd w:id="1"/>
    </w:p>
    <w:p w14:paraId="217D3207" w14:textId="77777777" w:rsidR="00B1726C" w:rsidRDefault="00B1726C" w:rsidP="00B1726C">
      <w:r>
        <w:t>If the ‘Getting ready’ section didn’t geek you out, you are in the right place!</w:t>
      </w:r>
    </w:p>
    <w:p w14:paraId="5AF4FBED" w14:textId="77777777" w:rsidR="00B1726C" w:rsidRDefault="00B1726C" w:rsidP="00B1726C">
      <w:r>
        <w:t>As the title of the lab already implies the focus will be on APIs, most notably TM1 Server’s REST API, as part of the broader Planning Analytics Software Development Kit (SDK).</w:t>
      </w:r>
    </w:p>
    <w:p w14:paraId="03719495" w14:textId="77777777" w:rsidR="00B1726C" w:rsidRDefault="00B1726C" w:rsidP="00B1726C">
      <w:r>
        <w:t>If you are not familiar with TM1 Server’s, OData compliant, REST API just yet then the first section will give you an overview as well as introduce some tools that you might want to familiarize yourself with when working with in this type of environment. We’ll be using the TM1 Server’s REST API throughout the remainder of this lab, dealing with various topics and usages of this API. You can pick and choose which one appeal and apply the most to your interest. We’ll be touching on:</w:t>
      </w:r>
    </w:p>
    <w:p w14:paraId="375DD7AB" w14:textId="77777777" w:rsidR="00B1726C" w:rsidRDefault="00B1726C" w:rsidP="00B1726C">
      <w:pPr>
        <w:pStyle w:val="ListParagraph"/>
        <w:numPr>
          <w:ilvl w:val="0"/>
          <w:numId w:val="23"/>
        </w:numPr>
        <w:spacing w:before="0" w:after="120" w:line="259" w:lineRule="auto"/>
        <w:contextualSpacing/>
      </w:pPr>
      <w:r>
        <w:t>Consuming the REST API directly from within an HTML page</w:t>
      </w:r>
    </w:p>
    <w:p w14:paraId="26279629" w14:textId="77777777" w:rsidR="00B1726C" w:rsidRDefault="00B1726C" w:rsidP="00B1726C">
      <w:pPr>
        <w:pStyle w:val="ListParagraph"/>
        <w:numPr>
          <w:ilvl w:val="0"/>
          <w:numId w:val="23"/>
        </w:numPr>
        <w:spacing w:before="0" w:after="120" w:line="259" w:lineRule="auto"/>
        <w:contextualSpacing/>
      </w:pPr>
      <w:r>
        <w:t>Showing you how to consume the REST API from within Planning Analytics for Excel</w:t>
      </w:r>
    </w:p>
    <w:p w14:paraId="57B870F8" w14:textId="77777777" w:rsidR="00B1726C" w:rsidRDefault="00B1726C" w:rsidP="00B1726C">
      <w:pPr>
        <w:pStyle w:val="ListParagraph"/>
        <w:numPr>
          <w:ilvl w:val="0"/>
          <w:numId w:val="23"/>
        </w:numPr>
        <w:spacing w:before="0" w:after="120" w:line="259" w:lineRule="auto"/>
        <w:contextualSpacing/>
      </w:pPr>
      <w:r>
        <w:t>Write some ‘real’ code using one of the many programming languages out there</w:t>
      </w:r>
    </w:p>
    <w:p w14:paraId="59D2BE46" w14:textId="77777777" w:rsidR="00B1726C" w:rsidRDefault="00B1726C" w:rsidP="00B1726C">
      <w:pPr>
        <w:pStyle w:val="ListParagraph"/>
        <w:numPr>
          <w:ilvl w:val="0"/>
          <w:numId w:val="23"/>
        </w:numPr>
        <w:spacing w:before="0" w:after="120" w:line="259" w:lineRule="auto"/>
        <w:contextualSpacing/>
      </w:pPr>
      <w:r>
        <w:t>Hook TM1 up to a GitHub repository and introduce you to GIT integration</w:t>
      </w:r>
    </w:p>
    <w:p w14:paraId="04DA57A7" w14:textId="77777777" w:rsidR="00B1726C" w:rsidRDefault="00B1726C" w:rsidP="00B1726C">
      <w:r>
        <w:t xml:space="preserve">HTML, with JavaScript, </w:t>
      </w:r>
      <w:r w:rsidRPr="00941C81">
        <w:t xml:space="preserve">is </w:t>
      </w:r>
      <w:r>
        <w:t xml:space="preserve">arguably the most know/common place of consuming REST APIs so in this </w:t>
      </w:r>
      <w:r w:rsidRPr="00941C81">
        <w:t xml:space="preserve">section we’ll show you how to write a simple, TM1Top equivalent, </w:t>
      </w:r>
      <w:r>
        <w:t>HTML page that runs directly in a browser. Just provide it with the URL to your TM1 server and off you go</w:t>
      </w:r>
      <w:r w:rsidRPr="00941C81">
        <w:t>.</w:t>
      </w:r>
    </w:p>
    <w:p w14:paraId="47615B70" w14:textId="77777777" w:rsidR="00B1726C" w:rsidRDefault="00B1726C" w:rsidP="00B1726C">
      <w:r>
        <w:t xml:space="preserve">As for Planning Analytics for Excel (PAfE), which, unlike Perspectives, doesn’t have access to the ‘classic’ VBA API for TM1, it instead provides you with the hooks to use TM1’s REST API directly from within VBA instead. The section on PAfE describes how to set it up and introduces a couple of concepts which make working with the REST API easy and that you could use and apply in your own work. And obviously this section wouldn’t be complete without us showing you how you can use this yourself. </w:t>
      </w:r>
    </w:p>
    <w:p w14:paraId="7CFDB33F" w14:textId="77777777" w:rsidR="00B1726C" w:rsidRDefault="00B1726C" w:rsidP="00B1726C">
      <w:r>
        <w:t xml:space="preserve">While JavaScript and VBA are fun, there are many other applications, utilities and services one can think of, especially for a, functional database, service like TM1, that would rather be written in </w:t>
      </w:r>
      <w:proofErr w:type="spellStart"/>
      <w:r>
        <w:t>on</w:t>
      </w:r>
      <w:proofErr w:type="spellEnd"/>
      <w:r>
        <w:t xml:space="preserve"> of the many other programming languages out there. One language that is gaining a lot of traction out there is Go, or Golang, which we’ll use in this lab to build the final couple of examples </w:t>
      </w:r>
      <w:proofErr w:type="gramStart"/>
      <w:r>
        <w:t>showing;</w:t>
      </w:r>
      <w:proofErr w:type="gramEnd"/>
    </w:p>
    <w:p w14:paraId="2BD276BE" w14:textId="77777777" w:rsidR="00B1726C" w:rsidRDefault="00B1726C" w:rsidP="00B1726C">
      <w:pPr>
        <w:pStyle w:val="ListParagraph"/>
        <w:numPr>
          <w:ilvl w:val="0"/>
          <w:numId w:val="24"/>
        </w:numPr>
        <w:spacing w:before="0" w:after="120" w:line="259" w:lineRule="auto"/>
        <w:contextualSpacing/>
      </w:pPr>
      <w:r>
        <w:t>how somebody, using an OData compliant database as the source as well, could, only using the server’s OData compliant REST API, to build a complete model from scratch</w:t>
      </w:r>
    </w:p>
    <w:p w14:paraId="44221E6E" w14:textId="77777777" w:rsidR="00B1726C" w:rsidRDefault="00B1726C" w:rsidP="00B1726C">
      <w:pPr>
        <w:pStyle w:val="ListParagraph"/>
        <w:numPr>
          <w:ilvl w:val="0"/>
          <w:numId w:val="24"/>
        </w:numPr>
        <w:spacing w:before="0" w:after="120" w:line="259" w:lineRule="auto"/>
        <w:contextualSpacing/>
      </w:pPr>
      <w:r>
        <w:t>but we’ll also show you that if that work had already been done, and somebody dropped a version of that model in a GIT repository, how you could grab that to get started as well</w:t>
      </w:r>
    </w:p>
    <w:p w14:paraId="6BF63FC5" w14:textId="77777777" w:rsidR="00B1726C" w:rsidRDefault="00B1726C" w:rsidP="00B1726C">
      <w:pPr>
        <w:pStyle w:val="ListParagraph"/>
        <w:numPr>
          <w:ilvl w:val="0"/>
          <w:numId w:val="24"/>
        </w:numPr>
        <w:spacing w:before="0" w:after="120" w:line="259" w:lineRule="auto"/>
        <w:contextualSpacing/>
      </w:pPr>
      <w:r>
        <w:t>and while the structure for you model is a good start you need some data to be loaded as well, which we’ll show you can also be done though the OData compliant REST API and</w:t>
      </w:r>
    </w:p>
    <w:p w14:paraId="60F9524A" w14:textId="77777777" w:rsidR="00B1726C" w:rsidRDefault="00B1726C" w:rsidP="00B1726C">
      <w:pPr>
        <w:pStyle w:val="ListParagraph"/>
        <w:numPr>
          <w:ilvl w:val="0"/>
          <w:numId w:val="24"/>
        </w:numPr>
        <w:spacing w:before="0" w:after="120" w:line="259" w:lineRule="auto"/>
        <w:contextualSpacing/>
      </w:pPr>
      <w:r>
        <w:t>how you can keep an eye on what is going on in the system by trailing the transaction log, optionally inspecting the changes being made and acting upon them if so required</w:t>
      </w:r>
    </w:p>
    <w:p w14:paraId="57D6C61C" w14:textId="77777777" w:rsidR="00B1726C" w:rsidRDefault="00B1726C" w:rsidP="00B1726C">
      <w:r>
        <w:t>With that, hoping this meets your expectations for this lab, let’s dig in!</w:t>
      </w:r>
    </w:p>
    <w:p w14:paraId="657B0938" w14:textId="77777777" w:rsidR="00B1726C" w:rsidRDefault="00B1726C" w:rsidP="00B1726C">
      <w:pPr>
        <w:rPr>
          <w:rFonts w:eastAsiaTheme="majorEastAsia" w:cstheme="majorBidi"/>
          <w:b/>
          <w:color w:val="2E74B5" w:themeColor="accent1" w:themeShade="BF"/>
          <w:sz w:val="32"/>
          <w:szCs w:val="32"/>
        </w:rPr>
      </w:pPr>
      <w:r>
        <w:br w:type="page"/>
      </w:r>
    </w:p>
    <w:p w14:paraId="3C1D9C82" w14:textId="77777777" w:rsidR="00B1726C" w:rsidRPr="006A7FF3" w:rsidRDefault="00B1726C" w:rsidP="00B1726C">
      <w:pPr>
        <w:pStyle w:val="Heading1"/>
      </w:pPr>
      <w:bookmarkStart w:id="2" w:name="_Toc22164178"/>
      <w:bookmarkStart w:id="3" w:name="_Toc37694721"/>
      <w:r w:rsidRPr="006A7FF3">
        <w:lastRenderedPageBreak/>
        <w:t xml:space="preserve">Introducing </w:t>
      </w:r>
      <w:r>
        <w:t xml:space="preserve">TM1’s </w:t>
      </w:r>
      <w:r w:rsidRPr="006A7FF3">
        <w:t>OData compliant RESTful API</w:t>
      </w:r>
      <w:bookmarkEnd w:id="2"/>
      <w:bookmarkEnd w:id="3"/>
    </w:p>
    <w:p w14:paraId="570A0808" w14:textId="77777777" w:rsidR="00B1726C" w:rsidRPr="006A7FF3" w:rsidRDefault="00B1726C" w:rsidP="00B1726C">
      <w:r w:rsidRPr="006A7FF3">
        <w:t>TM1 Servers, as of version 10.2 RP2</w:t>
      </w:r>
      <w:r>
        <w:t xml:space="preserve"> (May 2014)</w:t>
      </w:r>
      <w:r w:rsidRPr="006A7FF3">
        <w:t>, expose a</w:t>
      </w:r>
      <w:r w:rsidRPr="006A7FF3">
        <w:rPr>
          <w:rFonts w:cstheme="minorHAnsi"/>
        </w:rPr>
        <w:t>n</w:t>
      </w:r>
      <w:r w:rsidRPr="006A7FF3">
        <w:rPr>
          <w:rStyle w:val="apple-converted-space"/>
          <w:rFonts w:eastAsiaTheme="majorEastAsia" w:cstheme="minorHAnsi"/>
          <w:color w:val="222222"/>
        </w:rPr>
        <w:t> </w:t>
      </w:r>
      <w:hyperlink r:id="rId10" w:tgtFrame="_blank" w:history="1">
        <w:r w:rsidRPr="006A7FF3">
          <w:rPr>
            <w:rStyle w:val="Hyperlink"/>
            <w:rFonts w:cstheme="minorHAnsi"/>
            <w:color w:val="1970B0"/>
          </w:rPr>
          <w:t>OData</w:t>
        </w:r>
      </w:hyperlink>
      <w:r w:rsidRPr="006A7FF3">
        <w:rPr>
          <w:rStyle w:val="apple-converted-space"/>
          <w:rFonts w:eastAsiaTheme="majorEastAsia" w:cstheme="minorHAnsi"/>
          <w:color w:val="222222"/>
        </w:rPr>
        <w:t> </w:t>
      </w:r>
      <w:r w:rsidRPr="006A7FF3">
        <w:rPr>
          <w:rFonts w:cstheme="minorHAnsi"/>
        </w:rPr>
        <w:t>c</w:t>
      </w:r>
      <w:r w:rsidRPr="006A7FF3">
        <w:t>ompliant, RESTful API. This was the first</w:t>
      </w:r>
      <w:r>
        <w:t xml:space="preserve">, public, </w:t>
      </w:r>
      <w:r w:rsidRPr="006A7FF3">
        <w:t>version of a RESTful API</w:t>
      </w:r>
      <w:r>
        <w:t xml:space="preserve"> for TM1 server</w:t>
      </w:r>
      <w:r w:rsidRPr="006A7FF3">
        <w:t xml:space="preserve">. </w:t>
      </w:r>
      <w:r>
        <w:t>Now, many releases and fix packs later, having broadened as well as hardened the implementation of it, it is ready for prime time, so much so, just in case anybody still doubts this, that this is THE TM1 server API going forward</w:t>
      </w:r>
      <w:r w:rsidRPr="006A7FF3">
        <w:t>.</w:t>
      </w:r>
    </w:p>
    <w:p w14:paraId="36E30ED2" w14:textId="77777777" w:rsidR="00B1726C" w:rsidRPr="006A7FF3" w:rsidRDefault="00B1726C" w:rsidP="00B1726C">
      <w:r w:rsidRPr="006A7FF3">
        <w:t>Now you might wonder what the being “</w:t>
      </w:r>
      <w:hyperlink r:id="rId11" w:tgtFrame="_blank" w:history="1">
        <w:r w:rsidRPr="006A7FF3">
          <w:rPr>
            <w:rStyle w:val="Hyperlink"/>
            <w:rFonts w:cstheme="minorHAnsi"/>
            <w:color w:val="1970B0"/>
          </w:rPr>
          <w:t>OData</w:t>
        </w:r>
      </w:hyperlink>
      <w:r w:rsidRPr="006A7FF3">
        <w:rPr>
          <w:rStyle w:val="apple-converted-space"/>
          <w:rFonts w:eastAsiaTheme="majorEastAsia" w:cstheme="minorHAnsi"/>
          <w:color w:val="222222"/>
        </w:rPr>
        <w:t> </w:t>
      </w:r>
      <w:r w:rsidRPr="006A7FF3">
        <w:rPr>
          <w:rFonts w:cstheme="minorHAnsi"/>
        </w:rPr>
        <w:t>c</w:t>
      </w:r>
      <w:r w:rsidRPr="006A7FF3">
        <w:t xml:space="preserve">ompliant” is all about. Well, </w:t>
      </w:r>
      <w:hyperlink r:id="rId12" w:tgtFrame="_blank" w:history="1">
        <w:r w:rsidRPr="006A7FF3">
          <w:rPr>
            <w:rStyle w:val="Hyperlink"/>
            <w:rFonts w:cstheme="minorHAnsi"/>
            <w:color w:val="1970B0"/>
          </w:rPr>
          <w:t>OData</w:t>
        </w:r>
      </w:hyperlink>
      <w:r w:rsidRPr="006A7FF3">
        <w:rPr>
          <w:rStyle w:val="apple-converted-space"/>
          <w:rFonts w:eastAsiaTheme="majorEastAsia" w:cstheme="minorHAnsi"/>
          <w:color w:val="222222"/>
        </w:rPr>
        <w:t> </w:t>
      </w:r>
      <w:r w:rsidRPr="006A7FF3">
        <w:rPr>
          <w:rFonts w:cstheme="minorHAnsi"/>
        </w:rPr>
        <w:t>builds on a strong foundation with very clear</w:t>
      </w:r>
      <w:r w:rsidRPr="006A7FF3">
        <w:rPr>
          <w:rStyle w:val="apple-converted-space"/>
          <w:rFonts w:eastAsiaTheme="majorEastAsia" w:cstheme="minorHAnsi"/>
          <w:color w:val="222222"/>
        </w:rPr>
        <w:t> </w:t>
      </w:r>
      <w:hyperlink r:id="rId13" w:tgtFrame="_blank" w:history="1">
        <w:r w:rsidRPr="006A7FF3">
          <w:rPr>
            <w:rStyle w:val="Hyperlink"/>
            <w:rFonts w:cstheme="minorHAnsi"/>
            <w:color w:val="1970B0"/>
          </w:rPr>
          <w:t>protocol semantics</w:t>
        </w:r>
      </w:hyperlink>
      <w:r w:rsidRPr="006A7FF3">
        <w:rPr>
          <w:rFonts w:cstheme="minorHAnsi"/>
        </w:rPr>
        <w:t>,</w:t>
      </w:r>
      <w:r w:rsidRPr="006A7FF3">
        <w:rPr>
          <w:rStyle w:val="apple-converted-space"/>
          <w:rFonts w:eastAsiaTheme="majorEastAsia" w:cstheme="minorHAnsi"/>
          <w:color w:val="222222"/>
        </w:rPr>
        <w:t> </w:t>
      </w:r>
      <w:hyperlink r:id="rId14" w:tgtFrame="_blank" w:history="1">
        <w:r w:rsidRPr="006A7FF3">
          <w:rPr>
            <w:rStyle w:val="Hyperlink"/>
            <w:rFonts w:cstheme="minorHAnsi"/>
            <w:color w:val="1970B0"/>
          </w:rPr>
          <w:t>URL conventions</w:t>
        </w:r>
      </w:hyperlink>
      <w:r w:rsidRPr="006A7FF3">
        <w:rPr>
          <w:rFonts w:cstheme="minorHAnsi"/>
        </w:rPr>
        <w:t xml:space="preserve">, a concise </w:t>
      </w:r>
      <w:r w:rsidRPr="006A7FF3">
        <w:rPr>
          <w:rStyle w:val="apple-converted-space"/>
          <w:rFonts w:eastAsiaTheme="majorEastAsia" w:cstheme="minorHAnsi"/>
          <w:color w:val="222222"/>
        </w:rPr>
        <w:t> </w:t>
      </w:r>
      <w:hyperlink r:id="rId15" w:tgtFrame="_blank" w:history="1">
        <w:r w:rsidRPr="006A7FF3">
          <w:rPr>
            <w:rStyle w:val="Hyperlink"/>
            <w:rFonts w:cstheme="minorHAnsi"/>
            <w:color w:val="1970B0"/>
          </w:rPr>
          <w:t>metadata definition</w:t>
        </w:r>
      </w:hyperlink>
      <w:r w:rsidRPr="006A7FF3">
        <w:rPr>
          <w:rStyle w:val="apple-converted-space"/>
          <w:rFonts w:eastAsiaTheme="majorEastAsia" w:cstheme="minorHAnsi"/>
          <w:color w:val="222222"/>
        </w:rPr>
        <w:t> </w:t>
      </w:r>
      <w:r w:rsidRPr="006A7FF3">
        <w:rPr>
          <w:rFonts w:cstheme="minorHAnsi"/>
        </w:rPr>
        <w:t>and a, JSON based,</w:t>
      </w:r>
      <w:r w:rsidRPr="006A7FF3">
        <w:rPr>
          <w:rStyle w:val="apple-converted-space"/>
          <w:rFonts w:eastAsiaTheme="majorEastAsia" w:cstheme="minorHAnsi"/>
          <w:color w:val="222222"/>
        </w:rPr>
        <w:t> </w:t>
      </w:r>
      <w:hyperlink r:id="rId16" w:tgtFrame="_blank" w:history="1">
        <w:r w:rsidRPr="006A7FF3">
          <w:rPr>
            <w:rStyle w:val="Hyperlink"/>
            <w:rFonts w:cstheme="minorHAnsi"/>
            <w:color w:val="1970B0"/>
          </w:rPr>
          <w:t>format</w:t>
        </w:r>
      </w:hyperlink>
      <w:r w:rsidRPr="006A7FF3">
        <w:rPr>
          <w:rFonts w:cstheme="minorHAnsi"/>
        </w:rPr>
        <w:t xml:space="preserve">. OData, albeit coming from a strong data driven background, is all but limited to exposing data in a web friendly way. In laymen’s terms, it is set of </w:t>
      </w:r>
      <w:r w:rsidRPr="006A7FF3">
        <w:t xml:space="preserve">specifications which we obey by that specify how a service describes what is available to a consumer, how a consumer needs to formulate a request for such server and how the service formats the response to such request. </w:t>
      </w:r>
    </w:p>
    <w:p w14:paraId="3FBC680E" w14:textId="77777777" w:rsidR="00B1726C" w:rsidRPr="006A7FF3" w:rsidRDefault="00B1726C" w:rsidP="00B1726C">
      <w:r w:rsidRPr="006A7FF3">
        <w:t xml:space="preserve">OData, short for Open-Data, has been developed over </w:t>
      </w:r>
      <w:r>
        <w:t>many</w:t>
      </w:r>
      <w:r w:rsidRPr="006A7FF3">
        <w:t xml:space="preserve"> years and the latest version</w:t>
      </w:r>
      <w:r>
        <w:t xml:space="preserve">. While version v4.01 is in the final stages of becoming the next version of that standard, </w:t>
      </w:r>
      <w:r w:rsidRPr="006A7FF3">
        <w:t>v4</w:t>
      </w:r>
      <w:r>
        <w:t xml:space="preserve">.0 plus </w:t>
      </w:r>
      <w:r w:rsidRPr="006A7FF3">
        <w:t xml:space="preserve">errata 3, </w:t>
      </w:r>
      <w:r>
        <w:t>is the version that TM1 uses</w:t>
      </w:r>
      <w:r w:rsidRPr="006A7FF3">
        <w:t xml:space="preserve">. </w:t>
      </w:r>
      <w:r>
        <w:t>BTW, did you know that t</w:t>
      </w:r>
      <w:r w:rsidRPr="006A7FF3">
        <w:t>he OData standard has made it to ISO standard in the meantime as well</w:t>
      </w:r>
      <w:r>
        <w:t>?</w:t>
      </w:r>
      <w:r w:rsidRPr="006A7FF3">
        <w:t xml:space="preserve"> For more information about the OData standard and the documents describing it please visit the OData.org website at: </w:t>
      </w:r>
      <w:hyperlink r:id="rId17" w:history="1">
        <w:r w:rsidRPr="006A7FF3">
          <w:rPr>
            <w:rStyle w:val="Hyperlink"/>
          </w:rPr>
          <w:t>http://www.odata.org</w:t>
        </w:r>
      </w:hyperlink>
      <w:r w:rsidRPr="006A7FF3">
        <w:t>. For a quick introduction to the OData standard have a look at the ‘</w:t>
      </w:r>
      <w:hyperlink r:id="rId18" w:history="1">
        <w:r w:rsidRPr="006A7FF3">
          <w:rPr>
            <w:rStyle w:val="Hyperlink"/>
          </w:rPr>
          <w:t>Understanding OData in 6 steps</w:t>
        </w:r>
      </w:hyperlink>
      <w:r w:rsidRPr="006A7FF3">
        <w:t xml:space="preserve">’ webpage. </w:t>
      </w:r>
    </w:p>
    <w:p w14:paraId="39F0ABCA" w14:textId="77777777" w:rsidR="00B1726C" w:rsidRPr="006A7FF3" w:rsidRDefault="00B1726C" w:rsidP="00B1726C">
      <w:pPr>
        <w:pStyle w:val="Heading2"/>
      </w:pPr>
      <w:bookmarkStart w:id="4" w:name="_Toc22164179"/>
      <w:bookmarkStart w:id="5" w:name="_Toc37694722"/>
      <w:r w:rsidRPr="006A7FF3">
        <w:t>A first peek at TM1’s RESTful API</w:t>
      </w:r>
      <w:bookmarkEnd w:id="4"/>
      <w:bookmarkEnd w:id="5"/>
    </w:p>
    <w:p w14:paraId="60FB41E4" w14:textId="77777777" w:rsidR="00B1726C" w:rsidRPr="006A7FF3" w:rsidRDefault="00B1726C" w:rsidP="00B1726C">
      <w:r>
        <w:t>L</w:t>
      </w:r>
      <w:r w:rsidRPr="006A7FF3">
        <w:t xml:space="preserve">et’s start with having </w:t>
      </w:r>
      <w:r>
        <w:t xml:space="preserve">a </w:t>
      </w:r>
      <w:r w:rsidRPr="006A7FF3">
        <w:t>look at the metadata of the TM1 server first.</w:t>
      </w:r>
    </w:p>
    <w:p w14:paraId="221BBC0B" w14:textId="77777777" w:rsidR="00B1726C" w:rsidRPr="006A7FF3" w:rsidRDefault="00B1726C" w:rsidP="00B1726C">
      <w:pPr>
        <w:pStyle w:val="ListParagraph"/>
        <w:numPr>
          <w:ilvl w:val="0"/>
          <w:numId w:val="17"/>
        </w:numPr>
        <w:spacing w:before="0" w:after="120" w:line="259" w:lineRule="auto"/>
        <w:contextualSpacing/>
      </w:pPr>
      <w:r w:rsidRPr="006A7FF3">
        <w:t>Start Google Chrome.</w:t>
      </w:r>
    </w:p>
    <w:p w14:paraId="1D09C146" w14:textId="77777777" w:rsidR="00B1726C" w:rsidRPr="006A7FF3" w:rsidRDefault="00B1726C" w:rsidP="00B1726C">
      <w:pPr>
        <w:pStyle w:val="ListParagraph"/>
        <w:numPr>
          <w:ilvl w:val="0"/>
          <w:numId w:val="17"/>
        </w:numPr>
        <w:spacing w:before="0" w:after="120" w:line="259" w:lineRule="auto"/>
        <w:contextualSpacing/>
      </w:pPr>
      <w:r w:rsidRPr="006A7FF3">
        <w:t xml:space="preserve">Retrieve the metadata document by typing the following URL in the address bar: </w:t>
      </w:r>
      <w:hyperlink r:id="rId19" w:history="1">
        <w:r w:rsidRPr="0087374D">
          <w:rPr>
            <w:rStyle w:val="Hyperlink"/>
            <w:rFonts w:ascii="Consolas" w:hAnsi="Consolas"/>
            <w:szCs w:val="20"/>
          </w:rPr>
          <w:t>http://tm1server:8000/api/v1/$metadata</w:t>
        </w:r>
      </w:hyperlink>
    </w:p>
    <w:p w14:paraId="1A4854A7" w14:textId="77777777" w:rsidR="00B1726C" w:rsidRPr="006A7FF3" w:rsidRDefault="00B1726C" w:rsidP="00B1726C">
      <w:r w:rsidRPr="006A7FF3">
        <w:t xml:space="preserve">The metadata for the TM1 server will be shown in your browser. It’s an XML document formatted according to the CSDL specification which is part of the OData standard. It describes all the types, entity and complex types, all entity sets and relationships between entity and complex types in the service. For example, the ‘Dimension’ entity is described as (excluding </w:t>
      </w:r>
      <w:r>
        <w:t>most</w:t>
      </w:r>
      <w:r w:rsidRPr="006A7FF3">
        <w:t xml:space="preserve"> documentation annotations</w:t>
      </w:r>
      <w:r>
        <w:t xml:space="preserve"> and some of the properties</w:t>
      </w:r>
      <w:r w:rsidRPr="006A7FF3">
        <w:t>):</w:t>
      </w:r>
    </w:p>
    <w:p w14:paraId="63E44350" w14:textId="77777777" w:rsidR="00B1726C" w:rsidRDefault="00B1726C" w:rsidP="00B1726C">
      <w:pPr>
        <w:pStyle w:val="Code"/>
      </w:pPr>
      <w:r>
        <w:t>&lt;</w:t>
      </w:r>
      <w:proofErr w:type="spellStart"/>
      <w:r>
        <w:t>EntityType</w:t>
      </w:r>
      <w:proofErr w:type="spellEnd"/>
      <w:r>
        <w:t xml:space="preserve"> Name="Dimension"&gt;</w:t>
      </w:r>
    </w:p>
    <w:p w14:paraId="46F73A31" w14:textId="77777777" w:rsidR="00B1726C" w:rsidRDefault="00B1726C" w:rsidP="00B1726C">
      <w:pPr>
        <w:pStyle w:val="Code"/>
      </w:pPr>
      <w:r>
        <w:t xml:space="preserve">  &lt;Key&gt;</w:t>
      </w:r>
    </w:p>
    <w:p w14:paraId="15803362" w14:textId="77777777" w:rsidR="00B1726C" w:rsidRDefault="00B1726C" w:rsidP="00B1726C">
      <w:pPr>
        <w:pStyle w:val="Code"/>
      </w:pPr>
      <w:r>
        <w:t xml:space="preserve">    &lt;</w:t>
      </w:r>
      <w:proofErr w:type="spellStart"/>
      <w:r>
        <w:t>PropertyRef</w:t>
      </w:r>
      <w:proofErr w:type="spellEnd"/>
      <w:r>
        <w:t xml:space="preserve"> Name="Name"/&gt;</w:t>
      </w:r>
    </w:p>
    <w:p w14:paraId="723FF850" w14:textId="77777777" w:rsidR="00B1726C" w:rsidRDefault="00B1726C" w:rsidP="00B1726C">
      <w:pPr>
        <w:pStyle w:val="Code"/>
      </w:pPr>
      <w:r>
        <w:t xml:space="preserve">  &lt;/Key&gt;</w:t>
      </w:r>
    </w:p>
    <w:p w14:paraId="1B25FA5E" w14:textId="77777777" w:rsidR="00B1726C" w:rsidRDefault="00B1726C" w:rsidP="00B1726C">
      <w:pPr>
        <w:pStyle w:val="Code"/>
      </w:pPr>
      <w:r>
        <w:t xml:space="preserve">  &lt;Annotation Term="</w:t>
      </w:r>
      <w:proofErr w:type="spellStart"/>
      <w:r>
        <w:t>Core.Description</w:t>
      </w:r>
      <w:proofErr w:type="spellEnd"/>
      <w:r>
        <w:t>"&gt;</w:t>
      </w:r>
    </w:p>
    <w:p w14:paraId="1B02B1CE" w14:textId="77777777" w:rsidR="00B1726C" w:rsidRDefault="00B1726C" w:rsidP="00B1726C">
      <w:pPr>
        <w:pStyle w:val="Code"/>
      </w:pPr>
      <w:r>
        <w:t xml:space="preserve">    &lt;String&gt;Represents a single dimension on a TM1 server.&lt;/String&gt;</w:t>
      </w:r>
    </w:p>
    <w:p w14:paraId="516BF484" w14:textId="77777777" w:rsidR="00B1726C" w:rsidRDefault="00B1726C" w:rsidP="00B1726C">
      <w:pPr>
        <w:pStyle w:val="Code"/>
      </w:pPr>
      <w:r>
        <w:t xml:space="preserve">  &lt;/Annotation&gt;</w:t>
      </w:r>
    </w:p>
    <w:p w14:paraId="35904D23" w14:textId="77777777" w:rsidR="00B1726C" w:rsidRDefault="00B1726C" w:rsidP="00B1726C">
      <w:pPr>
        <w:pStyle w:val="Code"/>
      </w:pPr>
      <w:r>
        <w:t xml:space="preserve">  &lt;Property Name="Name" Type="</w:t>
      </w:r>
      <w:proofErr w:type="spellStart"/>
      <w:r>
        <w:t>Edm.String</w:t>
      </w:r>
      <w:proofErr w:type="spellEnd"/>
      <w:r>
        <w:t>" Nullable="false" /&gt;</w:t>
      </w:r>
    </w:p>
    <w:p w14:paraId="7BEC01BE" w14:textId="77777777" w:rsidR="00B1726C" w:rsidRDefault="00B1726C" w:rsidP="00B1726C">
      <w:pPr>
        <w:pStyle w:val="Code"/>
      </w:pPr>
      <w:r>
        <w:t xml:space="preserve">  &lt;Property Name="</w:t>
      </w:r>
      <w:proofErr w:type="spellStart"/>
      <w:r>
        <w:t>UniqueName</w:t>
      </w:r>
      <w:proofErr w:type="spellEnd"/>
      <w:r>
        <w:t>" Type="</w:t>
      </w:r>
      <w:proofErr w:type="spellStart"/>
      <w:r>
        <w:t>Edm.String</w:t>
      </w:r>
      <w:proofErr w:type="spellEnd"/>
      <w:r>
        <w:t>" /&gt;</w:t>
      </w:r>
    </w:p>
    <w:p w14:paraId="280BC18C" w14:textId="77777777" w:rsidR="00B1726C" w:rsidRDefault="00B1726C" w:rsidP="00B1726C">
      <w:pPr>
        <w:pStyle w:val="Code"/>
      </w:pPr>
      <w:r>
        <w:t xml:space="preserve">  &lt;Property Name="</w:t>
      </w:r>
      <w:proofErr w:type="spellStart"/>
      <w:r>
        <w:t>AllLeavesHierarchyName</w:t>
      </w:r>
      <w:proofErr w:type="spellEnd"/>
      <w:r>
        <w:t>" Type="</w:t>
      </w:r>
      <w:proofErr w:type="spellStart"/>
      <w:r>
        <w:t>Edm.String</w:t>
      </w:r>
      <w:proofErr w:type="spellEnd"/>
      <w:r>
        <w:t>" /&gt;</w:t>
      </w:r>
    </w:p>
    <w:p w14:paraId="660CE482" w14:textId="77777777" w:rsidR="00B1726C" w:rsidRDefault="00B1726C" w:rsidP="00B1726C">
      <w:pPr>
        <w:pStyle w:val="Code"/>
      </w:pPr>
      <w:r>
        <w:t xml:space="preserve">    &lt;Annotation Term="</w:t>
      </w:r>
      <w:proofErr w:type="spellStart"/>
      <w:r>
        <w:t>Core.Revisions</w:t>
      </w:r>
      <w:proofErr w:type="spellEnd"/>
      <w:r>
        <w:t>"&gt;</w:t>
      </w:r>
    </w:p>
    <w:p w14:paraId="17A74877" w14:textId="77777777" w:rsidR="00B1726C" w:rsidRDefault="00B1726C" w:rsidP="00B1726C">
      <w:pPr>
        <w:pStyle w:val="Code"/>
      </w:pPr>
      <w:r>
        <w:t xml:space="preserve">      &lt;Collection&gt;</w:t>
      </w:r>
    </w:p>
    <w:p w14:paraId="0793ACAA" w14:textId="77777777" w:rsidR="00B1726C" w:rsidRDefault="00B1726C" w:rsidP="00B1726C">
      <w:pPr>
        <w:pStyle w:val="Code"/>
      </w:pPr>
      <w:r>
        <w:t xml:space="preserve">        &lt;Record&gt;</w:t>
      </w:r>
    </w:p>
    <w:p w14:paraId="4753A869" w14:textId="77777777" w:rsidR="00B1726C" w:rsidRDefault="00B1726C" w:rsidP="00B1726C">
      <w:pPr>
        <w:pStyle w:val="Code"/>
      </w:pPr>
      <w:r>
        <w:t xml:space="preserve">          &lt;</w:t>
      </w:r>
      <w:proofErr w:type="spellStart"/>
      <w:r>
        <w:t>PropertyValue</w:t>
      </w:r>
      <w:proofErr w:type="spellEnd"/>
      <w:r>
        <w:t xml:space="preserve"> Property="Version"&gt;</w:t>
      </w:r>
    </w:p>
    <w:p w14:paraId="6F7095E4" w14:textId="77777777" w:rsidR="00B1726C" w:rsidRDefault="00B1726C" w:rsidP="00B1726C">
      <w:pPr>
        <w:pStyle w:val="Code"/>
      </w:pPr>
      <w:r>
        <w:t xml:space="preserve">            &lt;String&gt;11.0.0&lt;/String&gt;</w:t>
      </w:r>
    </w:p>
    <w:p w14:paraId="4D332C2F" w14:textId="77777777" w:rsidR="00B1726C" w:rsidRDefault="00B1726C" w:rsidP="00B1726C">
      <w:pPr>
        <w:pStyle w:val="Code"/>
      </w:pPr>
      <w:r>
        <w:t xml:space="preserve">          &lt;/</w:t>
      </w:r>
      <w:proofErr w:type="spellStart"/>
      <w:r>
        <w:t>PropertyValue</w:t>
      </w:r>
      <w:proofErr w:type="spellEnd"/>
      <w:r>
        <w:t>&gt;</w:t>
      </w:r>
    </w:p>
    <w:p w14:paraId="3F32F7B1" w14:textId="77777777" w:rsidR="00B1726C" w:rsidRDefault="00B1726C" w:rsidP="00B1726C">
      <w:pPr>
        <w:pStyle w:val="Code"/>
      </w:pPr>
      <w:r>
        <w:t xml:space="preserve">          &lt;</w:t>
      </w:r>
      <w:proofErr w:type="spellStart"/>
      <w:r>
        <w:t>PropertyValue</w:t>
      </w:r>
      <w:proofErr w:type="spellEnd"/>
      <w:r>
        <w:t xml:space="preserve"> Property="Kind"&gt;</w:t>
      </w:r>
    </w:p>
    <w:p w14:paraId="21551B5E" w14:textId="77777777" w:rsidR="00B1726C" w:rsidRDefault="00B1726C" w:rsidP="00B1726C">
      <w:pPr>
        <w:pStyle w:val="Code"/>
      </w:pPr>
      <w:r>
        <w:t xml:space="preserve">            &lt;</w:t>
      </w:r>
      <w:proofErr w:type="spellStart"/>
      <w:r>
        <w:t>EnumMember</w:t>
      </w:r>
      <w:proofErr w:type="spellEnd"/>
      <w:r>
        <w:t>&gt;</w:t>
      </w:r>
      <w:proofErr w:type="spellStart"/>
      <w:r>
        <w:t>Core.RevisionKind</w:t>
      </w:r>
      <w:proofErr w:type="spellEnd"/>
      <w:r>
        <w:t>/Added&lt;/</w:t>
      </w:r>
      <w:proofErr w:type="spellStart"/>
      <w:r>
        <w:t>EnumMember</w:t>
      </w:r>
      <w:proofErr w:type="spellEnd"/>
      <w:r>
        <w:t>&gt;</w:t>
      </w:r>
    </w:p>
    <w:p w14:paraId="5907A55C" w14:textId="77777777" w:rsidR="00B1726C" w:rsidRDefault="00B1726C" w:rsidP="00B1726C">
      <w:pPr>
        <w:pStyle w:val="Code"/>
      </w:pPr>
      <w:r>
        <w:t xml:space="preserve">          &lt;/</w:t>
      </w:r>
      <w:proofErr w:type="spellStart"/>
      <w:r>
        <w:t>PropertyValue</w:t>
      </w:r>
      <w:proofErr w:type="spellEnd"/>
      <w:r>
        <w:t>&gt;</w:t>
      </w:r>
    </w:p>
    <w:p w14:paraId="155FADD0" w14:textId="77777777" w:rsidR="00B1726C" w:rsidRDefault="00B1726C" w:rsidP="00B1726C">
      <w:pPr>
        <w:pStyle w:val="Code"/>
      </w:pPr>
      <w:r>
        <w:t xml:space="preserve">        &lt;/Record&gt;</w:t>
      </w:r>
    </w:p>
    <w:p w14:paraId="129BD3EA" w14:textId="77777777" w:rsidR="00B1726C" w:rsidRDefault="00B1726C" w:rsidP="00B1726C">
      <w:pPr>
        <w:pStyle w:val="Code"/>
      </w:pPr>
      <w:r>
        <w:t xml:space="preserve">      &lt;/Collection&gt;</w:t>
      </w:r>
    </w:p>
    <w:p w14:paraId="7F1D7931" w14:textId="77777777" w:rsidR="00B1726C" w:rsidRDefault="00B1726C" w:rsidP="00B1726C">
      <w:pPr>
        <w:pStyle w:val="Code"/>
      </w:pPr>
      <w:r>
        <w:t xml:space="preserve">    &lt;/Annotation&gt;</w:t>
      </w:r>
    </w:p>
    <w:p w14:paraId="28BF4E0E" w14:textId="77777777" w:rsidR="00B1726C" w:rsidRDefault="00B1726C" w:rsidP="00B1726C">
      <w:pPr>
        <w:pStyle w:val="Code"/>
      </w:pPr>
      <w:r>
        <w:t xml:space="preserve">  &lt;/Property&gt;</w:t>
      </w:r>
    </w:p>
    <w:p w14:paraId="4E222F4D" w14:textId="77777777" w:rsidR="00B1726C" w:rsidRDefault="00B1726C" w:rsidP="00B1726C">
      <w:pPr>
        <w:pStyle w:val="Code"/>
      </w:pPr>
      <w:r>
        <w:t xml:space="preserve">  &lt;Property Name="Attributes" Type="tm1.Attributes" /&gt;</w:t>
      </w:r>
    </w:p>
    <w:p w14:paraId="107D6A01" w14:textId="77777777" w:rsidR="00B1726C" w:rsidRDefault="00B1726C" w:rsidP="00B1726C">
      <w:pPr>
        <w:pStyle w:val="Code"/>
      </w:pPr>
      <w:r>
        <w:lastRenderedPageBreak/>
        <w:t xml:space="preserve">  &lt;</w:t>
      </w:r>
      <w:proofErr w:type="spellStart"/>
      <w:r>
        <w:t>NavigationProperty</w:t>
      </w:r>
      <w:proofErr w:type="spellEnd"/>
      <w:r>
        <w:t xml:space="preserve"> Name="Hierarchies" Type="Collection(tm1.Hierarchy)" Partner="Dimension" </w:t>
      </w:r>
      <w:proofErr w:type="spellStart"/>
      <w:r>
        <w:t>ContainsTarget</w:t>
      </w:r>
      <w:proofErr w:type="spellEnd"/>
      <w:r>
        <w:t>="true" /&gt;</w:t>
      </w:r>
    </w:p>
    <w:p w14:paraId="3658515A" w14:textId="77777777" w:rsidR="00B1726C" w:rsidRDefault="00B1726C" w:rsidP="00B1726C">
      <w:pPr>
        <w:pStyle w:val="Code"/>
      </w:pPr>
      <w:r>
        <w:t xml:space="preserve">  ...</w:t>
      </w:r>
    </w:p>
    <w:p w14:paraId="7535AAE1" w14:textId="77777777" w:rsidR="00B1726C" w:rsidRPr="006A7FF3" w:rsidRDefault="00B1726C" w:rsidP="00B1726C">
      <w:pPr>
        <w:pStyle w:val="Code"/>
      </w:pPr>
      <w:r>
        <w:t>&lt;/</w:t>
      </w:r>
      <w:proofErr w:type="spellStart"/>
      <w:r>
        <w:t>EntityType</w:t>
      </w:r>
      <w:proofErr w:type="spellEnd"/>
      <w:r>
        <w:t>&gt;</w:t>
      </w:r>
    </w:p>
    <w:p w14:paraId="26E97AFE" w14:textId="77777777" w:rsidR="00B1726C" w:rsidRPr="006A7FF3" w:rsidRDefault="00B1726C" w:rsidP="00B1726C">
      <w:r w:rsidRPr="006A7FF3">
        <w:t xml:space="preserve">This is telling us that one of the types that the service exposes is a ‘Dimension’ and that it has a couple of properties among which is its Name, </w:t>
      </w:r>
      <w:proofErr w:type="spellStart"/>
      <w:r w:rsidRPr="006A7FF3">
        <w:t>UniqueName</w:t>
      </w:r>
      <w:proofErr w:type="spellEnd"/>
      <w:r w:rsidRPr="006A7FF3">
        <w:t xml:space="preserve"> and a set of Hierarchies. The Name is the property that uniquely identifies a Dimension, and as such is declared to be the key. And since in this lab you’ll be working with the latest and greatest TM1 Server, version 11.</w:t>
      </w:r>
      <w:r>
        <w:t>6</w:t>
      </w:r>
      <w:r w:rsidRPr="006A7FF3">
        <w:t>, this version now has support for alternate hierarchies! This lab assumes you know what alternate hierarchies are, but if you don’t, just think about them as separate hierarchies rolling up, consolidating if you will, the same set of leaf elements. And after adding a second alternate hierarchy you’ll notice a, system maintained, ‘all leaves’ hierarchy show up as well. This hierarchy contains a flat list of all the leaves introduced/used across all alternate hierarchies. Please take not</w:t>
      </w:r>
      <w:r>
        <w:t>e</w:t>
      </w:r>
      <w:r w:rsidRPr="006A7FF3">
        <w:t xml:space="preserve"> of the fact that not all leaves need to be used in all alternate hierarchies although in a typical case they would be. The new ‘</w:t>
      </w:r>
      <w:proofErr w:type="spellStart"/>
      <w:r w:rsidRPr="006A7FF3">
        <w:t>AllLeavesHierarchyName</w:t>
      </w:r>
      <w:proofErr w:type="spellEnd"/>
      <w:r w:rsidRPr="006A7FF3">
        <w:t>’ property of a dimension, as the name already implies, can be used to overwrite the default “All Leaves” name of this all leaves hierarchy.</w:t>
      </w:r>
      <w:r>
        <w:t xml:space="preserve"> Also note the </w:t>
      </w:r>
      <w:proofErr w:type="spellStart"/>
      <w:r>
        <w:t>Core.Revisions</w:t>
      </w:r>
      <w:proofErr w:type="spellEnd"/>
      <w:r>
        <w:t xml:space="preserve"> annotation associated with the </w:t>
      </w:r>
      <w:proofErr w:type="spellStart"/>
      <w:r>
        <w:t>AllLeavesHierarchyName</w:t>
      </w:r>
      <w:proofErr w:type="spellEnd"/>
      <w:r>
        <w:t xml:space="preserve"> </w:t>
      </w:r>
      <w:proofErr w:type="gramStart"/>
      <w:r>
        <w:t>property,</w:t>
      </w:r>
      <w:proofErr w:type="gramEnd"/>
      <w:r>
        <w:t xml:space="preserve"> it conveys the fact that this property got added in version 11.0.0.</w:t>
      </w:r>
    </w:p>
    <w:p w14:paraId="6620227C" w14:textId="77777777" w:rsidR="00B1726C" w:rsidRDefault="00B1726C" w:rsidP="00B1726C">
      <w:r w:rsidRPr="006A7FF3">
        <w:t xml:space="preserve">As you scan the metadata </w:t>
      </w:r>
      <w:r>
        <w:t>document,</w:t>
      </w:r>
      <w:r w:rsidRPr="006A7FF3">
        <w:t xml:space="preserve"> you’ll see all the types available and how they relate to each other and it is this metadata document that consumers of the service will use to understand what is available in the API.</w:t>
      </w:r>
    </w:p>
    <w:p w14:paraId="79D7E26F" w14:textId="77777777" w:rsidR="00B1726C" w:rsidRDefault="00B1726C" w:rsidP="00B1726C">
      <w:r>
        <w:t xml:space="preserve">By the way, for those that, like me, favor JSON over XML, if you have a recent enough version of TM1 server, we have gone ahead and added support for the </w:t>
      </w:r>
      <w:hyperlink r:id="rId20" w:history="1">
        <w:r w:rsidRPr="00103999">
          <w:rPr>
            <w:rStyle w:val="Hyperlink"/>
          </w:rPr>
          <w:t>OData CSDL JSON</w:t>
        </w:r>
      </w:hyperlink>
      <w:r>
        <w:t xml:space="preserve"> format which is being introduced in the forthcoming v4.01 version of the OData specification. To retrieve the JSON version of the metadata document simply request is using the Accept header or by explicitly adding the system query option $format as in: </w:t>
      </w:r>
      <w:hyperlink r:id="rId21" w:history="1">
        <w:r w:rsidRPr="0087374D">
          <w:rPr>
            <w:rStyle w:val="Hyperlink"/>
            <w:rFonts w:ascii="Consolas" w:hAnsi="Consolas"/>
          </w:rPr>
          <w:t>http://tm1server:8000/api/v1/$metadata?$format=application/json</w:t>
        </w:r>
      </w:hyperlink>
      <w:r>
        <w:t>, which, again looking at a simplified version of the Dimension entity type, would result in:</w:t>
      </w:r>
    </w:p>
    <w:p w14:paraId="6A16B209" w14:textId="77777777" w:rsidR="00B1726C" w:rsidRDefault="00B1726C" w:rsidP="00B1726C">
      <w:pPr>
        <w:pStyle w:val="Code"/>
      </w:pPr>
      <w:r>
        <w:t>"Dimension": {</w:t>
      </w:r>
    </w:p>
    <w:p w14:paraId="03B8EAE6" w14:textId="77777777" w:rsidR="00B1726C" w:rsidRDefault="00B1726C" w:rsidP="00B1726C">
      <w:pPr>
        <w:pStyle w:val="Code"/>
      </w:pPr>
      <w:r>
        <w:t xml:space="preserve">  "$Kind": "</w:t>
      </w:r>
      <w:proofErr w:type="spellStart"/>
      <w:r>
        <w:t>EntityType</w:t>
      </w:r>
      <w:proofErr w:type="spellEnd"/>
      <w:r>
        <w:t>",</w:t>
      </w:r>
    </w:p>
    <w:p w14:paraId="6818350C" w14:textId="77777777" w:rsidR="00B1726C" w:rsidRDefault="00B1726C" w:rsidP="00B1726C">
      <w:pPr>
        <w:pStyle w:val="Code"/>
      </w:pPr>
      <w:r>
        <w:t xml:space="preserve">  "$Key": [</w:t>
      </w:r>
    </w:p>
    <w:p w14:paraId="03B7EFBF" w14:textId="77777777" w:rsidR="00B1726C" w:rsidRDefault="00B1726C" w:rsidP="00B1726C">
      <w:pPr>
        <w:pStyle w:val="Code"/>
      </w:pPr>
      <w:r>
        <w:t xml:space="preserve">    "Name"</w:t>
      </w:r>
    </w:p>
    <w:p w14:paraId="42751275" w14:textId="77777777" w:rsidR="00B1726C" w:rsidRDefault="00B1726C" w:rsidP="00B1726C">
      <w:pPr>
        <w:pStyle w:val="Code"/>
      </w:pPr>
      <w:r>
        <w:t xml:space="preserve">  ],</w:t>
      </w:r>
    </w:p>
    <w:p w14:paraId="2051E274" w14:textId="77777777" w:rsidR="00B1726C" w:rsidRDefault="00B1726C" w:rsidP="00B1726C">
      <w:pPr>
        <w:pStyle w:val="Code"/>
      </w:pPr>
      <w:r>
        <w:t xml:space="preserve">  "@</w:t>
      </w:r>
      <w:proofErr w:type="spellStart"/>
      <w:r>
        <w:t>Core.Description</w:t>
      </w:r>
      <w:proofErr w:type="spellEnd"/>
      <w:r>
        <w:t>": "Represents a single dimension on a TM1 server.",</w:t>
      </w:r>
    </w:p>
    <w:p w14:paraId="00694EB7" w14:textId="77777777" w:rsidR="00B1726C" w:rsidRDefault="00B1726C" w:rsidP="00B1726C">
      <w:pPr>
        <w:pStyle w:val="Code"/>
      </w:pPr>
      <w:r>
        <w:t xml:space="preserve">  "Name": {},</w:t>
      </w:r>
    </w:p>
    <w:p w14:paraId="62FD7C66" w14:textId="77777777" w:rsidR="00B1726C" w:rsidRDefault="00B1726C" w:rsidP="00B1726C">
      <w:pPr>
        <w:pStyle w:val="Code"/>
      </w:pPr>
      <w:r>
        <w:t xml:space="preserve">  "</w:t>
      </w:r>
      <w:proofErr w:type="spellStart"/>
      <w:r>
        <w:t>UniqueName</w:t>
      </w:r>
      <w:proofErr w:type="spellEnd"/>
      <w:r>
        <w:t>": {</w:t>
      </w:r>
    </w:p>
    <w:p w14:paraId="319A3E8E" w14:textId="77777777" w:rsidR="00B1726C" w:rsidRDefault="00B1726C" w:rsidP="00B1726C">
      <w:pPr>
        <w:pStyle w:val="Code"/>
      </w:pPr>
      <w:r>
        <w:t xml:space="preserve">    "$Nullable": true,</w:t>
      </w:r>
    </w:p>
    <w:p w14:paraId="055EAC39" w14:textId="77777777" w:rsidR="00B1726C" w:rsidRDefault="00B1726C" w:rsidP="00B1726C">
      <w:pPr>
        <w:pStyle w:val="Code"/>
      </w:pPr>
      <w:r>
        <w:t xml:space="preserve">  },</w:t>
      </w:r>
    </w:p>
    <w:p w14:paraId="1C01C9FF" w14:textId="77777777" w:rsidR="00B1726C" w:rsidRDefault="00B1726C" w:rsidP="00B1726C">
      <w:pPr>
        <w:pStyle w:val="Code"/>
      </w:pPr>
      <w:r>
        <w:t xml:space="preserve">  "</w:t>
      </w:r>
      <w:proofErr w:type="spellStart"/>
      <w:r>
        <w:t>AllLeavesHierarchyName</w:t>
      </w:r>
      <w:proofErr w:type="spellEnd"/>
      <w:r>
        <w:t>": {</w:t>
      </w:r>
    </w:p>
    <w:p w14:paraId="0BAEF376" w14:textId="77777777" w:rsidR="00B1726C" w:rsidRDefault="00B1726C" w:rsidP="00B1726C">
      <w:pPr>
        <w:pStyle w:val="Code"/>
      </w:pPr>
      <w:r>
        <w:t xml:space="preserve">    "$Nullable": true,</w:t>
      </w:r>
    </w:p>
    <w:p w14:paraId="51BEB5B5" w14:textId="77777777" w:rsidR="00B1726C" w:rsidRDefault="00B1726C" w:rsidP="00B1726C">
      <w:pPr>
        <w:pStyle w:val="Code"/>
      </w:pPr>
      <w:r>
        <w:t xml:space="preserve">    "@</w:t>
      </w:r>
      <w:proofErr w:type="spellStart"/>
      <w:r>
        <w:t>Core.Revisions</w:t>
      </w:r>
      <w:proofErr w:type="spellEnd"/>
      <w:r>
        <w:t>": [</w:t>
      </w:r>
    </w:p>
    <w:p w14:paraId="1C4DB14E" w14:textId="77777777" w:rsidR="00B1726C" w:rsidRDefault="00B1726C" w:rsidP="00B1726C">
      <w:pPr>
        <w:pStyle w:val="Code"/>
      </w:pPr>
      <w:r>
        <w:t xml:space="preserve">      {</w:t>
      </w:r>
    </w:p>
    <w:p w14:paraId="6B97BAED" w14:textId="77777777" w:rsidR="00B1726C" w:rsidRDefault="00B1726C" w:rsidP="00B1726C">
      <w:pPr>
        <w:pStyle w:val="Code"/>
      </w:pPr>
      <w:r>
        <w:t xml:space="preserve">        "Version": "11.0.0",</w:t>
      </w:r>
    </w:p>
    <w:p w14:paraId="36EAFBC7" w14:textId="77777777" w:rsidR="00B1726C" w:rsidRDefault="00B1726C" w:rsidP="00B1726C">
      <w:pPr>
        <w:pStyle w:val="Code"/>
      </w:pPr>
      <w:r>
        <w:t xml:space="preserve">        "Kind": "Added"</w:t>
      </w:r>
    </w:p>
    <w:p w14:paraId="6FC9C780" w14:textId="77777777" w:rsidR="00B1726C" w:rsidRDefault="00B1726C" w:rsidP="00B1726C">
      <w:pPr>
        <w:pStyle w:val="Code"/>
      </w:pPr>
      <w:r>
        <w:t xml:space="preserve">      }</w:t>
      </w:r>
    </w:p>
    <w:p w14:paraId="2AF75AE9" w14:textId="77777777" w:rsidR="00B1726C" w:rsidRDefault="00B1726C" w:rsidP="00B1726C">
      <w:pPr>
        <w:pStyle w:val="Code"/>
      </w:pPr>
      <w:r>
        <w:t xml:space="preserve">    ]</w:t>
      </w:r>
    </w:p>
    <w:p w14:paraId="6E675536" w14:textId="77777777" w:rsidR="00B1726C" w:rsidRDefault="00B1726C" w:rsidP="00B1726C">
      <w:pPr>
        <w:pStyle w:val="Code"/>
      </w:pPr>
      <w:r>
        <w:t xml:space="preserve">  },</w:t>
      </w:r>
    </w:p>
    <w:p w14:paraId="0D3CFE25" w14:textId="77777777" w:rsidR="00B1726C" w:rsidRDefault="00B1726C" w:rsidP="00B1726C">
      <w:pPr>
        <w:pStyle w:val="Code"/>
      </w:pPr>
      <w:r>
        <w:t xml:space="preserve">  "Attributes": {</w:t>
      </w:r>
    </w:p>
    <w:p w14:paraId="77EE78ED" w14:textId="77777777" w:rsidR="00B1726C" w:rsidRDefault="00B1726C" w:rsidP="00B1726C">
      <w:pPr>
        <w:pStyle w:val="Code"/>
      </w:pPr>
      <w:r>
        <w:t xml:space="preserve">    "$Type": "tm1.Attributes",</w:t>
      </w:r>
    </w:p>
    <w:p w14:paraId="12A211BD" w14:textId="77777777" w:rsidR="00B1726C" w:rsidRDefault="00B1726C" w:rsidP="00B1726C">
      <w:pPr>
        <w:pStyle w:val="Code"/>
      </w:pPr>
      <w:r>
        <w:t xml:space="preserve">    "$Nullable": true</w:t>
      </w:r>
    </w:p>
    <w:p w14:paraId="6E8F3A07" w14:textId="77777777" w:rsidR="00B1726C" w:rsidRDefault="00B1726C" w:rsidP="00B1726C">
      <w:pPr>
        <w:pStyle w:val="Code"/>
      </w:pPr>
      <w:r>
        <w:t xml:space="preserve">  },</w:t>
      </w:r>
    </w:p>
    <w:p w14:paraId="07B20B7E" w14:textId="77777777" w:rsidR="00B1726C" w:rsidRDefault="00B1726C" w:rsidP="00B1726C">
      <w:pPr>
        <w:pStyle w:val="Code"/>
      </w:pPr>
      <w:r>
        <w:t xml:space="preserve">  "Hierarchies": {</w:t>
      </w:r>
    </w:p>
    <w:p w14:paraId="546F9872" w14:textId="77777777" w:rsidR="00B1726C" w:rsidRDefault="00B1726C" w:rsidP="00B1726C">
      <w:pPr>
        <w:pStyle w:val="Code"/>
      </w:pPr>
      <w:r>
        <w:t xml:space="preserve">    "$Kind": "</w:t>
      </w:r>
      <w:proofErr w:type="spellStart"/>
      <w:r>
        <w:t>NavigationProperty</w:t>
      </w:r>
      <w:proofErr w:type="spellEnd"/>
      <w:r>
        <w:t>",</w:t>
      </w:r>
    </w:p>
    <w:p w14:paraId="583825AE" w14:textId="77777777" w:rsidR="00B1726C" w:rsidRDefault="00B1726C" w:rsidP="00B1726C">
      <w:pPr>
        <w:pStyle w:val="Code"/>
      </w:pPr>
      <w:r>
        <w:t xml:space="preserve">    "$Type": "tm1.Hierarchy",</w:t>
      </w:r>
    </w:p>
    <w:p w14:paraId="7D0A5CFF" w14:textId="77777777" w:rsidR="00B1726C" w:rsidRDefault="00B1726C" w:rsidP="00B1726C">
      <w:pPr>
        <w:pStyle w:val="Code"/>
      </w:pPr>
      <w:r>
        <w:t xml:space="preserve">    "$Collection": true,</w:t>
      </w:r>
    </w:p>
    <w:p w14:paraId="119EAC35" w14:textId="77777777" w:rsidR="00B1726C" w:rsidRDefault="00B1726C" w:rsidP="00B1726C">
      <w:pPr>
        <w:pStyle w:val="Code"/>
      </w:pPr>
      <w:r>
        <w:t xml:space="preserve">    "$Partner": "Dimension",</w:t>
      </w:r>
    </w:p>
    <w:p w14:paraId="0F41339D" w14:textId="77777777" w:rsidR="00B1726C" w:rsidRDefault="00B1726C" w:rsidP="00B1726C">
      <w:pPr>
        <w:pStyle w:val="Code"/>
      </w:pPr>
      <w:r>
        <w:t xml:space="preserve">    "$</w:t>
      </w:r>
      <w:proofErr w:type="spellStart"/>
      <w:r>
        <w:t>ContainsTarget</w:t>
      </w:r>
      <w:proofErr w:type="spellEnd"/>
      <w:r>
        <w:t>": true</w:t>
      </w:r>
    </w:p>
    <w:p w14:paraId="5365D704" w14:textId="77777777" w:rsidR="00B1726C" w:rsidRDefault="00B1726C" w:rsidP="00B1726C">
      <w:pPr>
        <w:pStyle w:val="Code"/>
      </w:pPr>
      <w:r>
        <w:t xml:space="preserve">  },</w:t>
      </w:r>
    </w:p>
    <w:p w14:paraId="04F68B26" w14:textId="77777777" w:rsidR="00B1726C" w:rsidRDefault="00B1726C" w:rsidP="00B1726C">
      <w:pPr>
        <w:pStyle w:val="Code"/>
      </w:pPr>
      <w:r>
        <w:t xml:space="preserve">  ...</w:t>
      </w:r>
    </w:p>
    <w:p w14:paraId="0144EA5B" w14:textId="77777777" w:rsidR="00B1726C" w:rsidRPr="006A7FF3" w:rsidRDefault="00B1726C" w:rsidP="00B1726C">
      <w:pPr>
        <w:pStyle w:val="Code"/>
        <w:rPr>
          <w:rFonts w:ascii="IBM Plex Sans" w:hAnsi="IBM Plex Sans"/>
        </w:rPr>
      </w:pPr>
      <w:r>
        <w:lastRenderedPageBreak/>
        <w:t>}</w:t>
      </w:r>
    </w:p>
    <w:p w14:paraId="4BDF455A" w14:textId="77777777" w:rsidR="00B1726C" w:rsidRPr="006A7FF3" w:rsidRDefault="00B1726C" w:rsidP="00B1726C">
      <w:r w:rsidRPr="006A7FF3">
        <w:t xml:space="preserve">Let’s be a consumer for a sec and, knowing what’s available in the service, start retrieving some data from the service. </w:t>
      </w:r>
      <w:r>
        <w:t xml:space="preserve">While on the topic, </w:t>
      </w:r>
      <w:r w:rsidRPr="006A7FF3">
        <w:t xml:space="preserve">let’s look at the list of the ‘Dimensions’ </w:t>
      </w:r>
      <w:r>
        <w:t xml:space="preserve">available </w:t>
      </w:r>
      <w:r w:rsidRPr="006A7FF3">
        <w:t xml:space="preserve">and, while at it, </w:t>
      </w:r>
      <w:proofErr w:type="spellStart"/>
      <w:r>
        <w:t>lets</w:t>
      </w:r>
      <w:proofErr w:type="spellEnd"/>
      <w:r>
        <w:t xml:space="preserve"> </w:t>
      </w:r>
      <w:r w:rsidRPr="006A7FF3">
        <w:t xml:space="preserve">ignore those </w:t>
      </w:r>
      <w:r>
        <w:t>‘</w:t>
      </w:r>
      <w:r w:rsidRPr="006A7FF3">
        <w:t>control</w:t>
      </w:r>
      <w:r>
        <w:t>’</w:t>
      </w:r>
      <w:r w:rsidRPr="006A7FF3">
        <w:t xml:space="preserve"> dimensions (th</w:t>
      </w:r>
      <w:r>
        <w:t>ose</w:t>
      </w:r>
      <w:r w:rsidRPr="006A7FF3">
        <w:t xml:space="preserve"> dimensions starting with the ‘}’ character).</w:t>
      </w:r>
    </w:p>
    <w:p w14:paraId="4F74728D" w14:textId="77777777" w:rsidR="00B1726C" w:rsidRPr="006A7FF3" w:rsidRDefault="00B1726C" w:rsidP="00B1726C">
      <w:pPr>
        <w:pStyle w:val="ListParagraph"/>
        <w:numPr>
          <w:ilvl w:val="0"/>
          <w:numId w:val="17"/>
        </w:numPr>
        <w:spacing w:before="0" w:after="120" w:line="259" w:lineRule="auto"/>
        <w:contextualSpacing/>
      </w:pPr>
      <w:r w:rsidRPr="006A7FF3">
        <w:t xml:space="preserve">Retrieve those dimensions not being control dimensions by typing the following URL: </w:t>
      </w:r>
      <w:hyperlink r:id="rId22" w:history="1">
        <w:r w:rsidRPr="0087374D">
          <w:rPr>
            <w:rStyle w:val="Hyperlink"/>
            <w:rFonts w:ascii="Consolas" w:hAnsi="Consolas"/>
            <w:szCs w:val="20"/>
          </w:rPr>
          <w:t xml:space="preserve">http://tm1server:8000/api/v1/Dimensions?$filter=not </w:t>
        </w:r>
        <w:proofErr w:type="spellStart"/>
        <w:r w:rsidRPr="0087374D">
          <w:rPr>
            <w:rStyle w:val="Hyperlink"/>
            <w:rFonts w:ascii="Consolas" w:hAnsi="Consolas"/>
            <w:szCs w:val="20"/>
          </w:rPr>
          <w:t>startswith</w:t>
        </w:r>
        <w:proofErr w:type="spellEnd"/>
        <w:r w:rsidRPr="0087374D">
          <w:rPr>
            <w:rStyle w:val="Hyperlink"/>
            <w:rFonts w:ascii="Consolas" w:hAnsi="Consolas"/>
            <w:szCs w:val="20"/>
          </w:rPr>
          <w:t>(Name,'}')</w:t>
        </w:r>
      </w:hyperlink>
    </w:p>
    <w:p w14:paraId="415B5CE5" w14:textId="77777777" w:rsidR="00B1726C" w:rsidRPr="006A7FF3" w:rsidRDefault="00B1726C" w:rsidP="00B1726C">
      <w:pPr>
        <w:pStyle w:val="ListParagraph"/>
        <w:numPr>
          <w:ilvl w:val="0"/>
          <w:numId w:val="17"/>
        </w:numPr>
        <w:spacing w:before="0" w:after="120" w:line="259" w:lineRule="auto"/>
        <w:contextualSpacing/>
      </w:pPr>
      <w:r w:rsidRPr="006A7FF3">
        <w:t>If this is the first time you are accessing a secured resource, you’ll be challenged for a username and password. If this happens use the infamous “admin” and “apple” pair.</w:t>
      </w:r>
    </w:p>
    <w:p w14:paraId="69079694" w14:textId="77777777" w:rsidR="00B1726C" w:rsidRPr="006A7FF3" w:rsidRDefault="00B1726C" w:rsidP="00B1726C">
      <w:r w:rsidRPr="006A7FF3">
        <w:t xml:space="preserve">You’ll get the list of dimensions available shown in your browser nicely formatted because we installed the </w:t>
      </w:r>
      <w:proofErr w:type="spellStart"/>
      <w:r w:rsidRPr="006A7FF3">
        <w:t>JSONView</w:t>
      </w:r>
      <w:proofErr w:type="spellEnd"/>
      <w:r w:rsidRPr="006A7FF3">
        <w:t xml:space="preserve"> plug-in for Chrome.</w:t>
      </w:r>
    </w:p>
    <w:p w14:paraId="6328A05A" w14:textId="77777777" w:rsidR="00B1726C" w:rsidRPr="006A7FF3" w:rsidRDefault="00B1726C" w:rsidP="00B1726C">
      <w:r>
        <w:rPr>
          <w:noProof/>
        </w:rPr>
        <w:drawing>
          <wp:inline distT="0" distB="0" distL="0" distR="0" wp14:anchorId="008D4456" wp14:editId="46834B04">
            <wp:extent cx="5731510" cy="3115945"/>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15945"/>
                    </a:xfrm>
                    <a:prstGeom prst="rect">
                      <a:avLst/>
                    </a:prstGeom>
                  </pic:spPr>
                </pic:pic>
              </a:graphicData>
            </a:graphic>
          </wp:inline>
        </w:drawing>
      </w:r>
    </w:p>
    <w:p w14:paraId="289C8ED0" w14:textId="77777777" w:rsidR="00B1726C" w:rsidRPr="006A7FF3" w:rsidRDefault="00B1726C" w:rsidP="00B1726C">
      <w:pPr>
        <w:rPr>
          <w:rFonts w:eastAsiaTheme="majorEastAsia" w:cstheme="majorBidi"/>
          <w:color w:val="2E74B5" w:themeColor="accent1" w:themeShade="BF"/>
          <w:sz w:val="26"/>
          <w:szCs w:val="26"/>
        </w:rPr>
      </w:pPr>
      <w:r w:rsidRPr="006A7FF3">
        <w:t xml:space="preserve">If you want to see what went over ‘the wire’ you can start Fiddler, by clicking the </w:t>
      </w:r>
      <w:r w:rsidRPr="006A7FF3">
        <w:rPr>
          <w:noProof/>
        </w:rPr>
        <w:drawing>
          <wp:inline distT="0" distB="0" distL="0" distR="0" wp14:anchorId="35E1C600" wp14:editId="3175C25F">
            <wp:extent cx="428625" cy="3810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8625" cy="381000"/>
                    </a:xfrm>
                    <a:prstGeom prst="rect">
                      <a:avLst/>
                    </a:prstGeom>
                  </pic:spPr>
                </pic:pic>
              </a:graphicData>
            </a:graphic>
          </wp:inline>
        </w:drawing>
      </w:r>
      <w:r w:rsidRPr="006A7FF3">
        <w:t xml:space="preserve"> icon in the taskbar. Once Fiddler is up it’ll start recording HTTP traffic and you can look at the requests going </w:t>
      </w:r>
      <w:proofErr w:type="gramStart"/>
      <w:r w:rsidRPr="006A7FF3">
        <w:t>to</w:t>
      </w:r>
      <w:proofErr w:type="gramEnd"/>
      <w:r w:rsidRPr="006A7FF3">
        <w:t xml:space="preserve"> and the responses returned by the server. This way you’ll see for example that the JSON going over the wire is </w:t>
      </w:r>
      <w:proofErr w:type="gramStart"/>
      <w:r w:rsidRPr="006A7FF3">
        <w:t>pretty compact</w:t>
      </w:r>
      <w:proofErr w:type="gramEnd"/>
      <w:r w:rsidRPr="006A7FF3">
        <w:t xml:space="preserve"> and that we, provided the client supports it, apply compression to the response.</w:t>
      </w:r>
    </w:p>
    <w:p w14:paraId="191F8D8B" w14:textId="77777777" w:rsidR="00B1726C" w:rsidRPr="006A7FF3" w:rsidRDefault="00B1726C" w:rsidP="00B1726C">
      <w:pPr>
        <w:pStyle w:val="Heading2"/>
      </w:pPr>
      <w:bookmarkStart w:id="6" w:name="_Toc22164180"/>
      <w:bookmarkStart w:id="7" w:name="_Toc37694723"/>
      <w:r w:rsidRPr="006A7FF3">
        <w:t>Explore the REST API</w:t>
      </w:r>
      <w:bookmarkEnd w:id="6"/>
      <w:bookmarkEnd w:id="7"/>
    </w:p>
    <w:p w14:paraId="6A85C803" w14:textId="77777777" w:rsidR="00B1726C" w:rsidRPr="006A7FF3" w:rsidRDefault="00B1726C" w:rsidP="00B1726C">
      <w:r w:rsidRPr="006A7FF3">
        <w:t xml:space="preserve">Ok, it’s time for some more examples. To make it easier to interact with our, any for that matter, HTTP/REST based service we use Postman. Click on the </w:t>
      </w:r>
      <w:r w:rsidRPr="006A7FF3">
        <w:rPr>
          <w:noProof/>
        </w:rPr>
        <w:drawing>
          <wp:inline distT="0" distB="0" distL="0" distR="0" wp14:anchorId="0DAE7E39" wp14:editId="7A2CFDA9">
            <wp:extent cx="381000" cy="3905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1000" cy="390525"/>
                    </a:xfrm>
                    <a:prstGeom prst="rect">
                      <a:avLst/>
                    </a:prstGeom>
                  </pic:spPr>
                </pic:pic>
              </a:graphicData>
            </a:graphic>
          </wp:inline>
        </w:drawing>
      </w:r>
      <w:r w:rsidRPr="006A7FF3">
        <w:t xml:space="preserve"> icon in the taskbar to start Postman.</w:t>
      </w:r>
    </w:p>
    <w:p w14:paraId="295715F9" w14:textId="77777777" w:rsidR="00B1726C" w:rsidRPr="006A7FF3" w:rsidRDefault="00B1726C" w:rsidP="00B1726C">
      <w:r>
        <w:rPr>
          <w:noProof/>
        </w:rPr>
        <w:lastRenderedPageBreak/>
        <w:drawing>
          <wp:inline distT="0" distB="0" distL="0" distR="0" wp14:anchorId="2B0C3C00" wp14:editId="0F668C5E">
            <wp:extent cx="5727700" cy="3552825"/>
            <wp:effectExtent l="0" t="0" r="635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552825"/>
                    </a:xfrm>
                    <a:prstGeom prst="rect">
                      <a:avLst/>
                    </a:prstGeom>
                    <a:noFill/>
                    <a:ln>
                      <a:noFill/>
                    </a:ln>
                  </pic:spPr>
                </pic:pic>
              </a:graphicData>
            </a:graphic>
          </wp:inline>
        </w:drawing>
      </w:r>
      <w:r w:rsidRPr="006A7FF3">
        <w:t xml:space="preserve"> </w:t>
      </w:r>
    </w:p>
    <w:p w14:paraId="0CF2C71A" w14:textId="77777777" w:rsidR="00B1726C" w:rsidRPr="006A7FF3" w:rsidRDefault="00B1726C" w:rsidP="00B1726C">
      <w:r w:rsidRPr="006A7FF3">
        <w:t xml:space="preserve">After starting Postman you’ll find, under the Collections tab on the left, a collection named ‘TM1 REST API’. A </w:t>
      </w:r>
      <w:r>
        <w:t>couple of sets</w:t>
      </w:r>
      <w:r w:rsidRPr="006A7FF3">
        <w:t xml:space="preserve"> of example</w:t>
      </w:r>
      <w:r>
        <w:t xml:space="preserve"> requests</w:t>
      </w:r>
      <w:r w:rsidRPr="006A7FF3">
        <w:t xml:space="preserve"> have been included in this collection to give you an initial feel of what the REST API can do for you and how it works.</w:t>
      </w:r>
    </w:p>
    <w:p w14:paraId="58CCFB86" w14:textId="77777777" w:rsidR="00B1726C" w:rsidRPr="006A7FF3" w:rsidRDefault="00B1726C" w:rsidP="00B1726C">
      <w:r w:rsidRPr="006A7FF3">
        <w:t>N</w:t>
      </w:r>
      <w:r>
        <w:t>OTE</w:t>
      </w:r>
      <w:r w:rsidRPr="006A7FF3">
        <w:t xml:space="preserve">: If you don’t see the ‘TM1 REST API’ collection, not to worry, hit the ‘Import’ button on the top, </w:t>
      </w:r>
      <w:r>
        <w:t xml:space="preserve">and either select, using ‘Choose Files’ or drop the </w:t>
      </w:r>
      <w:r w:rsidRPr="006A7FF3">
        <w:t>‘</w:t>
      </w:r>
      <w:r w:rsidRPr="00554684">
        <w:rPr>
          <w:rFonts w:ascii="Consolas" w:hAnsi="Consolas"/>
        </w:rPr>
        <w:t>TM1</w:t>
      </w:r>
      <w:r>
        <w:rPr>
          <w:rFonts w:ascii="Consolas" w:hAnsi="Consolas"/>
        </w:rPr>
        <w:t xml:space="preserve"> </w:t>
      </w:r>
      <w:r w:rsidRPr="00554684">
        <w:rPr>
          <w:rFonts w:ascii="Consolas" w:hAnsi="Consolas"/>
        </w:rPr>
        <w:t>REST</w:t>
      </w:r>
      <w:r>
        <w:rPr>
          <w:rFonts w:ascii="Consolas" w:hAnsi="Consolas"/>
        </w:rPr>
        <w:t xml:space="preserve"> </w:t>
      </w:r>
      <w:proofErr w:type="spellStart"/>
      <w:r w:rsidRPr="00554684">
        <w:rPr>
          <w:rFonts w:ascii="Consolas" w:hAnsi="Consolas"/>
        </w:rPr>
        <w:t>API.json.postman_collection</w:t>
      </w:r>
      <w:proofErr w:type="spellEnd"/>
      <w:r w:rsidRPr="006A7FF3">
        <w:t>’ file</w:t>
      </w:r>
      <w:r>
        <w:t xml:space="preserve">, which you can find in the </w:t>
      </w:r>
      <w:r w:rsidRPr="006A7FF3">
        <w:t>‘</w:t>
      </w:r>
      <w:r w:rsidRPr="00554684">
        <w:rPr>
          <w:rFonts w:ascii="Consolas" w:hAnsi="Consolas"/>
        </w:rPr>
        <w:t>C:\HOL-TM1SDK\</w:t>
      </w:r>
      <w:proofErr w:type="spellStart"/>
      <w:r w:rsidRPr="00554684">
        <w:rPr>
          <w:rFonts w:ascii="Consolas" w:hAnsi="Consolas"/>
        </w:rPr>
        <w:t>postman_collections</w:t>
      </w:r>
      <w:proofErr w:type="spellEnd"/>
      <w:r w:rsidRPr="006A7FF3">
        <w:t>’ folder</w:t>
      </w:r>
      <w:r>
        <w:t>, to get it added.</w:t>
      </w:r>
      <w:bookmarkStart w:id="8" w:name="_GoBack"/>
      <w:bookmarkEnd w:id="8"/>
    </w:p>
    <w:p w14:paraId="4ADA1DAB" w14:textId="77777777" w:rsidR="00B1726C" w:rsidRDefault="00B1726C" w:rsidP="00B1726C">
      <w:r w:rsidRPr="006A7FF3">
        <w:t>After selecting an example, you can see the definition of the request on the right. Hitting the ‘Send’ button will execute the request after which the response will be shown to you in the output window. Don’t forget to look at the Cookies and Headers tabs in the output pane to see what more is being send forth and back between the client, Postman in this case, and the TM1 Server.</w:t>
      </w:r>
    </w:p>
    <w:p w14:paraId="2CB108BB" w14:textId="77777777" w:rsidR="00B1726C" w:rsidRPr="006A7FF3" w:rsidRDefault="00B1726C" w:rsidP="00B1726C">
      <w:r>
        <w:t>NOTE: if you haven’t logged on, read: authenticated, yet, as the infamous ‘admin’ user with the, even better known, ‘apple’ password, you might see ‘401 Unauthorized’ as a response to you attempting to execute any of these requests. Go to the ‘Authorization’ tab, select ‘Basic Auth’ as the authentication type, fill in the well-known username and password and hit the ‘Preview Request’ button to update the headers on the request to include the appropriate Authorization header.</w:t>
      </w:r>
    </w:p>
    <w:p w14:paraId="1EA8BF15" w14:textId="77777777" w:rsidR="00B1726C" w:rsidRPr="006A7FF3" w:rsidRDefault="00B1726C" w:rsidP="00B1726C">
      <w:r w:rsidRPr="006A7FF3">
        <w:t>Postman is a very convenient tool to test requests. If you haven’t done so already, we’d advise you to download and install it in your environment and have a go. Want the collection of tests from this lab? Don’t hesitate to contact any of the presenters and we’ll send it to you. Have fun!</w:t>
      </w:r>
    </w:p>
    <w:p w14:paraId="76A89A04" w14:textId="77777777" w:rsidR="00B1726C" w:rsidRPr="006A7FF3" w:rsidRDefault="00B1726C" w:rsidP="00B1726C">
      <w:pPr>
        <w:pStyle w:val="Heading2"/>
      </w:pPr>
      <w:bookmarkStart w:id="9" w:name="_Toc22164181"/>
      <w:bookmarkStart w:id="10" w:name="_Toc37694724"/>
      <w:r w:rsidRPr="006A7FF3">
        <w:t xml:space="preserve">Working with TM1’s REST API using </w:t>
      </w:r>
      <w:proofErr w:type="spellStart"/>
      <w:r>
        <w:t>OpenAPI</w:t>
      </w:r>
      <w:proofErr w:type="spellEnd"/>
      <w:r>
        <w:t xml:space="preserve"> (a.k.a. </w:t>
      </w:r>
      <w:r w:rsidRPr="006A7FF3">
        <w:t>Swagger</w:t>
      </w:r>
      <w:r>
        <w:t>)</w:t>
      </w:r>
      <w:r w:rsidRPr="006A7FF3">
        <w:t xml:space="preserve"> tooling</w:t>
      </w:r>
      <w:bookmarkEnd w:id="9"/>
      <w:bookmarkEnd w:id="10"/>
    </w:p>
    <w:p w14:paraId="3D297AF2" w14:textId="77777777" w:rsidR="00B1726C" w:rsidRPr="006A7FF3" w:rsidRDefault="00B1726C" w:rsidP="00B1726C">
      <w:pPr>
        <w:rPr>
          <w:rFonts w:cstheme="minorHAnsi"/>
        </w:rPr>
      </w:pPr>
      <w:r w:rsidRPr="006A7FF3">
        <w:rPr>
          <w:rFonts w:cstheme="minorHAnsi"/>
        </w:rPr>
        <w:t>OData is not the only attempt to ‘standardize’, especially the metadata side</w:t>
      </w:r>
      <w:r>
        <w:rPr>
          <w:rFonts w:cstheme="minorHAnsi"/>
        </w:rPr>
        <w:t xml:space="preserve"> of</w:t>
      </w:r>
      <w:r w:rsidRPr="006A7FF3">
        <w:rPr>
          <w:rFonts w:cstheme="minorHAnsi"/>
        </w:rPr>
        <w:t>, REST APIs. Others have been gaining popularity as well.</w:t>
      </w:r>
      <w:r w:rsidRPr="006A7FF3">
        <w:rPr>
          <w:rStyle w:val="apple-converted-space"/>
          <w:rFonts w:eastAsiaTheme="majorEastAsia" w:cstheme="minorHAnsi"/>
          <w:color w:val="222222"/>
        </w:rPr>
        <w:t> </w:t>
      </w:r>
      <w:hyperlink r:id="rId27" w:tgtFrame="_blank" w:history="1">
        <w:r w:rsidRPr="006A7FF3">
          <w:rPr>
            <w:rStyle w:val="Hyperlink"/>
            <w:rFonts w:cstheme="minorHAnsi"/>
            <w:color w:val="1970B0"/>
          </w:rPr>
          <w:t>Swagger</w:t>
        </w:r>
      </w:hyperlink>
      <w:r w:rsidRPr="006A7FF3">
        <w:rPr>
          <w:rFonts w:cstheme="minorHAnsi"/>
        </w:rPr>
        <w:t xml:space="preserve">, with the forming of the, broadly industry </w:t>
      </w:r>
      <w:r>
        <w:rPr>
          <w:rFonts w:cstheme="minorHAnsi"/>
        </w:rPr>
        <w:t>b</w:t>
      </w:r>
      <w:r w:rsidRPr="006A7FF3">
        <w:rPr>
          <w:rFonts w:cstheme="minorHAnsi"/>
        </w:rPr>
        <w:t>acked</w:t>
      </w:r>
      <w:r>
        <w:rPr>
          <w:rFonts w:cstheme="minorHAnsi"/>
        </w:rPr>
        <w:t xml:space="preserve">, </w:t>
      </w:r>
      <w:hyperlink r:id="rId28" w:tgtFrame="_blank" w:history="1">
        <w:r w:rsidRPr="006A7FF3">
          <w:rPr>
            <w:rStyle w:val="Hyperlink"/>
            <w:rFonts w:cstheme="minorHAnsi"/>
            <w:color w:val="1970B0"/>
          </w:rPr>
          <w:t>Open API Initiative</w:t>
        </w:r>
      </w:hyperlink>
      <w:r w:rsidRPr="006A7FF3">
        <w:rPr>
          <w:rFonts w:cstheme="minorHAnsi"/>
        </w:rPr>
        <w:t>, seems to have gotten the upper hand here. The</w:t>
      </w:r>
      <w:r w:rsidRPr="006A7FF3">
        <w:rPr>
          <w:rStyle w:val="apple-converted-space"/>
          <w:rFonts w:eastAsiaTheme="majorEastAsia" w:cstheme="minorHAnsi"/>
          <w:color w:val="222222"/>
        </w:rPr>
        <w:t> </w:t>
      </w:r>
      <w:hyperlink r:id="rId29" w:tgtFrame="_blank" w:history="1">
        <w:r w:rsidRPr="006A7FF3">
          <w:rPr>
            <w:rStyle w:val="Hyperlink"/>
            <w:rFonts w:cstheme="minorHAnsi"/>
            <w:color w:val="1970B0"/>
          </w:rPr>
          <w:t>OData Technical Committee</w:t>
        </w:r>
      </w:hyperlink>
      <w:r w:rsidRPr="006A7FF3">
        <w:rPr>
          <w:rFonts w:cstheme="minorHAnsi"/>
        </w:rPr>
        <w:t xml:space="preserve"> has been working with</w:t>
      </w:r>
      <w:r w:rsidRPr="006A7FF3">
        <w:rPr>
          <w:rStyle w:val="apple-converted-space"/>
          <w:rFonts w:eastAsiaTheme="majorEastAsia" w:cstheme="minorHAnsi"/>
          <w:color w:val="222222"/>
        </w:rPr>
        <w:t> </w:t>
      </w:r>
      <w:hyperlink r:id="rId30" w:tgtFrame="_blank" w:history="1">
        <w:r w:rsidRPr="006A7FF3">
          <w:rPr>
            <w:rStyle w:val="Hyperlink"/>
            <w:rFonts w:cstheme="minorHAnsi"/>
            <w:color w:val="1970B0"/>
          </w:rPr>
          <w:t>Swagger</w:t>
        </w:r>
      </w:hyperlink>
      <w:r w:rsidRPr="006A7FF3">
        <w:rPr>
          <w:rFonts w:cstheme="minorHAnsi"/>
        </w:rPr>
        <w:t>, now</w:t>
      </w:r>
      <w:r w:rsidRPr="006A7FF3">
        <w:rPr>
          <w:rStyle w:val="apple-converted-space"/>
          <w:rFonts w:eastAsiaTheme="majorEastAsia" w:cstheme="minorHAnsi"/>
          <w:color w:val="222222"/>
        </w:rPr>
        <w:t> </w:t>
      </w:r>
      <w:proofErr w:type="spellStart"/>
      <w:r w:rsidRPr="006A7FF3">
        <w:rPr>
          <w:rStyle w:val="Hyperlink"/>
          <w:rFonts w:cstheme="minorHAnsi"/>
          <w:color w:val="1970B0"/>
        </w:rPr>
        <w:fldChar w:fldCharType="begin"/>
      </w:r>
      <w:r w:rsidRPr="006A7FF3">
        <w:rPr>
          <w:rStyle w:val="Hyperlink"/>
          <w:rFonts w:cstheme="minorHAnsi"/>
          <w:color w:val="1970B0"/>
        </w:rPr>
        <w:instrText xml:space="preserve"> HYPERLINK "https://openapis.org/" \t "_blank" </w:instrText>
      </w:r>
      <w:r w:rsidRPr="006A7FF3">
        <w:rPr>
          <w:rStyle w:val="Hyperlink"/>
          <w:rFonts w:cstheme="minorHAnsi"/>
          <w:color w:val="1970B0"/>
        </w:rPr>
        <w:fldChar w:fldCharType="separate"/>
      </w:r>
      <w:r w:rsidRPr="006A7FF3">
        <w:rPr>
          <w:rStyle w:val="Hyperlink"/>
          <w:rFonts w:cstheme="minorHAnsi"/>
          <w:color w:val="1970B0"/>
        </w:rPr>
        <w:t>OpenAPIs</w:t>
      </w:r>
      <w:proofErr w:type="spellEnd"/>
      <w:r w:rsidRPr="006A7FF3">
        <w:rPr>
          <w:rStyle w:val="Hyperlink"/>
          <w:rFonts w:cstheme="minorHAnsi"/>
          <w:color w:val="1970B0"/>
        </w:rPr>
        <w:fldChar w:fldCharType="end"/>
      </w:r>
      <w:r w:rsidRPr="006A7FF3">
        <w:rPr>
          <w:rFonts w:cstheme="minorHAnsi"/>
        </w:rPr>
        <w:t>, for its JSON based CSDL format but, given limited expressiveness and support for some key OData constructs, hasn’t led to any alignment between two metadata format definitions.</w:t>
      </w:r>
      <w:r>
        <w:rPr>
          <w:rFonts w:cstheme="minorHAnsi"/>
        </w:rPr>
        <w:t xml:space="preserve"> </w:t>
      </w:r>
      <w:proofErr w:type="gramStart"/>
      <w:r>
        <w:rPr>
          <w:rFonts w:cstheme="minorHAnsi"/>
        </w:rPr>
        <w:t>However</w:t>
      </w:r>
      <w:proofErr w:type="gramEnd"/>
      <w:r>
        <w:rPr>
          <w:rFonts w:cstheme="minorHAnsi"/>
        </w:rPr>
        <w:t xml:space="preserve"> the OData TC is preparing a document describing, based on all </w:t>
      </w:r>
      <w:r>
        <w:rPr>
          <w:rFonts w:cstheme="minorHAnsi"/>
        </w:rPr>
        <w:lastRenderedPageBreak/>
        <w:t xml:space="preserve">the interactions and experiences of members that have a need to support both, how to best map, albeit lossy, OData CSDL into an </w:t>
      </w:r>
      <w:proofErr w:type="spellStart"/>
      <w:r>
        <w:rPr>
          <w:rFonts w:cstheme="minorHAnsi"/>
        </w:rPr>
        <w:t>OpenAPI</w:t>
      </w:r>
      <w:proofErr w:type="spellEnd"/>
      <w:r>
        <w:rPr>
          <w:rFonts w:cstheme="minorHAnsi"/>
        </w:rPr>
        <w:t xml:space="preserve"> description.</w:t>
      </w:r>
    </w:p>
    <w:p w14:paraId="7B5E7A8A" w14:textId="77777777" w:rsidR="00B1726C" w:rsidRPr="006A7FF3" w:rsidRDefault="00B1726C" w:rsidP="00B1726C">
      <w:pPr>
        <w:rPr>
          <w:rFonts w:cstheme="minorHAnsi"/>
        </w:rPr>
      </w:pPr>
      <w:r w:rsidRPr="006A7FF3">
        <w:rPr>
          <w:rFonts w:cstheme="minorHAnsi"/>
        </w:rPr>
        <w:t>One great thing about</w:t>
      </w:r>
      <w:r w:rsidRPr="006A7FF3">
        <w:rPr>
          <w:rStyle w:val="apple-converted-space"/>
          <w:rFonts w:eastAsiaTheme="majorEastAsia" w:cstheme="minorHAnsi"/>
          <w:color w:val="222222"/>
        </w:rPr>
        <w:t> </w:t>
      </w:r>
      <w:hyperlink r:id="rId31" w:tgtFrame="_blank" w:history="1">
        <w:r w:rsidRPr="006A7FF3">
          <w:rPr>
            <w:rStyle w:val="Hyperlink"/>
            <w:rFonts w:cstheme="minorHAnsi"/>
            <w:color w:val="1970B0"/>
          </w:rPr>
          <w:t>OpenAPI</w:t>
        </w:r>
      </w:hyperlink>
      <w:r>
        <w:rPr>
          <w:rFonts w:cstheme="minorHAnsi"/>
        </w:rPr>
        <w:t xml:space="preserve"> and</w:t>
      </w:r>
      <w:r w:rsidRPr="006A7FF3">
        <w:rPr>
          <w:rFonts w:cstheme="minorHAnsi"/>
        </w:rPr>
        <w:t> </w:t>
      </w:r>
      <w:hyperlink r:id="rId32" w:tgtFrame="_blank" w:history="1">
        <w:r w:rsidRPr="006A7FF3">
          <w:rPr>
            <w:rStyle w:val="Hyperlink"/>
            <w:rFonts w:cstheme="minorHAnsi"/>
            <w:color w:val="1970B0"/>
          </w:rPr>
          <w:t>Swagger</w:t>
        </w:r>
      </w:hyperlink>
      <w:r w:rsidRPr="006A7FF3">
        <w:rPr>
          <w:rFonts w:cstheme="minorHAnsi"/>
        </w:rPr>
        <w:t> is the community and tooling around it, most notably the</w:t>
      </w:r>
      <w:r w:rsidRPr="006A7FF3">
        <w:rPr>
          <w:rStyle w:val="apple-converted-space"/>
          <w:rFonts w:eastAsiaTheme="majorEastAsia" w:cstheme="minorHAnsi"/>
          <w:color w:val="222222"/>
        </w:rPr>
        <w:t> </w:t>
      </w:r>
      <w:hyperlink r:id="rId33" w:tgtFrame="_blank" w:history="1">
        <w:r w:rsidRPr="006A7FF3">
          <w:rPr>
            <w:rStyle w:val="Hyperlink"/>
            <w:rFonts w:cstheme="minorHAnsi"/>
            <w:color w:val="1970B0"/>
          </w:rPr>
          <w:t>swagger-ui</w:t>
        </w:r>
      </w:hyperlink>
      <w:r w:rsidRPr="006A7FF3">
        <w:rPr>
          <w:rFonts w:cstheme="minorHAnsi"/>
        </w:rPr>
        <w:t xml:space="preserve">. On the IBM </w:t>
      </w:r>
      <w:proofErr w:type="spellStart"/>
      <w:r w:rsidRPr="006A7FF3">
        <w:rPr>
          <w:rFonts w:cstheme="minorHAnsi"/>
        </w:rPr>
        <w:t>developerWorks</w:t>
      </w:r>
      <w:proofErr w:type="spellEnd"/>
      <w:r w:rsidRPr="006A7FF3">
        <w:rPr>
          <w:rFonts w:cstheme="minorHAnsi"/>
        </w:rPr>
        <w:t xml:space="preserve"> community for TM1 SDK you can find an article named ‘Using Swagger with TM1 server’s, OData compliant, RESTful API’. So even though there is no loss-less translation from the OData CSDL to a</w:t>
      </w:r>
      <w:r>
        <w:rPr>
          <w:rFonts w:cstheme="minorHAnsi"/>
        </w:rPr>
        <w:t>n</w:t>
      </w:r>
      <w:r w:rsidRPr="006A7FF3">
        <w:rPr>
          <w:rFonts w:cstheme="minorHAnsi"/>
        </w:rPr>
        <w:t xml:space="preserve"> </w:t>
      </w:r>
      <w:proofErr w:type="spellStart"/>
      <w:r>
        <w:rPr>
          <w:rFonts w:cstheme="minorHAnsi"/>
        </w:rPr>
        <w:t>OpenAPI</w:t>
      </w:r>
      <w:proofErr w:type="spellEnd"/>
      <w:r>
        <w:rPr>
          <w:rFonts w:cstheme="minorHAnsi"/>
        </w:rPr>
        <w:t>/</w:t>
      </w:r>
      <w:r w:rsidRPr="006A7FF3">
        <w:rPr>
          <w:rFonts w:cstheme="minorHAnsi"/>
        </w:rPr>
        <w:t>Swagger definition, you can, if you are interested in using Swagger UI, follow this article to set things up</w:t>
      </w:r>
      <w:r>
        <w:rPr>
          <w:rFonts w:cstheme="minorHAnsi"/>
        </w:rPr>
        <w:t>, which we, for this lab, did for you.</w:t>
      </w:r>
      <w:r w:rsidRPr="006A7FF3">
        <w:rPr>
          <w:rFonts w:cstheme="minorHAnsi"/>
        </w:rPr>
        <w:t xml:space="preserve"> Simply open your browser and point it at: </w:t>
      </w:r>
      <w:hyperlink r:id="rId34" w:history="1">
        <w:r w:rsidRPr="00AA12CE">
          <w:rPr>
            <w:rStyle w:val="Hyperlink"/>
            <w:rFonts w:ascii="Consolas" w:hAnsi="Consolas" w:cstheme="minorHAnsi"/>
          </w:rPr>
          <w:t>http://tm1server:8888/swagger-ui</w:t>
        </w:r>
      </w:hyperlink>
      <w:r w:rsidRPr="006A7FF3">
        <w:rPr>
          <w:rFonts w:cstheme="minorHAnsi"/>
        </w:rPr>
        <w:t>. The Swagger UI pops up and connects thru the NGINX proxy, that makes it appear as if our TM1 server itself has support for Swagger, to our TM1 server directly.</w:t>
      </w:r>
    </w:p>
    <w:p w14:paraId="728FFE29" w14:textId="77777777" w:rsidR="00B1726C" w:rsidRPr="006A7FF3" w:rsidRDefault="00B1726C" w:rsidP="00B1726C">
      <w:pPr>
        <w:rPr>
          <w:rFonts w:cstheme="minorHAnsi"/>
        </w:rPr>
      </w:pPr>
      <w:r>
        <w:rPr>
          <w:noProof/>
        </w:rPr>
        <w:drawing>
          <wp:inline distT="0" distB="0" distL="0" distR="0" wp14:anchorId="6C23A6BF" wp14:editId="2EC0DADC">
            <wp:extent cx="5731510" cy="513715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5137150"/>
                    </a:xfrm>
                    <a:prstGeom prst="rect">
                      <a:avLst/>
                    </a:prstGeom>
                  </pic:spPr>
                </pic:pic>
              </a:graphicData>
            </a:graphic>
          </wp:inline>
        </w:drawing>
      </w:r>
      <w:r w:rsidRPr="006A7FF3">
        <w:rPr>
          <w:noProof/>
        </w:rPr>
        <w:t xml:space="preserve"> </w:t>
      </w:r>
    </w:p>
    <w:p w14:paraId="191658D1" w14:textId="77777777" w:rsidR="00B1726C" w:rsidRPr="006A7FF3" w:rsidRDefault="00B1726C" w:rsidP="00B1726C">
      <w:pPr>
        <w:rPr>
          <w:rFonts w:cstheme="minorHAnsi"/>
        </w:rPr>
      </w:pPr>
      <w:r w:rsidRPr="006A7FF3">
        <w:rPr>
          <w:rFonts w:cstheme="minorHAnsi"/>
        </w:rPr>
        <w:t xml:space="preserve">Note the </w:t>
      </w:r>
      <w:hyperlink r:id="rId36" w:history="1">
        <w:r w:rsidRPr="00A33A2E">
          <w:rPr>
            <w:rStyle w:val="Hyperlink"/>
            <w:rFonts w:ascii="Consolas" w:hAnsi="Consolas" w:cstheme="minorHAnsi"/>
          </w:rPr>
          <w:t>http://tm1server:8888/api/v1/swagger.json</w:t>
        </w:r>
      </w:hyperlink>
      <w:r w:rsidRPr="006A7FF3">
        <w:rPr>
          <w:rFonts w:cstheme="minorHAnsi"/>
        </w:rPr>
        <w:t xml:space="preserve"> link at the top of the screen, which the Swagger UI uses, and therefore you can use directly as well, to retrieve the swagger definition for TM1’s REST API.</w:t>
      </w:r>
    </w:p>
    <w:p w14:paraId="095A0F63" w14:textId="77777777" w:rsidR="00B1726C" w:rsidRPr="006A7FF3" w:rsidRDefault="00B1726C" w:rsidP="00B1726C">
      <w:pPr>
        <w:rPr>
          <w:rFonts w:cstheme="minorHAnsi"/>
        </w:rPr>
      </w:pPr>
      <w:r w:rsidRPr="006A7FF3">
        <w:rPr>
          <w:rFonts w:cstheme="minorHAnsi"/>
        </w:rPr>
        <w:t>You can expand and collapse the sections in the interface. Clicking on any of the operations will expand the form for that operation and will tell you about the potential parameters in the request and the metadata about the information send and/or retrieved using that operation.</w:t>
      </w:r>
    </w:p>
    <w:p w14:paraId="5F0D0B0D" w14:textId="77777777" w:rsidR="00B1726C" w:rsidRPr="006A7FF3" w:rsidRDefault="00B1726C" w:rsidP="00B1726C">
      <w:pPr>
        <w:rPr>
          <w:rFonts w:cstheme="minorHAnsi"/>
        </w:rPr>
      </w:pPr>
      <w:r w:rsidRPr="006A7FF3">
        <w:rPr>
          <w:rFonts w:cstheme="minorHAnsi"/>
        </w:rPr>
        <w:t xml:space="preserve">Note that not everything is necessarily exposed thru this interface, Swagger has its restrictions when it comes to metadata descriptions in comparison to OData and, for one, can’t express the recursive nature of operations on types like OData can. If you had a specific need however to expose some of the </w:t>
      </w:r>
      <w:r w:rsidRPr="006A7FF3">
        <w:rPr>
          <w:rFonts w:cstheme="minorHAnsi"/>
        </w:rPr>
        <w:lastRenderedPageBreak/>
        <w:t xml:space="preserve">missing functionality explicitly in a Swagger based environment, then you could update the </w:t>
      </w:r>
      <w:proofErr w:type="spellStart"/>
      <w:r w:rsidRPr="006A7FF3">
        <w:rPr>
          <w:rFonts w:cstheme="minorHAnsi"/>
        </w:rPr>
        <w:t>swagger.json</w:t>
      </w:r>
      <w:proofErr w:type="spellEnd"/>
      <w:r w:rsidRPr="006A7FF3">
        <w:rPr>
          <w:rFonts w:cstheme="minorHAnsi"/>
        </w:rPr>
        <w:t xml:space="preserve"> file that we provided here and update it accordingly to your own liking.</w:t>
      </w:r>
    </w:p>
    <w:p w14:paraId="126DD382" w14:textId="77777777" w:rsidR="00B1726C" w:rsidRPr="006A7FF3" w:rsidRDefault="00B1726C" w:rsidP="00B1726C">
      <w:pPr>
        <w:rPr>
          <w:rFonts w:cstheme="minorHAnsi"/>
        </w:rPr>
      </w:pPr>
      <w:r w:rsidRPr="006A7FF3">
        <w:rPr>
          <w:rFonts w:cstheme="minorHAnsi"/>
        </w:rPr>
        <w:t>Having issues or additional questions using Swagger UI, don’t hesitate to reach out to any of the lab instructors for further information</w:t>
      </w:r>
      <w:r>
        <w:rPr>
          <w:rFonts w:cstheme="minorHAnsi"/>
        </w:rPr>
        <w:t xml:space="preserve"> or a helping </w:t>
      </w:r>
      <w:r w:rsidRPr="006A7FF3">
        <w:rPr>
          <w:rFonts w:cstheme="minorHAnsi"/>
        </w:rPr>
        <w:t xml:space="preserve">hand. </w:t>
      </w:r>
    </w:p>
    <w:p w14:paraId="1A57D747" w14:textId="77777777" w:rsidR="00B1726C" w:rsidRDefault="00B1726C" w:rsidP="00B1726C">
      <w:pPr>
        <w:spacing w:after="160"/>
        <w:rPr>
          <w:rFonts w:eastAsiaTheme="majorEastAsia" w:cstheme="majorBidi"/>
          <w:color w:val="2E74B5" w:themeColor="accent1" w:themeShade="BF"/>
          <w:sz w:val="26"/>
          <w:szCs w:val="26"/>
        </w:rPr>
      </w:pPr>
      <w:bookmarkStart w:id="11" w:name="_Toc402303559"/>
      <w:bookmarkStart w:id="12" w:name="_Toc402459582"/>
      <w:bookmarkStart w:id="13" w:name="_Toc431470746"/>
      <w:r>
        <w:br w:type="page"/>
      </w:r>
    </w:p>
    <w:p w14:paraId="36EA8959" w14:textId="77777777" w:rsidR="00B1726C" w:rsidRDefault="00B1726C" w:rsidP="00B1726C">
      <w:pPr>
        <w:pStyle w:val="Heading1"/>
      </w:pPr>
      <w:bookmarkStart w:id="14" w:name="_Toc22164182"/>
      <w:bookmarkStart w:id="15" w:name="_Toc37694725"/>
      <w:r>
        <w:lastRenderedPageBreak/>
        <w:t>Building Web Apps that consume TM1’s REST API</w:t>
      </w:r>
      <w:bookmarkEnd w:id="14"/>
      <w:bookmarkEnd w:id="15"/>
    </w:p>
    <w:p w14:paraId="5EA3EAE8" w14:textId="77777777" w:rsidR="00B1726C" w:rsidRDefault="00B1726C" w:rsidP="00B1726C">
      <w:r>
        <w:t>A lot a people when they see ‘REST API’ associate it with an API that is to be used from within a web page, or, more specifically, an API that is called from within JavaScript embedded an HTML page.</w:t>
      </w:r>
    </w:p>
    <w:p w14:paraId="51779C60" w14:textId="77777777" w:rsidR="00B1726C" w:rsidRDefault="00B1726C" w:rsidP="00B1726C">
      <w:r>
        <w:t xml:space="preserve">And, as with many things HTML and JavaScript, there are many ways to do the right thing so, to illustrate how one could use TM1’s REST API from within a web client application, we included two, single page, standalone, not pretty but functional, sample applications. </w:t>
      </w:r>
    </w:p>
    <w:p w14:paraId="74B6DD66" w14:textId="77777777" w:rsidR="00B1726C" w:rsidRDefault="00B1726C" w:rsidP="00B1726C">
      <w:pPr>
        <w:pStyle w:val="ListParagraph"/>
        <w:numPr>
          <w:ilvl w:val="0"/>
          <w:numId w:val="25"/>
        </w:numPr>
        <w:spacing w:before="0" w:after="120" w:line="259" w:lineRule="auto"/>
        <w:contextualSpacing/>
      </w:pPr>
      <w:r>
        <w:t>A TM1Top “Lite” showing, as the name suggests, the sessions/threads currently active</w:t>
      </w:r>
    </w:p>
    <w:p w14:paraId="265879AF" w14:textId="77777777" w:rsidR="00B1726C" w:rsidRDefault="00B1726C" w:rsidP="00B1726C">
      <w:pPr>
        <w:pStyle w:val="ListParagraph"/>
        <w:numPr>
          <w:ilvl w:val="0"/>
          <w:numId w:val="25"/>
        </w:numPr>
        <w:spacing w:before="0" w:after="120" w:line="259" w:lineRule="auto"/>
        <w:contextualSpacing/>
      </w:pPr>
      <w:r>
        <w:t>A simply MDX query execution page showing how one can retrieve data using an MDX query</w:t>
      </w:r>
    </w:p>
    <w:p w14:paraId="2B40EA25" w14:textId="77777777" w:rsidR="00B1726C" w:rsidRDefault="00B1726C" w:rsidP="00B1726C">
      <w:r>
        <w:t xml:space="preserve">For the implementation of these samples we choose to use the </w:t>
      </w:r>
      <w:hyperlink r:id="rId37" w:history="1">
        <w:r w:rsidRPr="0090014A">
          <w:rPr>
            <w:rStyle w:val="Hyperlink"/>
          </w:rPr>
          <w:t>jQuery</w:t>
        </w:r>
      </w:hyperlink>
      <w:r>
        <w:t xml:space="preserve"> JavaScript library, most notably for making asynchronous HTTP (AJAX) requests and to process/query our metadata XML. </w:t>
      </w:r>
    </w:p>
    <w:p w14:paraId="7463506D" w14:textId="77777777" w:rsidR="00B1726C" w:rsidRDefault="00B1726C" w:rsidP="00B1726C">
      <w:r>
        <w:t xml:space="preserve">NOTE: We are not having you write any code here, the provided examples are complete and functional, but feel free to play around with them, change the code, create derivative work if you feel comfortable doing so. The source files, us using the NGINX installation we referred to in the </w:t>
      </w:r>
      <w:proofErr w:type="spellStart"/>
      <w:r>
        <w:t>OpenAPIs</w:t>
      </w:r>
      <w:proofErr w:type="spellEnd"/>
      <w:r>
        <w:t xml:space="preserve">/Swagger portion earlier, can be found in: </w:t>
      </w:r>
      <w:r w:rsidRPr="00AC681B">
        <w:rPr>
          <w:rFonts w:ascii="Consolas" w:hAnsi="Consolas"/>
        </w:rPr>
        <w:t>C:\nginx\html</w:t>
      </w:r>
      <w:r>
        <w:t>.</w:t>
      </w:r>
    </w:p>
    <w:p w14:paraId="21114E46" w14:textId="77777777" w:rsidR="00B1726C" w:rsidRDefault="00B1726C" w:rsidP="00B1726C">
      <w:r>
        <w:t>Let’s dig in!</w:t>
      </w:r>
    </w:p>
    <w:p w14:paraId="2FF4A3D4" w14:textId="77777777" w:rsidR="00B1726C" w:rsidRDefault="00B1726C" w:rsidP="00B1726C">
      <w:pPr>
        <w:pStyle w:val="Heading2"/>
      </w:pPr>
      <w:bookmarkStart w:id="16" w:name="_Toc22164183"/>
      <w:bookmarkStart w:id="17" w:name="_Toc37694726"/>
      <w:r>
        <w:t>Common tasks for every REST client application</w:t>
      </w:r>
      <w:bookmarkEnd w:id="16"/>
      <w:bookmarkEnd w:id="17"/>
    </w:p>
    <w:p w14:paraId="573DD208" w14:textId="77777777" w:rsidR="00B1726C" w:rsidRDefault="00B1726C" w:rsidP="00B1726C">
      <w:r>
        <w:t xml:space="preserve">Most applications, not just HTML/JavaScript based once, will typically end up dealing with some common aspects of working with a, RESTful or not, service API. TM1 server, as a service, is no different. You’ll notice that the sample applications we’ll be looking at in this section share some code that deals with the most common </w:t>
      </w:r>
      <w:proofErr w:type="gramStart"/>
      <w:r>
        <w:t>tasks;</w:t>
      </w:r>
      <w:proofErr w:type="gramEnd"/>
    </w:p>
    <w:p w14:paraId="79AF6AD3" w14:textId="77777777" w:rsidR="00B1726C" w:rsidRDefault="00B1726C" w:rsidP="00B1726C">
      <w:pPr>
        <w:pStyle w:val="ListParagraph"/>
        <w:numPr>
          <w:ilvl w:val="0"/>
          <w:numId w:val="26"/>
        </w:numPr>
        <w:spacing w:before="0" w:after="120" w:line="259" w:lineRule="auto"/>
        <w:contextualSpacing/>
      </w:pPr>
      <w:r>
        <w:t>Validating the version of and availability of features through the API’s metadata</w:t>
      </w:r>
    </w:p>
    <w:p w14:paraId="59A20C66" w14:textId="77777777" w:rsidR="00B1726C" w:rsidRDefault="00B1726C" w:rsidP="00B1726C">
      <w:pPr>
        <w:pStyle w:val="ListParagraph"/>
        <w:numPr>
          <w:ilvl w:val="0"/>
          <w:numId w:val="26"/>
        </w:numPr>
        <w:spacing w:before="0" w:after="120" w:line="259" w:lineRule="auto"/>
        <w:contextualSpacing/>
      </w:pPr>
      <w:r>
        <w:t>Support of authentication methods over and above the build in basic authentication</w:t>
      </w:r>
    </w:p>
    <w:p w14:paraId="38C286B0" w14:textId="77777777" w:rsidR="00B1726C" w:rsidRDefault="00B1726C" w:rsidP="00B1726C">
      <w:pPr>
        <w:pStyle w:val="ListParagraph"/>
        <w:numPr>
          <w:ilvl w:val="0"/>
          <w:numId w:val="26"/>
        </w:numPr>
        <w:spacing w:before="0" w:after="120" w:line="259" w:lineRule="auto"/>
        <w:contextualSpacing/>
      </w:pPr>
      <w:r>
        <w:t>Providing a session context with a request to identify individual threads of operation</w:t>
      </w:r>
    </w:p>
    <w:p w14:paraId="19B5DB6B" w14:textId="77777777" w:rsidR="00B1726C" w:rsidRDefault="00B1726C" w:rsidP="00B1726C">
      <w:r>
        <w:t xml:space="preserve">Let’s have a look at each of these, keeping in mind it is more about what we are trying to accomplish and what the communication is with the service, using the REST API. </w:t>
      </w:r>
    </w:p>
    <w:p w14:paraId="70AF444D" w14:textId="77777777" w:rsidR="00B1726C" w:rsidRDefault="00B1726C" w:rsidP="00B1726C">
      <w:pPr>
        <w:pStyle w:val="Heading3"/>
      </w:pPr>
      <w:bookmarkStart w:id="18" w:name="_Toc22164184"/>
      <w:bookmarkStart w:id="19" w:name="_Toc37694727"/>
      <w:r>
        <w:t>Validating assumptions against the metadata of the REST API</w:t>
      </w:r>
      <w:bookmarkEnd w:id="18"/>
      <w:bookmarkEnd w:id="19"/>
    </w:p>
    <w:p w14:paraId="0EDC332A" w14:textId="77777777" w:rsidR="00B1726C" w:rsidRDefault="00B1726C" w:rsidP="00B1726C">
      <w:r>
        <w:t>Metadata, describing the service, helps, in our case OData compliant, clients to consume any OData compliant service. However, in the TM1 case, where the available resources describe an API to maintain a TM1 model and manage the service, that set is stable. In other words, you will typically write clients knowing that the service you’ll be communicating with is indeed TM1 server and your code will be written with that in mind. You might, nevertheless, have the need to look at the metadata to:</w:t>
      </w:r>
    </w:p>
    <w:p w14:paraId="30A38908" w14:textId="77777777" w:rsidR="00B1726C" w:rsidRDefault="00B1726C" w:rsidP="00B1726C">
      <w:pPr>
        <w:pStyle w:val="ListParagraph"/>
        <w:numPr>
          <w:ilvl w:val="0"/>
          <w:numId w:val="26"/>
        </w:numPr>
        <w:spacing w:before="0" w:after="120" w:line="259" w:lineRule="auto"/>
        <w:contextualSpacing/>
      </w:pPr>
      <w:r>
        <w:t>Validate you are talking to TM1</w:t>
      </w:r>
    </w:p>
    <w:p w14:paraId="0CCCC948" w14:textId="77777777" w:rsidR="00B1726C" w:rsidRDefault="00B1726C" w:rsidP="00B1726C">
      <w:pPr>
        <w:pStyle w:val="ListParagraph"/>
        <w:numPr>
          <w:ilvl w:val="0"/>
          <w:numId w:val="26"/>
        </w:numPr>
        <w:spacing w:before="0" w:after="120" w:line="259" w:lineRule="auto"/>
        <w:contextualSpacing/>
      </w:pPr>
      <w:r>
        <w:t>Validate that you are working with a server of a certain version</w:t>
      </w:r>
    </w:p>
    <w:p w14:paraId="27528CAD" w14:textId="77777777" w:rsidR="00B1726C" w:rsidRDefault="00B1726C" w:rsidP="00B1726C">
      <w:pPr>
        <w:pStyle w:val="ListParagraph"/>
        <w:numPr>
          <w:ilvl w:val="0"/>
          <w:numId w:val="26"/>
        </w:numPr>
        <w:spacing w:before="0" w:after="120" w:line="259" w:lineRule="auto"/>
        <w:contextualSpacing/>
      </w:pPr>
      <w:r>
        <w:t>Validate that some functionality is available</w:t>
      </w:r>
    </w:p>
    <w:p w14:paraId="24EB8132" w14:textId="77777777" w:rsidR="00B1726C" w:rsidRDefault="00B1726C" w:rsidP="00B1726C">
      <w:r>
        <w:t xml:space="preserve">In the TM1Top “Lite” example you’ll see an example of this, in this case we choose to validate that the Session entity type, which we introduced in version 10.2.2.5, is available in the version of the server that we are talking too and, based on the conclusion, interact with the server accordingly. </w:t>
      </w:r>
    </w:p>
    <w:p w14:paraId="79C8256A" w14:textId="77777777" w:rsidR="00B1726C" w:rsidRDefault="00B1726C" w:rsidP="00B1726C">
      <w:r>
        <w:t>To do this validation we need to do two things:</w:t>
      </w:r>
    </w:p>
    <w:p w14:paraId="0E5053F0" w14:textId="77777777" w:rsidR="00B1726C" w:rsidRDefault="00B1726C" w:rsidP="00B1726C">
      <w:pPr>
        <w:pStyle w:val="ListParagraph"/>
        <w:numPr>
          <w:ilvl w:val="0"/>
          <w:numId w:val="27"/>
        </w:numPr>
        <w:spacing w:before="0" w:after="120" w:line="259" w:lineRule="auto"/>
        <w:contextualSpacing/>
      </w:pPr>
      <w:r>
        <w:t xml:space="preserve">Retrieve the metadata document from the server (using </w:t>
      </w:r>
      <w:proofErr w:type="gramStart"/>
      <w:r>
        <w:t>the .</w:t>
      </w:r>
      <w:proofErr w:type="gramEnd"/>
      <w:r>
        <w:t>/$</w:t>
      </w:r>
      <w:proofErr w:type="spellStart"/>
      <w:r>
        <w:t>metdata</w:t>
      </w:r>
      <w:proofErr w:type="spellEnd"/>
      <w:r>
        <w:t xml:space="preserve"> resource)</w:t>
      </w:r>
    </w:p>
    <w:p w14:paraId="3AB0DE8D" w14:textId="77777777" w:rsidR="00B1726C" w:rsidRDefault="00B1726C" w:rsidP="00B1726C">
      <w:pPr>
        <w:pStyle w:val="ListParagraph"/>
        <w:numPr>
          <w:ilvl w:val="0"/>
          <w:numId w:val="27"/>
        </w:numPr>
        <w:spacing w:before="0" w:after="120" w:line="259" w:lineRule="auto"/>
        <w:contextualSpacing/>
      </w:pPr>
      <w:r>
        <w:t>Apply an ‘</w:t>
      </w:r>
      <w:proofErr w:type="spellStart"/>
      <w:r>
        <w:t>xpath</w:t>
      </w:r>
      <w:proofErr w:type="spellEnd"/>
      <w:r>
        <w:t>’ query against the metadata XML to retrieve the information we want</w:t>
      </w:r>
    </w:p>
    <w:p w14:paraId="2E56A230" w14:textId="77777777" w:rsidR="00B1726C" w:rsidRDefault="00B1726C" w:rsidP="00B1726C">
      <w:r>
        <w:t xml:space="preserve">The retrieval of the metadata document is done by querying the $metadata resource which is expected to be located at the, provided, service root path of the service, which in our test environment is </w:t>
      </w:r>
      <w:r>
        <w:lastRenderedPageBreak/>
        <w:t>‘</w:t>
      </w:r>
      <w:r w:rsidRPr="00111DD2">
        <w:rPr>
          <w:rFonts w:ascii="Consolas" w:hAnsi="Consolas"/>
        </w:rPr>
        <w:t>/</w:t>
      </w:r>
      <w:proofErr w:type="spellStart"/>
      <w:r w:rsidRPr="00111DD2">
        <w:rPr>
          <w:rFonts w:ascii="Consolas" w:hAnsi="Consolas"/>
        </w:rPr>
        <w:t>api</w:t>
      </w:r>
      <w:proofErr w:type="spellEnd"/>
      <w:r w:rsidRPr="00111DD2">
        <w:rPr>
          <w:rFonts w:ascii="Consolas" w:hAnsi="Consolas"/>
        </w:rPr>
        <w:t>/v1/</w:t>
      </w:r>
      <w:r>
        <w:t xml:space="preserve">’ which in turn, relative to where the sample is ran, results in the following URL for the metadata document: </w:t>
      </w:r>
      <w:hyperlink r:id="rId38" w:history="1">
        <w:r w:rsidRPr="00111DD2">
          <w:rPr>
            <w:rStyle w:val="Hyperlink"/>
            <w:rFonts w:ascii="Consolas" w:hAnsi="Consolas"/>
          </w:rPr>
          <w:t>http://tm1server:8888/api/v1/$metadata</w:t>
        </w:r>
      </w:hyperlink>
      <w:r>
        <w:t>.</w:t>
      </w:r>
    </w:p>
    <w:p w14:paraId="4C98D28B" w14:textId="77777777" w:rsidR="00B1726C" w:rsidRDefault="00B1726C" w:rsidP="00B1726C">
      <w:r>
        <w:t xml:space="preserve">On successful retrieval of the metadata document, an XML document complying to the </w:t>
      </w:r>
      <w:hyperlink r:id="rId39" w:history="1">
        <w:r w:rsidRPr="00111DD2">
          <w:rPr>
            <w:rStyle w:val="Hyperlink"/>
          </w:rPr>
          <w:t>OData CSDL specification</w:t>
        </w:r>
      </w:hyperlink>
      <w:r>
        <w:t xml:space="preserve">, that metadata is passed to the </w:t>
      </w:r>
      <w:proofErr w:type="spellStart"/>
      <w:r w:rsidRPr="00111DD2">
        <w:rPr>
          <w:rStyle w:val="Code-CommentChar"/>
        </w:rPr>
        <w:t>initMetadata</w:t>
      </w:r>
      <w:proofErr w:type="spellEnd"/>
      <w:r>
        <w:t xml:space="preserve"> function which, using jQuery’s </w:t>
      </w:r>
      <w:proofErr w:type="spellStart"/>
      <w:r>
        <w:t>xpath</w:t>
      </w:r>
      <w:proofErr w:type="spellEnd"/>
      <w:r>
        <w:t xml:space="preserve"> library, executes an </w:t>
      </w:r>
      <w:hyperlink r:id="rId40" w:history="1">
        <w:proofErr w:type="spellStart"/>
        <w:r w:rsidRPr="00111DD2">
          <w:rPr>
            <w:rStyle w:val="Hyperlink"/>
          </w:rPr>
          <w:t>xpath</w:t>
        </w:r>
        <w:proofErr w:type="spellEnd"/>
        <w:r w:rsidRPr="00111DD2">
          <w:rPr>
            <w:rStyle w:val="Hyperlink"/>
          </w:rPr>
          <w:t xml:space="preserve"> query</w:t>
        </w:r>
      </w:hyperlink>
      <w:r>
        <w:t xml:space="preserve"> retrieving all entity types names ‘Session’ which, by definition, can at most return one such element. The </w:t>
      </w:r>
      <w:proofErr w:type="spellStart"/>
      <w:r>
        <w:t>xpath</w:t>
      </w:r>
      <w:proofErr w:type="spellEnd"/>
      <w:r>
        <w:t xml:space="preserve"> query being:</w:t>
      </w:r>
    </w:p>
    <w:p w14:paraId="1DD206CC" w14:textId="77777777" w:rsidR="00B1726C" w:rsidRDefault="00B1726C" w:rsidP="00B1726C">
      <w:pPr>
        <w:pStyle w:val="Code"/>
      </w:pPr>
      <w:r w:rsidRPr="00111DD2">
        <w:t>edmx:Edmx/edmx:DataServices/edm:Schema/edm:EntityType[@Name='Session']</w:t>
      </w:r>
    </w:p>
    <w:p w14:paraId="1D5B93F5" w14:textId="77777777" w:rsidR="00B1726C" w:rsidRDefault="00B1726C" w:rsidP="00B1726C">
      <w:r>
        <w:t>If it finds at least one it concludes sessions are supported in this version, otherwise it presumes we are dealing with an older version of the server that only had the list of threads available.</w:t>
      </w:r>
    </w:p>
    <w:p w14:paraId="5D47DB4B" w14:textId="77777777" w:rsidR="00B1726C" w:rsidRDefault="00B1726C" w:rsidP="00B1726C">
      <w:r>
        <w:t xml:space="preserve">If you have a recent enough version, and you knew what version of the server you’d need to take advantage of some feature/functionality, you can now also check the </w:t>
      </w:r>
      <w:proofErr w:type="spellStart"/>
      <w:r>
        <w:t>Core.SchemaVersion</w:t>
      </w:r>
      <w:proofErr w:type="spellEnd"/>
      <w:r>
        <w:t xml:space="preserve"> annotation, applied to the Schema itself. This annotation specifies the version of the server with which this version of the metadata was released (hence: this can be an older version then the action version of the server you are running with if no changes to the metadata happened since), and as such can be used to validate if certain capabilities are available or not as well.</w:t>
      </w:r>
    </w:p>
    <w:p w14:paraId="28B4BC6A" w14:textId="77777777" w:rsidR="00B1726C" w:rsidRDefault="00B1726C" w:rsidP="00B1726C">
      <w:pPr>
        <w:pStyle w:val="Heading3"/>
      </w:pPr>
      <w:bookmarkStart w:id="20" w:name="_Toc22164185"/>
      <w:bookmarkStart w:id="21" w:name="_Toc37694728"/>
      <w:r>
        <w:t>Authenticating with the service</w:t>
      </w:r>
      <w:bookmarkEnd w:id="20"/>
      <w:bookmarkEnd w:id="21"/>
    </w:p>
    <w:p w14:paraId="38AD0520" w14:textId="77777777" w:rsidR="00B1726C" w:rsidRDefault="00B1726C" w:rsidP="00B1726C">
      <w:r>
        <w:t>Most services out there require some form of authentication to make the service aware of who the user is that is requesting the service to perform certain operations. While other services and none browser based applications would have to handle everything authentication related, browsers typically will deal with basic authentication for you (read: pop up a little dialog to type in your user name and password) and windows based browser will even deal with Windows Integrated Authentication (a.k.a. Negotiate) for you if that’s what the service indicates it requires.</w:t>
      </w:r>
    </w:p>
    <w:p w14:paraId="60AA7590" w14:textId="77777777" w:rsidR="00B1726C" w:rsidRDefault="00B1726C" w:rsidP="00B1726C">
      <w:r>
        <w:t xml:space="preserve">While working with TM1 server, using the REST API, this is no different. If a user hasn’t authenticated yet, the server will respond with a </w:t>
      </w:r>
      <w:r w:rsidRPr="00365786">
        <w:rPr>
          <w:rFonts w:ascii="Consolas" w:hAnsi="Consolas"/>
        </w:rPr>
        <w:t>401 Unauthorized</w:t>
      </w:r>
      <w:r>
        <w:t xml:space="preserve"> status code indicating what forms of authentication it supports. If it indicates it accepts basic or Negotiate, the browser will take the appropriate next steps, prompting the user for his credentials if so required, and complete the authentication and retrying the request once again.</w:t>
      </w:r>
    </w:p>
    <w:p w14:paraId="066D0675" w14:textId="77777777" w:rsidR="00B1726C" w:rsidRDefault="00B1726C" w:rsidP="00B1726C">
      <w:r>
        <w:t xml:space="preserve">If, on the other hand, authentication is set up to use CAM, or more recently OIDC, then the browser leaves the handling of the </w:t>
      </w:r>
      <w:r w:rsidRPr="008526A9">
        <w:rPr>
          <w:rFonts w:ascii="Consolas" w:hAnsi="Consolas"/>
        </w:rPr>
        <w:t>401 Unauthorized</w:t>
      </w:r>
      <w:r>
        <w:t xml:space="preserve"> response up to the client application. In the code for the sample applications a basic implementation of how these modes of authentication can be supported, to give you an idea of what’s involved and hooks as to how to implement your handler.</w:t>
      </w:r>
    </w:p>
    <w:p w14:paraId="1F9D749F" w14:textId="77777777" w:rsidR="00B1726C" w:rsidRPr="006A7FF3" w:rsidRDefault="00B1726C" w:rsidP="00B1726C">
      <w:r w:rsidRPr="006A7FF3">
        <w:t xml:space="preserve">If you </w:t>
      </w:r>
      <w:r>
        <w:t xml:space="preserve">want to learn more about handling these </w:t>
      </w:r>
      <w:r w:rsidRPr="006A7FF3">
        <w:t>security modes have a look at the ‘</w:t>
      </w:r>
      <w:hyperlink r:id="rId41" w:anchor="!/wiki/W181f1083f3dd_455f_b2f8_f63c4a9c8010/page/Using%20CAM%20authentication%20with%20TM1's%2C%20OData%20compliant%2C%20RESTful%20API" w:history="1">
        <w:r w:rsidRPr="006A7FF3">
          <w:rPr>
            <w:rStyle w:val="Hyperlink"/>
          </w:rPr>
          <w:t>Using CAM Authentication with TM1’s, OData compliant, REST API</w:t>
        </w:r>
      </w:hyperlink>
      <w:r w:rsidRPr="006A7FF3">
        <w:t xml:space="preserve">’ article on </w:t>
      </w:r>
      <w:hyperlink r:id="rId42" w:history="1">
        <w:proofErr w:type="spellStart"/>
        <w:r w:rsidRPr="006A7FF3">
          <w:rPr>
            <w:rStyle w:val="Hyperlink"/>
          </w:rPr>
          <w:t>developerWorks</w:t>
        </w:r>
        <w:proofErr w:type="spellEnd"/>
        <w:r w:rsidRPr="006A7FF3">
          <w:rPr>
            <w:rStyle w:val="Hyperlink"/>
          </w:rPr>
          <w:t xml:space="preserve"> TM1 SDK community</w:t>
        </w:r>
      </w:hyperlink>
      <w:r w:rsidRPr="006A7FF3">
        <w:t xml:space="preserve">. </w:t>
      </w:r>
    </w:p>
    <w:p w14:paraId="768FC17D" w14:textId="77777777" w:rsidR="00B1726C" w:rsidRDefault="00B1726C" w:rsidP="00B1726C">
      <w:pPr>
        <w:pStyle w:val="Heading3"/>
      </w:pPr>
      <w:bookmarkStart w:id="22" w:name="_Toc22164186"/>
      <w:bookmarkStart w:id="23" w:name="_Toc37694729"/>
      <w:r>
        <w:t>Making yourself known to the server by providing a hint in the session context</w:t>
      </w:r>
      <w:bookmarkEnd w:id="22"/>
      <w:bookmarkEnd w:id="23"/>
    </w:p>
    <w:p w14:paraId="03FECE6D" w14:textId="77777777" w:rsidR="00B1726C" w:rsidRDefault="00B1726C" w:rsidP="00B1726C">
      <w:r>
        <w:t>If you’ve ever used TM1Top, or top like utility, with TM1 you might have noticed that there is such a thing as a ‘context’ which some clients, like Architect, set so you can identify the threads that are representing a connection from Architect to the server. With the REST API the actual HTTP connections come and the only ‘stable’ factor identifying a logical connection is a session. The REST API allows you however to set the session context, a context which subsequently will be attached to every connection, and therefore thread, that is established for that session. This context can be updated as well, however keep in mind it is a session context and therefore will get applied to all connections associated with such session.</w:t>
      </w:r>
    </w:p>
    <w:p w14:paraId="6141E25E" w14:textId="77777777" w:rsidR="00B1726C" w:rsidRDefault="00B1726C" w:rsidP="00B1726C">
      <w:r>
        <w:lastRenderedPageBreak/>
        <w:t>In our examples we will keep things simple and simply pass the title of our application as the context on every request. Note however that if you run both applications in parallel in the same browser (not necessarily the same window) that they might end up sharing the same session, because the browser ends up sharing the session cookie between the two, and as such that the context will continuously be overwritten by the last application that makes a request to the server;-!</w:t>
      </w:r>
    </w:p>
    <w:p w14:paraId="379627E2" w14:textId="77777777" w:rsidR="00B1726C" w:rsidRDefault="00B1726C" w:rsidP="00B1726C">
      <w:r>
        <w:t>Now that covered some of the most important basics it’s time to look at the actual apps themselves!</w:t>
      </w:r>
    </w:p>
    <w:p w14:paraId="1684ECFC" w14:textId="77777777" w:rsidR="00B1726C" w:rsidRPr="006A7FF3" w:rsidRDefault="00B1726C" w:rsidP="00B1726C">
      <w:pPr>
        <w:pStyle w:val="Heading2"/>
      </w:pPr>
      <w:bookmarkStart w:id="24" w:name="_Toc22164187"/>
      <w:bookmarkStart w:id="25" w:name="_Toc37694730"/>
      <w:r>
        <w:t xml:space="preserve">Our first </w:t>
      </w:r>
      <w:r w:rsidRPr="006A7FF3">
        <w:t>HTML/JavaScript client app</w:t>
      </w:r>
      <w:r>
        <w:t>lication</w:t>
      </w:r>
      <w:r w:rsidRPr="006A7FF3">
        <w:t xml:space="preserve">: TM1Top </w:t>
      </w:r>
      <w:r>
        <w:t>“</w:t>
      </w:r>
      <w:r w:rsidRPr="006A7FF3">
        <w:t>Lite</w:t>
      </w:r>
      <w:bookmarkEnd w:id="11"/>
      <w:bookmarkEnd w:id="12"/>
      <w:bookmarkEnd w:id="13"/>
      <w:r>
        <w:t>”</w:t>
      </w:r>
      <w:bookmarkEnd w:id="24"/>
      <w:bookmarkEnd w:id="25"/>
    </w:p>
    <w:p w14:paraId="048437E6" w14:textId="77777777" w:rsidR="00B1726C" w:rsidRDefault="00B1726C" w:rsidP="00B1726C">
      <w:r>
        <w:t xml:space="preserve">This example, single page, web application is, as the name suggests, a web version of the TM1Top utility, build solely using the REST API. Two important differences, apart from </w:t>
      </w:r>
      <w:proofErr w:type="gramStart"/>
      <w:r>
        <w:t>functionality;</w:t>
      </w:r>
      <w:proofErr w:type="gramEnd"/>
    </w:p>
    <w:p w14:paraId="5F611672" w14:textId="77777777" w:rsidR="00B1726C" w:rsidRDefault="00B1726C" w:rsidP="00B1726C">
      <w:pPr>
        <w:pStyle w:val="ListParagraph"/>
        <w:numPr>
          <w:ilvl w:val="0"/>
          <w:numId w:val="26"/>
        </w:numPr>
        <w:spacing w:before="0" w:after="120" w:line="259" w:lineRule="auto"/>
        <w:contextualSpacing/>
      </w:pPr>
      <w:r>
        <w:t>The user needs to be logged on to the TM1 Server</w:t>
      </w:r>
    </w:p>
    <w:p w14:paraId="2AA6ED7B" w14:textId="77777777" w:rsidR="00B1726C" w:rsidRDefault="00B1726C" w:rsidP="00B1726C">
      <w:pPr>
        <w:pStyle w:val="ListParagraph"/>
        <w:numPr>
          <w:ilvl w:val="0"/>
          <w:numId w:val="26"/>
        </w:numPr>
        <w:spacing w:before="0" w:after="120" w:line="259" w:lineRule="auto"/>
        <w:contextualSpacing/>
      </w:pPr>
      <w:r>
        <w:t>If the user is not an administrator on the TM1 Server, he/she will only see his/her own threads and sessions!</w:t>
      </w:r>
    </w:p>
    <w:p w14:paraId="60F147E5" w14:textId="77777777" w:rsidR="00B1726C" w:rsidRPr="006A7FF3" w:rsidRDefault="00B1726C" w:rsidP="00B1726C">
      <w:r w:rsidRPr="006A7FF3">
        <w:t xml:space="preserve">You can </w:t>
      </w:r>
      <w:r>
        <w:t xml:space="preserve">open and start the application by going to the following URL in your browser: </w:t>
      </w:r>
      <w:hyperlink r:id="rId43" w:history="1">
        <w:r w:rsidRPr="00206542">
          <w:rPr>
            <w:rStyle w:val="Hyperlink"/>
            <w:rFonts w:ascii="Consolas" w:hAnsi="Consolas" w:cstheme="minorHAnsi"/>
          </w:rPr>
          <w:t>http://tm1server:8888/TM1Top.html</w:t>
        </w:r>
      </w:hyperlink>
      <w:r w:rsidRPr="006A7FF3">
        <w:rPr>
          <w:rFonts w:cstheme="minorHAnsi"/>
        </w:rPr>
        <w:t xml:space="preserve">. </w:t>
      </w:r>
      <w:r>
        <w:rPr>
          <w:rFonts w:cstheme="minorHAnsi"/>
        </w:rPr>
        <w:t xml:space="preserve">Once the web page has opened </w:t>
      </w:r>
      <w:proofErr w:type="gramStart"/>
      <w:r>
        <w:rPr>
          <w:rFonts w:cstheme="minorHAnsi"/>
        </w:rPr>
        <w:t>an</w:t>
      </w:r>
      <w:proofErr w:type="gramEnd"/>
      <w:r>
        <w:rPr>
          <w:rFonts w:cstheme="minorHAnsi"/>
        </w:rPr>
        <w:t xml:space="preserve"> you’ve hit the Start button you should see a screen which looks like:</w:t>
      </w:r>
    </w:p>
    <w:p w14:paraId="23600F95" w14:textId="77777777" w:rsidR="00B1726C" w:rsidRPr="006A7FF3" w:rsidRDefault="00B1726C" w:rsidP="00B1726C">
      <w:r>
        <w:rPr>
          <w:noProof/>
        </w:rPr>
        <w:drawing>
          <wp:inline distT="0" distB="0" distL="0" distR="0" wp14:anchorId="3798EBEF" wp14:editId="00A00AA4">
            <wp:extent cx="5731510" cy="109982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099820"/>
                    </a:xfrm>
                    <a:prstGeom prst="rect">
                      <a:avLst/>
                    </a:prstGeom>
                  </pic:spPr>
                </pic:pic>
              </a:graphicData>
            </a:graphic>
          </wp:inline>
        </w:drawing>
      </w:r>
    </w:p>
    <w:p w14:paraId="3742967B" w14:textId="77777777" w:rsidR="00B1726C" w:rsidRDefault="00B1726C" w:rsidP="00B1726C">
      <w:r w:rsidRPr="006A7FF3">
        <w:t xml:space="preserve">If </w:t>
      </w:r>
      <w:r>
        <w:t xml:space="preserve">you’ve withstood looking at the code thus far, this might be the time to do it, </w:t>
      </w:r>
      <w:r w:rsidRPr="006A7FF3">
        <w:t>right-click</w:t>
      </w:r>
      <w:r>
        <w:t xml:space="preserve"> </w:t>
      </w:r>
      <w:r w:rsidRPr="006A7FF3">
        <w:t>anywhere in the web page and select ‘View page source’ from the pop-up menu.</w:t>
      </w:r>
    </w:p>
    <w:p w14:paraId="1093ADE0" w14:textId="77777777" w:rsidR="00B1726C" w:rsidRDefault="00B1726C" w:rsidP="00B1726C">
      <w:r>
        <w:t>Apart from the common portions we discussed in the previous section you’ll find methods that deal with building the table that is shown, functions that start, iterate and stop the retrieval of the information shown in the table. The shape of the table shown is controlled by the Threads and Sessions radio buttons at the top. Threads mode is the view that people are accustom to that have used TM1Top before, the Sessions oriented view groups the active threads by session and as such give you a slightly different view of what’s going on, apart from excluding the system threads.</w:t>
      </w:r>
    </w:p>
    <w:p w14:paraId="0C821EE7" w14:textId="77777777" w:rsidR="00B1726C" w:rsidRDefault="00B1726C" w:rsidP="00B1726C">
      <w:r>
        <w:t>NOTE: in the Sessions view threads can move between sessions! This is due to the fact how the HTTP based infrastructure works. Especially in cases where there is a proxy in-between, effectively in the setup we have here as well when using port 8888, which is a proxy port on the NGINX server we are running, multiple connections to such proxy get ‘multiplexed’ onto a, typically as small as possible, set of connections to the actual, so called back-end, service, resulting in ‘idle’ connections being reused for other clients and therefore sessions.</w:t>
      </w:r>
    </w:p>
    <w:p w14:paraId="76E8440E" w14:textId="77777777" w:rsidR="00B1726C" w:rsidRDefault="00B1726C" w:rsidP="00B1726C">
      <w:r>
        <w:t>In the previous section we spoke about session context. Note that in the screenshot above you see ‘TM1Top’ mentioned as the context of the connection on which our app retrieves the list of Threads, using the REST API (hence the GET /</w:t>
      </w:r>
      <w:proofErr w:type="spellStart"/>
      <w:r>
        <w:t>api</w:t>
      </w:r>
      <w:proofErr w:type="spellEnd"/>
      <w:r>
        <w:t>/v1/Threads function designation).</w:t>
      </w:r>
    </w:p>
    <w:p w14:paraId="4787B982" w14:textId="77777777" w:rsidR="00B1726C" w:rsidRPr="006A7FF3" w:rsidRDefault="00B1726C" w:rsidP="00B1726C">
      <w:pPr>
        <w:pStyle w:val="Heading2"/>
      </w:pPr>
      <w:bookmarkStart w:id="26" w:name="_Toc22164188"/>
      <w:bookmarkStart w:id="27" w:name="_Toc37694731"/>
      <w:r>
        <w:t xml:space="preserve">Consuming data in a </w:t>
      </w:r>
      <w:r w:rsidRPr="006A7FF3">
        <w:t>HTML/JavaScript client app</w:t>
      </w:r>
      <w:r>
        <w:t>lication</w:t>
      </w:r>
      <w:r w:rsidRPr="006A7FF3">
        <w:t>: TM1</w:t>
      </w:r>
      <w:r>
        <w:t>MDXSimple</w:t>
      </w:r>
      <w:bookmarkEnd w:id="26"/>
      <w:bookmarkEnd w:id="27"/>
    </w:p>
    <w:p w14:paraId="3CE483C6" w14:textId="77777777" w:rsidR="00B1726C" w:rsidRDefault="00B1726C" w:rsidP="00B1726C">
      <w:r>
        <w:t xml:space="preserve">The second, single page web application we included here is, as the name suggest, a (very) simply ‘MDX sample application’, which allows the user to type in an MDX query and subsequently have it executed by the TM1 server after which the result is represented in a simple HTML table. </w:t>
      </w:r>
    </w:p>
    <w:p w14:paraId="25A00AB7" w14:textId="77777777" w:rsidR="00B1726C" w:rsidRDefault="00B1726C" w:rsidP="00B1726C">
      <w:pPr>
        <w:rPr>
          <w:rFonts w:cstheme="minorHAnsi"/>
        </w:rPr>
      </w:pPr>
      <w:r w:rsidRPr="006A7FF3">
        <w:lastRenderedPageBreak/>
        <w:t xml:space="preserve">You can </w:t>
      </w:r>
      <w:r>
        <w:t xml:space="preserve">run this application by going to the following URL in your browser: </w:t>
      </w:r>
      <w:hyperlink r:id="rId45" w:history="1">
        <w:r>
          <w:rPr>
            <w:rStyle w:val="Hyperlink"/>
            <w:rFonts w:ascii="Consolas" w:hAnsi="Consolas" w:cstheme="minorHAnsi"/>
          </w:rPr>
          <w:t>http://tm1server:8888/TM1MDXSimple.html</w:t>
        </w:r>
      </w:hyperlink>
      <w:r w:rsidRPr="006A7FF3">
        <w:rPr>
          <w:rFonts w:cstheme="minorHAnsi"/>
        </w:rPr>
        <w:t xml:space="preserve">. </w:t>
      </w:r>
      <w:r>
        <w:rPr>
          <w:rFonts w:cstheme="minorHAnsi"/>
        </w:rPr>
        <w:t>After opening this web page and having executed the sample MDX query that the app starts up with you’ll see a screen that looks like this:</w:t>
      </w:r>
    </w:p>
    <w:p w14:paraId="07C7C269" w14:textId="77777777" w:rsidR="00B1726C" w:rsidRDefault="00B1726C" w:rsidP="00B1726C">
      <w:r>
        <w:rPr>
          <w:noProof/>
        </w:rPr>
        <w:drawing>
          <wp:inline distT="0" distB="0" distL="0" distR="0" wp14:anchorId="16C4EEC0" wp14:editId="1C0805EF">
            <wp:extent cx="5731510" cy="453009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530090"/>
                    </a:xfrm>
                    <a:prstGeom prst="rect">
                      <a:avLst/>
                    </a:prstGeom>
                  </pic:spPr>
                </pic:pic>
              </a:graphicData>
            </a:graphic>
          </wp:inline>
        </w:drawing>
      </w:r>
    </w:p>
    <w:p w14:paraId="1579E4E7" w14:textId="77777777" w:rsidR="00B1726C" w:rsidRDefault="00B1726C" w:rsidP="00B1726C">
      <w:r>
        <w:t xml:space="preserve">This application shares the common portions we discussed earlier. The main reason for showing this example is not so much that you can draw a grid with data retrieved from TM1 Server, rather than the fact that you can, as long as you can express your data needs by means of an MDX query (or as a traditional TM1 view for that matter), that you can retrieve that data programmatically and act on that data. </w:t>
      </w:r>
    </w:p>
    <w:p w14:paraId="004F3296" w14:textId="77777777" w:rsidR="00B1726C" w:rsidRDefault="00B1726C" w:rsidP="00B1726C">
      <w:r>
        <w:t xml:space="preserve">Note that the format of the data returned by the REST API, based on the </w:t>
      </w:r>
      <w:hyperlink r:id="rId47" w:history="1">
        <w:r w:rsidRPr="00A965A1">
          <w:rPr>
            <w:rStyle w:val="Hyperlink"/>
          </w:rPr>
          <w:t>OData JSON Format</w:t>
        </w:r>
      </w:hyperlink>
      <w:r>
        <w:t xml:space="preserve"> in our case, is therefore JSON (read: JavaScript Object Notation) based and therefore returned as the value of the parameter of the function called on successful execution of the request (in the code here named _data). The returned data can therefore immediately be used in the script without any additional processing (read: the conversion of the returned JSON is into JavaScript objects has already taken place under the covers). </w:t>
      </w:r>
    </w:p>
    <w:p w14:paraId="79544E99" w14:textId="77777777" w:rsidR="00B1726C" w:rsidRDefault="00B1726C" w:rsidP="00B1726C">
      <w:r w:rsidRPr="006A7FF3">
        <w:t xml:space="preserve">HTML/JavaScript is only one of the many ways to consume TM1’s REST API. In the next section, we’ll show you how </w:t>
      </w:r>
      <w:r>
        <w:t xml:space="preserve">to consume this API from within VBA in Excel, with Planning Analytics for Excel installed and later we’ll show you how </w:t>
      </w:r>
      <w:r w:rsidRPr="006A7FF3">
        <w:t xml:space="preserve">to build applications that connect to TM1 using the </w:t>
      </w:r>
      <w:r>
        <w:t>REST API using the Go(</w:t>
      </w:r>
      <w:proofErr w:type="spellStart"/>
      <w:r>
        <w:t>lang</w:t>
      </w:r>
      <w:proofErr w:type="spellEnd"/>
      <w:r>
        <w:t xml:space="preserve">) programming language. </w:t>
      </w:r>
    </w:p>
    <w:p w14:paraId="325846EF" w14:textId="77777777" w:rsidR="00B1726C" w:rsidRDefault="00B1726C" w:rsidP="00B1726C">
      <w:pPr>
        <w:spacing w:after="160"/>
      </w:pPr>
      <w:r>
        <w:br w:type="page"/>
      </w:r>
    </w:p>
    <w:p w14:paraId="7FA610B8" w14:textId="77777777" w:rsidR="00B1726C" w:rsidRDefault="00B1726C" w:rsidP="00B1726C">
      <w:pPr>
        <w:pStyle w:val="Heading1"/>
      </w:pPr>
      <w:bookmarkStart w:id="28" w:name="_Toc22164189"/>
      <w:bookmarkStart w:id="29" w:name="_Toc37694732"/>
      <w:r>
        <w:lastRenderedPageBreak/>
        <w:t>Consuming TM1’s REST API in Excel (VBA)</w:t>
      </w:r>
      <w:bookmarkEnd w:id="28"/>
      <w:bookmarkEnd w:id="29"/>
    </w:p>
    <w:p w14:paraId="20DC5124" w14:textId="77777777" w:rsidR="00B1726C" w:rsidRDefault="00B1726C" w:rsidP="00B1726C">
      <w:r>
        <w:t xml:space="preserve">In this section we will demonstrate how one can access and consume TM1 Server’s, OData compliant, REST API in VBA. You will learn how to issue a request, marshal the results and process the information returned by, for example, displaying it in an Excel Worksheet. </w:t>
      </w:r>
    </w:p>
    <w:p w14:paraId="3F2193F1" w14:textId="77777777" w:rsidR="00B1726C" w:rsidRDefault="00B1726C" w:rsidP="00B1726C">
      <w:r>
        <w:t>This exercise, although not required, presumes that IBM Planning Analytics for Microsoft Excel (PAfE) add-in is installed, as it allows for an already existing connection to a TM1 Server to be utilized and which avoids us from having to do additional code to manage HTTP connections to the TM1 server ourselves and, if you already have a connection open to the TM1 server, avoids having multiple connections from a single client.</w:t>
      </w:r>
    </w:p>
    <w:p w14:paraId="0635516E" w14:textId="77777777" w:rsidR="00B1726C" w:rsidRDefault="00B1726C" w:rsidP="00B1726C">
      <w:r>
        <w:t xml:space="preserve">NOTE: PAfE has a dependency on Planning Analytics Workspace, which it shares components with, and as such an instance of Planning Analytics Local has been installed on a separate, Linux, VM as part of the lab environment you are working with. We won’t be using PAW directly in this Hands-on Lab but if you want to give it a quick test drive simply go to: </w:t>
      </w:r>
      <w:hyperlink r:id="rId48" w:history="1">
        <w:r w:rsidRPr="004857CE">
          <w:rPr>
            <w:rStyle w:val="Hyperlink"/>
            <w:rFonts w:ascii="Consolas" w:hAnsi="Consolas"/>
          </w:rPr>
          <w:t>http://pawl</w:t>
        </w:r>
      </w:hyperlink>
      <w:r>
        <w:t>.</w:t>
      </w:r>
    </w:p>
    <w:p w14:paraId="4681AA60" w14:textId="77777777" w:rsidR="00B1726C" w:rsidRDefault="00B1726C" w:rsidP="00B1726C">
      <w:pPr>
        <w:pStyle w:val="Heading2"/>
      </w:pPr>
      <w:bookmarkStart w:id="30" w:name="_Toc507027787"/>
      <w:bookmarkStart w:id="31" w:name="_Toc22164190"/>
      <w:bookmarkStart w:id="32" w:name="_Toc37694733"/>
      <w:r>
        <w:t>Let’s get set up to write some VBA code</w:t>
      </w:r>
      <w:bookmarkEnd w:id="30"/>
      <w:bookmarkEnd w:id="31"/>
      <w:bookmarkEnd w:id="32"/>
    </w:p>
    <w:p w14:paraId="7771EE4D" w14:textId="77777777" w:rsidR="00B1726C" w:rsidRDefault="00B1726C" w:rsidP="00B1726C">
      <w:pPr>
        <w:rPr>
          <w:lang w:eastAsia="ar-SA"/>
        </w:rPr>
      </w:pPr>
      <w:r>
        <w:rPr>
          <w:lang w:eastAsia="ar-SA"/>
        </w:rPr>
        <w:t>Let’s get ready to write some code. Start Excel 2013 by either selecting it from the starting menu or clicking the Excel icon in the taskbar.</w:t>
      </w:r>
    </w:p>
    <w:p w14:paraId="68D00079" w14:textId="77777777" w:rsidR="00B1726C" w:rsidRDefault="00B1726C" w:rsidP="00B1726C">
      <w:pPr>
        <w:rPr>
          <w:lang w:eastAsia="ar-SA"/>
        </w:rPr>
      </w:pPr>
      <w:r>
        <w:rPr>
          <w:lang w:eastAsia="ar-SA"/>
        </w:rPr>
        <w:t xml:space="preserve">The goal of this exercise to show how one interacts with the TM1 server, using the REST API. To kick things off we’ll add buttons which, after clicking, will execute one of the example functions that retrieve information from the TM1 server and, in these examples, simply show them in the sheet.  </w:t>
      </w:r>
    </w:p>
    <w:p w14:paraId="0EAF0F95" w14:textId="77777777" w:rsidR="00B1726C" w:rsidRDefault="00B1726C" w:rsidP="00B1726C">
      <w:pPr>
        <w:rPr>
          <w:lang w:eastAsia="ar-SA"/>
        </w:rPr>
      </w:pPr>
      <w:r>
        <w:rPr>
          <w:lang w:eastAsia="ar-SA"/>
        </w:rPr>
        <w:t>To be able to add a button to the current worksheet the Developer ribbon must be available first. To get the Developer ribbon to display, right click on an empty portion on the existing ribbon (as shown below) and select “Customize the Ribbon”.</w:t>
      </w:r>
    </w:p>
    <w:p w14:paraId="6CF570A3" w14:textId="77777777" w:rsidR="00B1726C" w:rsidRDefault="00B1726C" w:rsidP="00B1726C">
      <w:pPr>
        <w:rPr>
          <w:lang w:eastAsia="ar-SA"/>
        </w:rPr>
      </w:pPr>
      <w:r>
        <w:rPr>
          <w:noProof/>
        </w:rPr>
        <w:drawing>
          <wp:anchor distT="0" distB="0" distL="114300" distR="114300" simplePos="0" relativeHeight="251659776" behindDoc="0" locked="0" layoutInCell="1" allowOverlap="1" wp14:anchorId="7AD85A0E" wp14:editId="5903C46E">
            <wp:simplePos x="914400" y="5538788"/>
            <wp:positionH relativeFrom="column">
              <wp:align>center</wp:align>
            </wp:positionH>
            <wp:positionV relativeFrom="paragraph">
              <wp:posOffset>0</wp:posOffset>
            </wp:positionV>
            <wp:extent cx="2423160" cy="1408176"/>
            <wp:effectExtent l="0" t="0" r="0" b="190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23160" cy="1407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EF0F2F" w14:textId="77777777" w:rsidR="00B1726C" w:rsidRDefault="00B1726C" w:rsidP="00B1726C">
      <w:pPr>
        <w:rPr>
          <w:lang w:eastAsia="ar-SA"/>
        </w:rPr>
      </w:pPr>
      <w:r>
        <w:rPr>
          <w:lang w:eastAsia="ar-SA"/>
        </w:rPr>
        <w:t>In the upcoming dialog look in the list to the right for “Developer” and check the checkbox next to it.</w:t>
      </w:r>
    </w:p>
    <w:p w14:paraId="54263C30" w14:textId="77777777" w:rsidR="00B1726C" w:rsidRDefault="00B1726C" w:rsidP="00B1726C">
      <w:pPr>
        <w:rPr>
          <w:lang w:eastAsia="ar-SA"/>
        </w:rPr>
      </w:pPr>
    </w:p>
    <w:p w14:paraId="59DFED87" w14:textId="77777777" w:rsidR="00B1726C" w:rsidRDefault="00B1726C" w:rsidP="00B1726C">
      <w:pPr>
        <w:rPr>
          <w:lang w:eastAsia="ar-SA"/>
        </w:rPr>
      </w:pPr>
      <w:r>
        <w:rPr>
          <w:noProof/>
        </w:rPr>
        <w:lastRenderedPageBreak/>
        <w:drawing>
          <wp:inline distT="0" distB="0" distL="0" distR="0" wp14:anchorId="0093A36E" wp14:editId="3AF162EA">
            <wp:extent cx="2905125" cy="38576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05125" cy="3857625"/>
                    </a:xfrm>
                    <a:prstGeom prst="rect">
                      <a:avLst/>
                    </a:prstGeom>
                  </pic:spPr>
                </pic:pic>
              </a:graphicData>
            </a:graphic>
          </wp:inline>
        </w:drawing>
      </w:r>
    </w:p>
    <w:p w14:paraId="7EA84A0D" w14:textId="77777777" w:rsidR="00B1726C" w:rsidRDefault="00B1726C" w:rsidP="00B1726C">
      <w:pPr>
        <w:rPr>
          <w:lang w:eastAsia="ar-SA"/>
        </w:rPr>
      </w:pPr>
      <w:r>
        <w:rPr>
          <w:lang w:eastAsia="ar-SA"/>
        </w:rPr>
        <w:t>Click OK to accept the change and close the dialog.</w:t>
      </w:r>
    </w:p>
    <w:p w14:paraId="192DD826" w14:textId="77777777" w:rsidR="00B1726C" w:rsidRDefault="00B1726C" w:rsidP="00B1726C">
      <w:pPr>
        <w:rPr>
          <w:lang w:eastAsia="ar-SA"/>
        </w:rPr>
      </w:pPr>
      <w:r>
        <w:rPr>
          <w:lang w:eastAsia="ar-SA"/>
        </w:rPr>
        <w:t>Now that the Developer ribbon is available, let’s activate it to add a button to the Workbook.</w:t>
      </w:r>
    </w:p>
    <w:p w14:paraId="0EC9F45D" w14:textId="77777777" w:rsidR="00B1726C" w:rsidRDefault="00B1726C" w:rsidP="00B1726C">
      <w:pPr>
        <w:rPr>
          <w:lang w:eastAsia="ar-SA"/>
        </w:rPr>
      </w:pPr>
      <w:r>
        <w:rPr>
          <w:noProof/>
        </w:rPr>
        <w:drawing>
          <wp:inline distT="0" distB="0" distL="0" distR="0" wp14:anchorId="596C8E70" wp14:editId="34A1456A">
            <wp:extent cx="5731510" cy="107061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070610"/>
                    </a:xfrm>
                    <a:prstGeom prst="rect">
                      <a:avLst/>
                    </a:prstGeom>
                  </pic:spPr>
                </pic:pic>
              </a:graphicData>
            </a:graphic>
          </wp:inline>
        </w:drawing>
      </w:r>
    </w:p>
    <w:p w14:paraId="74B03CFE" w14:textId="77777777" w:rsidR="00B1726C" w:rsidRDefault="00B1726C" w:rsidP="00B1726C">
      <w:pPr>
        <w:rPr>
          <w:lang w:eastAsia="ar-SA"/>
        </w:rPr>
      </w:pPr>
      <w:r>
        <w:rPr>
          <w:lang w:eastAsia="ar-SA"/>
        </w:rPr>
        <w:t>Now let’s insert a button and assign a macro, a macro for which we’ll write the code a bit later, to it. To add a button, click on the Insert icon and choose a button control.</w:t>
      </w:r>
    </w:p>
    <w:p w14:paraId="2820D8BB" w14:textId="77777777" w:rsidR="00B1726C" w:rsidRDefault="00B1726C" w:rsidP="00B1726C">
      <w:pPr>
        <w:rPr>
          <w:lang w:eastAsia="ar-SA"/>
        </w:rPr>
      </w:pPr>
      <w:r>
        <w:rPr>
          <w:noProof/>
        </w:rPr>
        <w:drawing>
          <wp:inline distT="0" distB="0" distL="0" distR="0" wp14:anchorId="29F0CE79" wp14:editId="162DBF11">
            <wp:extent cx="1167130" cy="13957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67130" cy="1395730"/>
                    </a:xfrm>
                    <a:prstGeom prst="rect">
                      <a:avLst/>
                    </a:prstGeom>
                    <a:noFill/>
                    <a:ln>
                      <a:noFill/>
                    </a:ln>
                  </pic:spPr>
                </pic:pic>
              </a:graphicData>
            </a:graphic>
          </wp:inline>
        </w:drawing>
      </w:r>
    </w:p>
    <w:p w14:paraId="0F274C89" w14:textId="77777777" w:rsidR="00B1726C" w:rsidRDefault="00B1726C" w:rsidP="00B1726C">
      <w:pPr>
        <w:rPr>
          <w:lang w:eastAsia="ar-SA"/>
        </w:rPr>
      </w:pPr>
      <w:r>
        <w:rPr>
          <w:lang w:eastAsia="ar-SA"/>
        </w:rPr>
        <w:t>After drawing the button on the Workbook (recommended within A1 and C3), a dialog called “Assign Macro” will show.</w:t>
      </w:r>
    </w:p>
    <w:p w14:paraId="71AFEBFF" w14:textId="77777777" w:rsidR="00B1726C" w:rsidRDefault="00B1726C" w:rsidP="00B1726C">
      <w:pPr>
        <w:rPr>
          <w:lang w:eastAsia="ar-SA"/>
        </w:rPr>
      </w:pPr>
      <w:r>
        <w:rPr>
          <w:lang w:eastAsia="ar-SA"/>
        </w:rPr>
        <w:t>Replace the existing text with “</w:t>
      </w:r>
      <w:proofErr w:type="spellStart"/>
      <w:r>
        <w:rPr>
          <w:lang w:eastAsia="ar-SA"/>
        </w:rPr>
        <w:t>populateTopGrid</w:t>
      </w:r>
      <w:proofErr w:type="spellEnd"/>
      <w:r>
        <w:rPr>
          <w:lang w:eastAsia="ar-SA"/>
        </w:rPr>
        <w:t>” and click on “New”.</w:t>
      </w:r>
    </w:p>
    <w:p w14:paraId="04FD99BD" w14:textId="77777777" w:rsidR="00B1726C" w:rsidRDefault="00B1726C" w:rsidP="00B1726C">
      <w:pPr>
        <w:rPr>
          <w:lang w:eastAsia="ar-SA"/>
        </w:rPr>
      </w:pPr>
      <w:r>
        <w:rPr>
          <w:noProof/>
        </w:rPr>
        <w:lastRenderedPageBreak/>
        <w:drawing>
          <wp:inline distT="0" distB="0" distL="0" distR="0" wp14:anchorId="7407B11C" wp14:editId="66227961">
            <wp:extent cx="2362200" cy="22720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62200" cy="2272030"/>
                    </a:xfrm>
                    <a:prstGeom prst="rect">
                      <a:avLst/>
                    </a:prstGeom>
                    <a:noFill/>
                    <a:ln>
                      <a:noFill/>
                    </a:ln>
                  </pic:spPr>
                </pic:pic>
              </a:graphicData>
            </a:graphic>
          </wp:inline>
        </w:drawing>
      </w:r>
    </w:p>
    <w:p w14:paraId="0FFFA421" w14:textId="77777777" w:rsidR="00B1726C" w:rsidRDefault="00B1726C" w:rsidP="00B1726C">
      <w:pPr>
        <w:rPr>
          <w:lang w:eastAsia="ar-SA"/>
        </w:rPr>
      </w:pPr>
      <w:r>
        <w:rPr>
          <w:lang w:eastAsia="ar-SA"/>
        </w:rPr>
        <w:t xml:space="preserve">The Visual Basic for Applications (VBA) developer environment will open and show that a new module has been added to the Workbook. The code editor will </w:t>
      </w:r>
      <w:proofErr w:type="gramStart"/>
      <w:r>
        <w:rPr>
          <w:lang w:eastAsia="ar-SA"/>
        </w:rPr>
        <w:t>show,</w:t>
      </w:r>
      <w:proofErr w:type="gramEnd"/>
      <w:r>
        <w:rPr>
          <w:lang w:eastAsia="ar-SA"/>
        </w:rPr>
        <w:t xml:space="preserve"> that a new Macro has been added called </w:t>
      </w:r>
      <w:r w:rsidRPr="0047173B">
        <w:rPr>
          <w:rStyle w:val="MyConsoleChar"/>
        </w:rPr>
        <w:t xml:space="preserve">Sub </w:t>
      </w:r>
      <w:proofErr w:type="spellStart"/>
      <w:r w:rsidRPr="0047173B">
        <w:rPr>
          <w:rStyle w:val="MyConsoleChar"/>
        </w:rPr>
        <w:t>populateTopGrid</w:t>
      </w:r>
      <w:proofErr w:type="spellEnd"/>
      <w:r>
        <w:rPr>
          <w:lang w:eastAsia="ar-SA"/>
        </w:rPr>
        <w:t>.</w:t>
      </w:r>
    </w:p>
    <w:p w14:paraId="5D484FDE" w14:textId="77777777" w:rsidR="00B1726C" w:rsidRDefault="00B1726C" w:rsidP="00B1726C">
      <w:pPr>
        <w:rPr>
          <w:lang w:eastAsia="ar-SA"/>
        </w:rPr>
      </w:pPr>
      <w:r>
        <w:rPr>
          <w:noProof/>
        </w:rPr>
        <w:drawing>
          <wp:inline distT="0" distB="0" distL="0" distR="0" wp14:anchorId="539761F8" wp14:editId="719637DD">
            <wp:extent cx="2457450" cy="914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57450" cy="914400"/>
                    </a:xfrm>
                    <a:prstGeom prst="rect">
                      <a:avLst/>
                    </a:prstGeom>
                    <a:noFill/>
                    <a:ln>
                      <a:noFill/>
                    </a:ln>
                  </pic:spPr>
                </pic:pic>
              </a:graphicData>
            </a:graphic>
          </wp:inline>
        </w:drawing>
      </w:r>
    </w:p>
    <w:p w14:paraId="3A2CD53C" w14:textId="77777777" w:rsidR="00B1726C" w:rsidRDefault="00B1726C" w:rsidP="00B1726C">
      <w:pPr>
        <w:rPr>
          <w:lang w:eastAsia="ar-SA"/>
        </w:rPr>
      </w:pPr>
      <w:r>
        <w:rPr>
          <w:lang w:eastAsia="ar-SA"/>
        </w:rPr>
        <w:t xml:space="preserve">Use </w:t>
      </w:r>
      <w:proofErr w:type="spellStart"/>
      <w:r>
        <w:rPr>
          <w:lang w:eastAsia="ar-SA"/>
        </w:rPr>
        <w:t>ALT+Tab</w:t>
      </w:r>
      <w:proofErr w:type="spellEnd"/>
      <w:r>
        <w:rPr>
          <w:lang w:eastAsia="ar-SA"/>
        </w:rPr>
        <w:t xml:space="preserve"> or the taskbar in order to switch back to the Excel Workbook. In Sheet1 of the Workbook the button will appear in the area drawn.</w:t>
      </w:r>
    </w:p>
    <w:p w14:paraId="64FD339D" w14:textId="77777777" w:rsidR="00B1726C" w:rsidRDefault="00B1726C" w:rsidP="00B1726C">
      <w:pPr>
        <w:rPr>
          <w:lang w:eastAsia="ar-SA"/>
        </w:rPr>
      </w:pPr>
      <w:r>
        <w:rPr>
          <w:noProof/>
        </w:rPr>
        <w:drawing>
          <wp:inline distT="0" distB="0" distL="0" distR="0" wp14:anchorId="2AEA1225" wp14:editId="70C6EED4">
            <wp:extent cx="1757680" cy="77660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57680" cy="776605"/>
                    </a:xfrm>
                    <a:prstGeom prst="rect">
                      <a:avLst/>
                    </a:prstGeom>
                    <a:noFill/>
                    <a:ln>
                      <a:noFill/>
                    </a:ln>
                  </pic:spPr>
                </pic:pic>
              </a:graphicData>
            </a:graphic>
          </wp:inline>
        </w:drawing>
      </w:r>
    </w:p>
    <w:p w14:paraId="60B1FF8D" w14:textId="77777777" w:rsidR="00B1726C" w:rsidRDefault="00B1726C" w:rsidP="00B1726C">
      <w:pPr>
        <w:rPr>
          <w:lang w:eastAsia="ar-SA"/>
        </w:rPr>
      </w:pPr>
      <w:r>
        <w:rPr>
          <w:lang w:eastAsia="ar-SA"/>
        </w:rPr>
        <w:t>After adding the button, it will be in edit mode, which allows for the button caption to be modified. The suggested new caption is “Top”. When clicking out of the button into a cell, the button will go to run mode. In case needed, right clicking on the button will bring it back into edit mode.</w:t>
      </w:r>
    </w:p>
    <w:p w14:paraId="27A5A52F" w14:textId="77777777" w:rsidR="00B1726C" w:rsidRDefault="00B1726C" w:rsidP="00B1726C">
      <w:pPr>
        <w:rPr>
          <w:lang w:eastAsia="ar-SA"/>
        </w:rPr>
      </w:pPr>
      <w:r>
        <w:rPr>
          <w:noProof/>
        </w:rPr>
        <w:drawing>
          <wp:inline distT="0" distB="0" distL="0" distR="0" wp14:anchorId="1AC52F9B" wp14:editId="19C01910">
            <wp:extent cx="1805305" cy="7670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05305" cy="767080"/>
                    </a:xfrm>
                    <a:prstGeom prst="rect">
                      <a:avLst/>
                    </a:prstGeom>
                    <a:noFill/>
                    <a:ln>
                      <a:noFill/>
                    </a:ln>
                  </pic:spPr>
                </pic:pic>
              </a:graphicData>
            </a:graphic>
          </wp:inline>
        </w:drawing>
      </w:r>
    </w:p>
    <w:p w14:paraId="18BEB133" w14:textId="77777777" w:rsidR="00B1726C" w:rsidRDefault="00B1726C" w:rsidP="00B1726C">
      <w:pPr>
        <w:rPr>
          <w:lang w:eastAsia="ar-SA"/>
        </w:rPr>
      </w:pPr>
      <w:r>
        <w:rPr>
          <w:lang w:eastAsia="ar-SA"/>
        </w:rPr>
        <w:t>In our examples we’ll be making use of the dictionary object, which is defined/provided within the Microsoft Scripting Runtime library, to which we’ll have to add a reference next.</w:t>
      </w:r>
    </w:p>
    <w:p w14:paraId="66A0C30C" w14:textId="77777777" w:rsidR="00B1726C" w:rsidRDefault="00B1726C" w:rsidP="00B1726C">
      <w:pPr>
        <w:rPr>
          <w:lang w:eastAsia="ar-SA"/>
        </w:rPr>
      </w:pPr>
      <w:r>
        <w:rPr>
          <w:lang w:eastAsia="ar-SA"/>
        </w:rPr>
        <w:t>To add the reference to the library switch back to the VBA developer environment. NOTE: if you closed the developer environment you can re-opened it by using the ALT+F11 from the Workbook.</w:t>
      </w:r>
    </w:p>
    <w:p w14:paraId="4067952D" w14:textId="77777777" w:rsidR="00B1726C" w:rsidRDefault="00B1726C" w:rsidP="00B1726C">
      <w:pPr>
        <w:rPr>
          <w:lang w:eastAsia="ar-SA"/>
        </w:rPr>
      </w:pPr>
      <w:r>
        <w:rPr>
          <w:lang w:eastAsia="ar-SA"/>
        </w:rPr>
        <w:t>In the “Tools” menu, click on “References…”</w:t>
      </w:r>
    </w:p>
    <w:p w14:paraId="60D2B5D0" w14:textId="77777777" w:rsidR="00B1726C" w:rsidRDefault="00B1726C" w:rsidP="00B1726C">
      <w:pPr>
        <w:rPr>
          <w:lang w:eastAsia="ar-SA"/>
        </w:rPr>
      </w:pPr>
      <w:r>
        <w:rPr>
          <w:noProof/>
        </w:rPr>
        <w:drawing>
          <wp:inline distT="0" distB="0" distL="0" distR="0" wp14:anchorId="798E46C9" wp14:editId="623E9443">
            <wp:extent cx="1319530" cy="58610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319530" cy="586105"/>
                    </a:xfrm>
                    <a:prstGeom prst="rect">
                      <a:avLst/>
                    </a:prstGeom>
                    <a:noFill/>
                    <a:ln>
                      <a:noFill/>
                    </a:ln>
                  </pic:spPr>
                </pic:pic>
              </a:graphicData>
            </a:graphic>
          </wp:inline>
        </w:drawing>
      </w:r>
    </w:p>
    <w:p w14:paraId="0E95DDEF" w14:textId="77777777" w:rsidR="00B1726C" w:rsidRDefault="00B1726C" w:rsidP="00B1726C">
      <w:pPr>
        <w:rPr>
          <w:lang w:eastAsia="ar-SA"/>
        </w:rPr>
      </w:pPr>
      <w:r>
        <w:rPr>
          <w:lang w:eastAsia="ar-SA"/>
        </w:rPr>
        <w:t>In the list of Available References find “Microsoft Scripting Runtime” and check the checkbox next to the name as outlined in the screenshot below.</w:t>
      </w:r>
    </w:p>
    <w:p w14:paraId="266FC67C" w14:textId="77777777" w:rsidR="00B1726C" w:rsidRDefault="00B1726C" w:rsidP="00B1726C">
      <w:pPr>
        <w:rPr>
          <w:lang w:eastAsia="ar-SA"/>
        </w:rPr>
      </w:pPr>
      <w:r>
        <w:rPr>
          <w:noProof/>
        </w:rPr>
        <w:lastRenderedPageBreak/>
        <w:drawing>
          <wp:inline distT="0" distB="0" distL="0" distR="0" wp14:anchorId="15CAC94D" wp14:editId="1F994539">
            <wp:extent cx="2824480" cy="22815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24480" cy="2281555"/>
                    </a:xfrm>
                    <a:prstGeom prst="rect">
                      <a:avLst/>
                    </a:prstGeom>
                    <a:noFill/>
                    <a:ln>
                      <a:noFill/>
                    </a:ln>
                  </pic:spPr>
                </pic:pic>
              </a:graphicData>
            </a:graphic>
          </wp:inline>
        </w:drawing>
      </w:r>
    </w:p>
    <w:p w14:paraId="291E406A" w14:textId="77777777" w:rsidR="00B1726C" w:rsidRPr="008F5EBF" w:rsidRDefault="00B1726C" w:rsidP="00B1726C">
      <w:pPr>
        <w:rPr>
          <w:lang w:eastAsia="ar-SA"/>
        </w:rPr>
      </w:pPr>
      <w:r>
        <w:rPr>
          <w:lang w:eastAsia="ar-SA"/>
        </w:rPr>
        <w:t>Click OK to accept the change and close the dialog.</w:t>
      </w:r>
    </w:p>
    <w:p w14:paraId="0899F349" w14:textId="77777777" w:rsidR="00B1726C" w:rsidRDefault="00B1726C" w:rsidP="00B1726C">
      <w:pPr>
        <w:rPr>
          <w:lang w:eastAsia="ar-SA"/>
        </w:rPr>
      </w:pPr>
      <w:r>
        <w:rPr>
          <w:lang w:eastAsia="ar-SA"/>
        </w:rPr>
        <w:t xml:space="preserve">Now we are ready to write some code that will execute when we press this button. </w:t>
      </w:r>
    </w:p>
    <w:p w14:paraId="1516E3A8" w14:textId="77777777" w:rsidR="00B1726C" w:rsidRDefault="00B1726C" w:rsidP="00B1726C">
      <w:pPr>
        <w:rPr>
          <w:lang w:eastAsia="ar-SA"/>
        </w:rPr>
      </w:pPr>
      <w:r>
        <w:rPr>
          <w:lang w:eastAsia="ar-SA"/>
        </w:rPr>
        <w:t>While writing our sample, and in some of the library code we’ll be supplying, you’ll see comments. Note that comment lines in VBA start with a single quote ('). These lines are meant to be documentation of the code and you do not need copy/type them for the sample to work.</w:t>
      </w:r>
    </w:p>
    <w:p w14:paraId="2A2856FC" w14:textId="77777777" w:rsidR="00B1726C" w:rsidRPr="009C0B41" w:rsidRDefault="00B1726C" w:rsidP="00B1726C">
      <w:pPr>
        <w:rPr>
          <w:lang w:eastAsia="ar-SA"/>
        </w:rPr>
      </w:pPr>
      <w:r>
        <w:rPr>
          <w:lang w:eastAsia="ar-SA"/>
        </w:rPr>
        <w:t>One last word of advice before we get going. Save your work and save it frequently! In Microsoft Excel CTRL+S, clicking on the disk icon in the toolbar or choosing the menu item File -&gt; Save, will save the Workbook. Please keep in mind that during code execution (e.g. running code by pressing F5) or in debug mode, when the code execution has been paused, none of the methods of saving will work.</w:t>
      </w:r>
    </w:p>
    <w:p w14:paraId="689DC8CD" w14:textId="77777777" w:rsidR="00B1726C" w:rsidRDefault="00B1726C" w:rsidP="00B1726C">
      <w:pPr>
        <w:pStyle w:val="Heading2"/>
      </w:pPr>
      <w:bookmarkStart w:id="33" w:name="_Toc22164191"/>
      <w:bookmarkStart w:id="34" w:name="_Toc37694734"/>
      <w:r>
        <w:t>The VBA TM1 REST API ‘library’</w:t>
      </w:r>
      <w:bookmarkEnd w:id="33"/>
      <w:bookmarkEnd w:id="34"/>
    </w:p>
    <w:p w14:paraId="082D56B7" w14:textId="77777777" w:rsidR="00B1726C" w:rsidRDefault="00B1726C" w:rsidP="00B1726C">
      <w:r>
        <w:t xml:space="preserve">In our code we’ll use TM1 server’s, OData compliant, REST API to request and retrieve information. Any data that we’d end up sending to the server and data that we we’ll receive from the server will be formatted using the </w:t>
      </w:r>
      <w:hyperlink r:id="rId59" w:history="1">
        <w:r w:rsidRPr="00A965A1">
          <w:rPr>
            <w:rStyle w:val="Hyperlink"/>
          </w:rPr>
          <w:t>OData JSON Format</w:t>
        </w:r>
      </w:hyperlink>
      <w:r>
        <w:t xml:space="preserve">. The </w:t>
      </w:r>
      <w:hyperlink r:id="rId60" w:history="1">
        <w:r w:rsidRPr="00A965A1">
          <w:rPr>
            <w:rStyle w:val="Hyperlink"/>
          </w:rPr>
          <w:t>OData JSON Format</w:t>
        </w:r>
      </w:hyperlink>
      <w:r>
        <w:t xml:space="preserve">, as the name suggest, itself is based on JSON (JavaScript Object Notation). Instead of directly working with JSON objects, which one could if one desired to do so, we opted for introducing a marshalling library that we’ll use to help us translate the server’s responses into objects that we’ll then subsequently use in our code. </w:t>
      </w:r>
    </w:p>
    <w:p w14:paraId="4E644FB8" w14:textId="77777777" w:rsidR="00B1726C" w:rsidRDefault="00B1726C" w:rsidP="00B1726C">
      <w:r>
        <w:t>Note that the library that we’ll be building/providing is by no means meant to be a complete representation of the TM1 server’s REST API, nor production quality and as such is provided only, as-is, to support the examples in this lab. Maybe it’ll turn out to be a good starting point for one.</w:t>
      </w:r>
    </w:p>
    <w:p w14:paraId="79532A3F" w14:textId="77777777" w:rsidR="00B1726C" w:rsidRDefault="00B1726C" w:rsidP="00B1726C">
      <w:r>
        <w:t xml:space="preserve">Let’s start building the library by inserting classes that represent the types, defined in the REST API, that we’ll end up dealing with in our example code which </w:t>
      </w:r>
      <w:proofErr w:type="gramStart"/>
      <w:r>
        <w:t>are;</w:t>
      </w:r>
      <w:proofErr w:type="gramEnd"/>
      <w:r>
        <w:t xml:space="preserve"> Session, Thread and User.</w:t>
      </w:r>
    </w:p>
    <w:p w14:paraId="06889C04" w14:textId="77777777" w:rsidR="00B1726C" w:rsidRDefault="00B1726C" w:rsidP="00B1726C">
      <w:r>
        <w:t>For each of these we’ll insert a new class by going to the Project overview on the left-hand side of the VBA development environment and right click on “</w:t>
      </w:r>
      <w:proofErr w:type="spellStart"/>
      <w:r>
        <w:t>VBAProject</w:t>
      </w:r>
      <w:proofErr w:type="spellEnd"/>
      <w:r>
        <w:t xml:space="preserve"> (Book3)”, select “Insert” and then “Class Module”, as shown in the following screenshot:</w:t>
      </w:r>
    </w:p>
    <w:p w14:paraId="41D5F2EF" w14:textId="77777777" w:rsidR="00B1726C" w:rsidRDefault="00B1726C" w:rsidP="00B1726C">
      <w:r>
        <w:rPr>
          <w:noProof/>
        </w:rPr>
        <w:lastRenderedPageBreak/>
        <w:drawing>
          <wp:inline distT="0" distB="0" distL="0" distR="0" wp14:anchorId="560162AA" wp14:editId="0E32EE20">
            <wp:extent cx="2710180" cy="24815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10180" cy="2481580"/>
                    </a:xfrm>
                    <a:prstGeom prst="rect">
                      <a:avLst/>
                    </a:prstGeom>
                    <a:noFill/>
                    <a:ln>
                      <a:noFill/>
                    </a:ln>
                  </pic:spPr>
                </pic:pic>
              </a:graphicData>
            </a:graphic>
          </wp:inline>
        </w:drawing>
      </w:r>
    </w:p>
    <w:p w14:paraId="47D59E7B" w14:textId="77777777" w:rsidR="00B1726C" w:rsidRDefault="00B1726C" w:rsidP="00B1726C">
      <w:r w:rsidRPr="007610AA">
        <w:t xml:space="preserve">A new class module is now available. In the properties </w:t>
      </w:r>
      <w:r>
        <w:t xml:space="preserve">window (press F4 if you don’t see the properties window yet) </w:t>
      </w:r>
      <w:r w:rsidRPr="007610AA">
        <w:t xml:space="preserve">of the module (bottom left of the development environment), change the name of the class from Class1 to the name of the class that we’ll be creating, for example, our first class, </w:t>
      </w:r>
      <w:r>
        <w:t>TM1User</w:t>
      </w:r>
      <w:r w:rsidRPr="007610AA">
        <w:t>.</w:t>
      </w:r>
    </w:p>
    <w:p w14:paraId="692D9E7C" w14:textId="77777777" w:rsidR="00B1726C" w:rsidRDefault="00B1726C" w:rsidP="00B1726C">
      <w:pPr>
        <w:pStyle w:val="Heading3"/>
      </w:pPr>
      <w:bookmarkStart w:id="35" w:name="_Toc22164192"/>
      <w:bookmarkStart w:id="36" w:name="_Toc37694735"/>
      <w:r>
        <w:t>Class: TM1User</w:t>
      </w:r>
      <w:bookmarkEnd w:id="35"/>
      <w:bookmarkEnd w:id="36"/>
    </w:p>
    <w:p w14:paraId="1625F808" w14:textId="77777777" w:rsidR="00B1726C" w:rsidRDefault="00B1726C" w:rsidP="00B1726C">
      <w:r>
        <w:t xml:space="preserve">The TM1User class represents a User in the TM1 Server. For simplicity, and because we don’t need anything more in this lab example, we only gave a user a Name and </w:t>
      </w:r>
      <w:proofErr w:type="spellStart"/>
      <w:r>
        <w:t>FriendlyName</w:t>
      </w:r>
      <w:proofErr w:type="spellEnd"/>
      <w:r>
        <w:t xml:space="preserve"> property. The Name happens to be the unique identifier for a user whereas the friendly name is the name we’ll use to display in our workbook later. </w:t>
      </w:r>
    </w:p>
    <w:p w14:paraId="49A8FD7C" w14:textId="77777777" w:rsidR="00B1726C" w:rsidRDefault="00B1726C" w:rsidP="00B1726C">
      <w:r w:rsidRPr="007610AA">
        <w:rPr>
          <w:highlight w:val="yellow"/>
        </w:rPr>
        <w:t xml:space="preserve">NOTE: All code snippets used in this exercise can be found here: </w:t>
      </w:r>
      <w:r w:rsidRPr="007610AA">
        <w:rPr>
          <w:rFonts w:ascii="Consolas" w:hAnsi="Consolas"/>
          <w:highlight w:val="yellow"/>
        </w:rPr>
        <w:t>C:\HOL-TM1SDK\</w:t>
      </w:r>
      <w:r>
        <w:rPr>
          <w:rFonts w:ascii="Consolas" w:hAnsi="Consolas"/>
          <w:highlight w:val="yellow"/>
        </w:rPr>
        <w:t>PAfE</w:t>
      </w:r>
      <w:r w:rsidRPr="007610AA">
        <w:rPr>
          <w:rFonts w:ascii="Consolas" w:hAnsi="Consolas"/>
          <w:highlight w:val="yellow"/>
        </w:rPr>
        <w:t>\VBA-Code</w:t>
      </w:r>
    </w:p>
    <w:p w14:paraId="731148D3" w14:textId="77777777" w:rsidR="00B1726C" w:rsidRDefault="00B1726C" w:rsidP="00B1726C">
      <w:r>
        <w:t>Now that we have the class module for a TM1User, add the following code to it:</w:t>
      </w:r>
    </w:p>
    <w:p w14:paraId="7923AB21" w14:textId="77777777" w:rsidR="00B1726C" w:rsidRDefault="00B1726C" w:rsidP="00B1726C">
      <w:pPr>
        <w:pStyle w:val="Code"/>
      </w:pPr>
      <w:r>
        <w:t>Option Explicit</w:t>
      </w:r>
    </w:p>
    <w:p w14:paraId="68690127" w14:textId="77777777" w:rsidR="00B1726C" w:rsidRDefault="00B1726C" w:rsidP="00B1726C">
      <w:pPr>
        <w:pStyle w:val="Code"/>
      </w:pPr>
    </w:p>
    <w:p w14:paraId="1F5E323A" w14:textId="77777777" w:rsidR="00B1726C" w:rsidRDefault="00B1726C" w:rsidP="00B1726C">
      <w:pPr>
        <w:pStyle w:val="Code"/>
      </w:pPr>
      <w:r>
        <w:t xml:space="preserve">Private </w:t>
      </w:r>
      <w:proofErr w:type="spellStart"/>
      <w:r>
        <w:t>m_Name</w:t>
      </w:r>
      <w:proofErr w:type="spellEnd"/>
      <w:r>
        <w:t xml:space="preserve"> As String</w:t>
      </w:r>
    </w:p>
    <w:p w14:paraId="7BB9949D" w14:textId="77777777" w:rsidR="00B1726C" w:rsidRDefault="00B1726C" w:rsidP="00B1726C">
      <w:pPr>
        <w:pStyle w:val="Code"/>
      </w:pPr>
      <w:r>
        <w:t xml:space="preserve">Private </w:t>
      </w:r>
      <w:proofErr w:type="spellStart"/>
      <w:r>
        <w:t>m_FriendlyName</w:t>
      </w:r>
      <w:proofErr w:type="spellEnd"/>
      <w:r>
        <w:t xml:space="preserve"> As String</w:t>
      </w:r>
    </w:p>
    <w:p w14:paraId="1987380F" w14:textId="77777777" w:rsidR="00B1726C" w:rsidRDefault="00B1726C" w:rsidP="00B1726C">
      <w:pPr>
        <w:pStyle w:val="Code"/>
      </w:pPr>
    </w:p>
    <w:p w14:paraId="737E5603" w14:textId="77777777" w:rsidR="00B1726C" w:rsidRDefault="00B1726C" w:rsidP="00B1726C">
      <w:pPr>
        <w:pStyle w:val="Code"/>
      </w:pPr>
      <w:r>
        <w:t>Public Function Deserialize(</w:t>
      </w:r>
      <w:proofErr w:type="spellStart"/>
      <w:r>
        <w:t>oAPI</w:t>
      </w:r>
      <w:proofErr w:type="spellEnd"/>
      <w:r>
        <w:t xml:space="preserve"> As tm1api, JSON As Object) As Boolean</w:t>
      </w:r>
    </w:p>
    <w:p w14:paraId="50B6A4A1" w14:textId="77777777" w:rsidR="00B1726C" w:rsidRDefault="00B1726C" w:rsidP="00B1726C">
      <w:pPr>
        <w:pStyle w:val="Code"/>
      </w:pPr>
    </w:p>
    <w:p w14:paraId="09D691ED" w14:textId="77777777" w:rsidR="00B1726C" w:rsidRDefault="00B1726C" w:rsidP="00B1726C">
      <w:pPr>
        <w:pStyle w:val="Code"/>
      </w:pPr>
      <w:r>
        <w:t xml:space="preserve">    Deserialize = False</w:t>
      </w:r>
    </w:p>
    <w:p w14:paraId="07A8F7FC" w14:textId="77777777" w:rsidR="00B1726C" w:rsidRDefault="00B1726C" w:rsidP="00B1726C">
      <w:pPr>
        <w:pStyle w:val="Code"/>
      </w:pPr>
      <w:r>
        <w:t xml:space="preserve">    </w:t>
      </w:r>
    </w:p>
    <w:p w14:paraId="783E2B93" w14:textId="77777777" w:rsidR="00B1726C" w:rsidRDefault="00B1726C" w:rsidP="00B1726C">
      <w:pPr>
        <w:pStyle w:val="Code"/>
      </w:pPr>
      <w:r>
        <w:t xml:space="preserve">    If Not </w:t>
      </w:r>
      <w:proofErr w:type="spellStart"/>
      <w:r>
        <w:t>JSON.Properties</w:t>
      </w:r>
      <w:proofErr w:type="spellEnd"/>
      <w:r>
        <w:t xml:space="preserve"> Is Nothing And </w:t>
      </w:r>
      <w:proofErr w:type="spellStart"/>
      <w:r>
        <w:t>JSON.Properties.Count</w:t>
      </w:r>
      <w:proofErr w:type="spellEnd"/>
      <w:r>
        <w:t xml:space="preserve"> &gt; 0 Then</w:t>
      </w:r>
    </w:p>
    <w:p w14:paraId="041AACFA" w14:textId="77777777" w:rsidR="00B1726C" w:rsidRDefault="00B1726C" w:rsidP="00B1726C">
      <w:pPr>
        <w:pStyle w:val="Code"/>
      </w:pPr>
      <w:r>
        <w:t xml:space="preserve">        </w:t>
      </w:r>
    </w:p>
    <w:p w14:paraId="0E6AAEFE" w14:textId="77777777" w:rsidR="00B1726C" w:rsidRDefault="00B1726C" w:rsidP="00B1726C">
      <w:pPr>
        <w:pStyle w:val="Code"/>
      </w:pPr>
      <w:r>
        <w:t xml:space="preserve">        Dim </w:t>
      </w:r>
      <w:proofErr w:type="spellStart"/>
      <w:r>
        <w:t>propCount</w:t>
      </w:r>
      <w:proofErr w:type="spellEnd"/>
      <w:r>
        <w:t xml:space="preserve"> As Integer</w:t>
      </w:r>
    </w:p>
    <w:p w14:paraId="2DC7F448" w14:textId="77777777" w:rsidR="00B1726C" w:rsidRDefault="00B1726C" w:rsidP="00B1726C">
      <w:pPr>
        <w:pStyle w:val="Code"/>
      </w:pPr>
      <w:r>
        <w:t xml:space="preserve">        </w:t>
      </w:r>
      <w:proofErr w:type="spellStart"/>
      <w:r>
        <w:t>propCount</w:t>
      </w:r>
      <w:proofErr w:type="spellEnd"/>
      <w:r>
        <w:t xml:space="preserve"> = </w:t>
      </w:r>
      <w:proofErr w:type="spellStart"/>
      <w:r>
        <w:t>JSON.Properties.Count</w:t>
      </w:r>
      <w:proofErr w:type="spellEnd"/>
    </w:p>
    <w:p w14:paraId="6AF335DC" w14:textId="77777777" w:rsidR="00B1726C" w:rsidRDefault="00B1726C" w:rsidP="00B1726C">
      <w:pPr>
        <w:pStyle w:val="Code"/>
      </w:pPr>
      <w:r>
        <w:t xml:space="preserve">        Dim </w:t>
      </w:r>
      <w:proofErr w:type="spellStart"/>
      <w:r>
        <w:t>iProp</w:t>
      </w:r>
      <w:proofErr w:type="spellEnd"/>
      <w:r>
        <w:t xml:space="preserve"> As Integer</w:t>
      </w:r>
    </w:p>
    <w:p w14:paraId="0F66329C" w14:textId="77777777" w:rsidR="00B1726C" w:rsidRDefault="00B1726C" w:rsidP="00B1726C">
      <w:pPr>
        <w:pStyle w:val="Code"/>
      </w:pPr>
      <w:r>
        <w:t xml:space="preserve">        For </w:t>
      </w:r>
      <w:proofErr w:type="spellStart"/>
      <w:r>
        <w:t>iProp</w:t>
      </w:r>
      <w:proofErr w:type="spellEnd"/>
      <w:r>
        <w:t xml:space="preserve"> = 0 To </w:t>
      </w:r>
      <w:proofErr w:type="spellStart"/>
      <w:r>
        <w:t>propCount</w:t>
      </w:r>
      <w:proofErr w:type="spellEnd"/>
      <w:r>
        <w:t xml:space="preserve"> - 1</w:t>
      </w:r>
    </w:p>
    <w:p w14:paraId="5EB03D8C" w14:textId="77777777" w:rsidR="00B1726C" w:rsidRDefault="00B1726C" w:rsidP="00B1726C">
      <w:pPr>
        <w:pStyle w:val="Code"/>
      </w:pPr>
      <w:r>
        <w:t xml:space="preserve">        </w:t>
      </w:r>
    </w:p>
    <w:p w14:paraId="2A360A83" w14:textId="77777777" w:rsidR="00B1726C" w:rsidRDefault="00B1726C" w:rsidP="00B1726C">
      <w:pPr>
        <w:pStyle w:val="Code"/>
      </w:pPr>
      <w:r>
        <w:t xml:space="preserve">            Dim </w:t>
      </w:r>
      <w:proofErr w:type="spellStart"/>
      <w:r>
        <w:t>propertyName</w:t>
      </w:r>
      <w:proofErr w:type="spellEnd"/>
      <w:r>
        <w:t xml:space="preserve"> As String</w:t>
      </w:r>
    </w:p>
    <w:p w14:paraId="763E1795" w14:textId="77777777" w:rsidR="00B1726C" w:rsidRDefault="00B1726C" w:rsidP="00B1726C">
      <w:pPr>
        <w:pStyle w:val="Code"/>
      </w:pPr>
      <w:r>
        <w:t xml:space="preserve">            </w:t>
      </w:r>
      <w:proofErr w:type="spellStart"/>
      <w:r>
        <w:t>propertyName</w:t>
      </w:r>
      <w:proofErr w:type="spellEnd"/>
      <w:r>
        <w:t xml:space="preserve"> = </w:t>
      </w:r>
      <w:proofErr w:type="spellStart"/>
      <w:r>
        <w:t>JSON.Properties.GetKeys</w:t>
      </w:r>
      <w:proofErr w:type="spellEnd"/>
      <w:r>
        <w:t>().Item(</w:t>
      </w:r>
      <w:proofErr w:type="spellStart"/>
      <w:r>
        <w:t>iProp</w:t>
      </w:r>
      <w:proofErr w:type="spellEnd"/>
      <w:r>
        <w:t>)</w:t>
      </w:r>
    </w:p>
    <w:p w14:paraId="471BA0B8" w14:textId="77777777" w:rsidR="00B1726C" w:rsidRDefault="00B1726C" w:rsidP="00B1726C">
      <w:pPr>
        <w:pStyle w:val="Code"/>
      </w:pPr>
      <w:r>
        <w:t xml:space="preserve">            </w:t>
      </w:r>
    </w:p>
    <w:p w14:paraId="09F19AC6" w14:textId="77777777" w:rsidR="00B1726C" w:rsidRDefault="00B1726C" w:rsidP="00B1726C">
      <w:pPr>
        <w:pStyle w:val="Code"/>
      </w:pPr>
      <w:r>
        <w:t xml:space="preserve">            Select Case </w:t>
      </w:r>
      <w:proofErr w:type="spellStart"/>
      <w:r>
        <w:t>propertyName</w:t>
      </w:r>
      <w:proofErr w:type="spellEnd"/>
    </w:p>
    <w:p w14:paraId="14CB4EF0" w14:textId="77777777" w:rsidR="00B1726C" w:rsidRDefault="00B1726C" w:rsidP="00B1726C">
      <w:pPr>
        <w:pStyle w:val="Code"/>
      </w:pPr>
      <w:r>
        <w:t xml:space="preserve">                </w:t>
      </w:r>
    </w:p>
    <w:p w14:paraId="569FF8B8" w14:textId="77777777" w:rsidR="00B1726C" w:rsidRDefault="00B1726C" w:rsidP="00B1726C">
      <w:pPr>
        <w:pStyle w:val="Code"/>
      </w:pPr>
      <w:r>
        <w:t xml:space="preserve">                Case "Name"</w:t>
      </w:r>
    </w:p>
    <w:p w14:paraId="52159923" w14:textId="77777777" w:rsidR="00B1726C" w:rsidRDefault="00B1726C" w:rsidP="00B1726C">
      <w:pPr>
        <w:pStyle w:val="Code"/>
      </w:pPr>
      <w:r>
        <w:t xml:space="preserve">                    </w:t>
      </w:r>
      <w:proofErr w:type="spellStart"/>
      <w:r>
        <w:t>m_Name</w:t>
      </w:r>
      <w:proofErr w:type="spellEnd"/>
      <w:r>
        <w:t xml:space="preserve"> = </w:t>
      </w:r>
      <w:proofErr w:type="spellStart"/>
      <w:r>
        <w:t>JSON.Properties.Item</w:t>
      </w:r>
      <w:proofErr w:type="spellEnd"/>
      <w:r>
        <w:t>(</w:t>
      </w:r>
      <w:proofErr w:type="spellStart"/>
      <w:r>
        <w:t>propertyName</w:t>
      </w:r>
      <w:proofErr w:type="spellEnd"/>
      <w:r>
        <w:t>).Value</w:t>
      </w:r>
    </w:p>
    <w:p w14:paraId="21A0BBF1" w14:textId="77777777" w:rsidR="00B1726C" w:rsidRDefault="00B1726C" w:rsidP="00B1726C">
      <w:pPr>
        <w:pStyle w:val="Code"/>
      </w:pPr>
    </w:p>
    <w:p w14:paraId="2E56D96E" w14:textId="77777777" w:rsidR="00B1726C" w:rsidRDefault="00B1726C" w:rsidP="00B1726C">
      <w:pPr>
        <w:pStyle w:val="Code"/>
      </w:pPr>
      <w:r>
        <w:t xml:space="preserve">                Case "</w:t>
      </w:r>
      <w:proofErr w:type="spellStart"/>
      <w:r>
        <w:t>FriendlyName</w:t>
      </w:r>
      <w:proofErr w:type="spellEnd"/>
      <w:r>
        <w:t>"</w:t>
      </w:r>
    </w:p>
    <w:p w14:paraId="54E0125F" w14:textId="77777777" w:rsidR="00B1726C" w:rsidRDefault="00B1726C" w:rsidP="00B1726C">
      <w:pPr>
        <w:pStyle w:val="Code"/>
      </w:pPr>
      <w:r>
        <w:t xml:space="preserve">                    </w:t>
      </w:r>
      <w:proofErr w:type="spellStart"/>
      <w:r>
        <w:t>m_FriendlyName</w:t>
      </w:r>
      <w:proofErr w:type="spellEnd"/>
      <w:r>
        <w:t xml:space="preserve"> = </w:t>
      </w:r>
      <w:proofErr w:type="spellStart"/>
      <w:r>
        <w:t>JSON.Properties.Item</w:t>
      </w:r>
      <w:proofErr w:type="spellEnd"/>
      <w:r>
        <w:t>(</w:t>
      </w:r>
      <w:proofErr w:type="spellStart"/>
      <w:r>
        <w:t>propertyName</w:t>
      </w:r>
      <w:proofErr w:type="spellEnd"/>
      <w:r>
        <w:t>).Value</w:t>
      </w:r>
    </w:p>
    <w:p w14:paraId="332DB64E" w14:textId="77777777" w:rsidR="00B1726C" w:rsidRDefault="00B1726C" w:rsidP="00B1726C">
      <w:pPr>
        <w:pStyle w:val="Code"/>
      </w:pPr>
    </w:p>
    <w:p w14:paraId="7BB7A879" w14:textId="77777777" w:rsidR="00B1726C" w:rsidRPr="00DA0E33" w:rsidRDefault="00B1726C" w:rsidP="00B1726C">
      <w:pPr>
        <w:pStyle w:val="Code"/>
        <w:rPr>
          <w:color w:val="70AD47" w:themeColor="accent6"/>
        </w:rPr>
      </w:pPr>
      <w:r w:rsidRPr="00DA0E33">
        <w:rPr>
          <w:color w:val="70AD47" w:themeColor="accent6"/>
        </w:rPr>
        <w:t xml:space="preserve">                'User has more properties but we'll stick with the once we need</w:t>
      </w:r>
    </w:p>
    <w:p w14:paraId="4FC71780" w14:textId="77777777" w:rsidR="00B1726C" w:rsidRPr="00DA0E33" w:rsidRDefault="00B1726C" w:rsidP="00B1726C">
      <w:pPr>
        <w:pStyle w:val="Code"/>
        <w:rPr>
          <w:color w:val="70AD47" w:themeColor="accent6"/>
        </w:rPr>
      </w:pPr>
      <w:r w:rsidRPr="00DA0E33">
        <w:rPr>
          <w:color w:val="70AD47" w:themeColor="accent6"/>
        </w:rPr>
        <w:t xml:space="preserve">                'for this example</w:t>
      </w:r>
    </w:p>
    <w:p w14:paraId="23DD78EC" w14:textId="77777777" w:rsidR="00B1726C" w:rsidRDefault="00B1726C" w:rsidP="00B1726C">
      <w:pPr>
        <w:pStyle w:val="Code"/>
      </w:pPr>
    </w:p>
    <w:p w14:paraId="0274AD09" w14:textId="77777777" w:rsidR="00B1726C" w:rsidRDefault="00B1726C" w:rsidP="00B1726C">
      <w:pPr>
        <w:pStyle w:val="Code"/>
      </w:pPr>
      <w:r>
        <w:t xml:space="preserve">            End Select</w:t>
      </w:r>
    </w:p>
    <w:p w14:paraId="511EE7B1" w14:textId="77777777" w:rsidR="00B1726C" w:rsidRDefault="00B1726C" w:rsidP="00B1726C">
      <w:pPr>
        <w:pStyle w:val="Code"/>
      </w:pPr>
      <w:r>
        <w:lastRenderedPageBreak/>
        <w:t xml:space="preserve">            </w:t>
      </w:r>
    </w:p>
    <w:p w14:paraId="29AB5EB3" w14:textId="77777777" w:rsidR="00B1726C" w:rsidRDefault="00B1726C" w:rsidP="00B1726C">
      <w:pPr>
        <w:pStyle w:val="Code"/>
      </w:pPr>
      <w:r>
        <w:t xml:space="preserve">        Next </w:t>
      </w:r>
      <w:proofErr w:type="spellStart"/>
      <w:r>
        <w:t>iProp</w:t>
      </w:r>
      <w:proofErr w:type="spellEnd"/>
    </w:p>
    <w:p w14:paraId="2E5CCB00" w14:textId="77777777" w:rsidR="00B1726C" w:rsidRDefault="00B1726C" w:rsidP="00B1726C">
      <w:pPr>
        <w:pStyle w:val="Code"/>
      </w:pPr>
      <w:r>
        <w:t xml:space="preserve">    </w:t>
      </w:r>
    </w:p>
    <w:p w14:paraId="38E48DE6" w14:textId="77777777" w:rsidR="00B1726C" w:rsidRDefault="00B1726C" w:rsidP="00B1726C">
      <w:pPr>
        <w:pStyle w:val="Code"/>
      </w:pPr>
      <w:r>
        <w:t xml:space="preserve">        Deserialize = True</w:t>
      </w:r>
    </w:p>
    <w:p w14:paraId="332494A9" w14:textId="77777777" w:rsidR="00B1726C" w:rsidRDefault="00B1726C" w:rsidP="00B1726C">
      <w:pPr>
        <w:pStyle w:val="Code"/>
      </w:pPr>
      <w:r>
        <w:t xml:space="preserve">    </w:t>
      </w:r>
    </w:p>
    <w:p w14:paraId="1D67E4A6" w14:textId="77777777" w:rsidR="00B1726C" w:rsidRDefault="00B1726C" w:rsidP="00B1726C">
      <w:pPr>
        <w:pStyle w:val="Code"/>
      </w:pPr>
      <w:r>
        <w:t xml:space="preserve">    End If</w:t>
      </w:r>
    </w:p>
    <w:p w14:paraId="35BB7232" w14:textId="77777777" w:rsidR="00B1726C" w:rsidRDefault="00B1726C" w:rsidP="00B1726C">
      <w:pPr>
        <w:pStyle w:val="Code"/>
      </w:pPr>
    </w:p>
    <w:p w14:paraId="7318C359" w14:textId="77777777" w:rsidR="00B1726C" w:rsidRDefault="00B1726C" w:rsidP="00B1726C">
      <w:pPr>
        <w:pStyle w:val="Code"/>
      </w:pPr>
      <w:r>
        <w:t>End Function</w:t>
      </w:r>
    </w:p>
    <w:p w14:paraId="180B2FB6" w14:textId="77777777" w:rsidR="00B1726C" w:rsidRDefault="00B1726C" w:rsidP="00B1726C">
      <w:pPr>
        <w:pStyle w:val="Code"/>
      </w:pPr>
    </w:p>
    <w:p w14:paraId="00320EB2" w14:textId="77777777" w:rsidR="00B1726C" w:rsidRDefault="00B1726C" w:rsidP="00B1726C">
      <w:pPr>
        <w:pStyle w:val="Code"/>
      </w:pPr>
      <w:r>
        <w:t>Public Property Get Name() As String</w:t>
      </w:r>
    </w:p>
    <w:p w14:paraId="1B6A7146" w14:textId="77777777" w:rsidR="00B1726C" w:rsidRDefault="00B1726C" w:rsidP="00B1726C">
      <w:pPr>
        <w:pStyle w:val="Code"/>
      </w:pPr>
      <w:r>
        <w:t xml:space="preserve">    Name = </w:t>
      </w:r>
      <w:proofErr w:type="spellStart"/>
      <w:r>
        <w:t>m_Name</w:t>
      </w:r>
      <w:proofErr w:type="spellEnd"/>
    </w:p>
    <w:p w14:paraId="5D883D28" w14:textId="77777777" w:rsidR="00B1726C" w:rsidRDefault="00B1726C" w:rsidP="00B1726C">
      <w:pPr>
        <w:pStyle w:val="Code"/>
      </w:pPr>
      <w:r>
        <w:t>End Property</w:t>
      </w:r>
    </w:p>
    <w:p w14:paraId="4E9F0EA2" w14:textId="77777777" w:rsidR="00B1726C" w:rsidRDefault="00B1726C" w:rsidP="00B1726C">
      <w:pPr>
        <w:pStyle w:val="Code"/>
      </w:pPr>
    </w:p>
    <w:p w14:paraId="4701344B" w14:textId="77777777" w:rsidR="00B1726C" w:rsidRDefault="00B1726C" w:rsidP="00B1726C">
      <w:pPr>
        <w:pStyle w:val="Code"/>
      </w:pPr>
      <w:r>
        <w:t xml:space="preserve">Public Property Get </w:t>
      </w:r>
      <w:proofErr w:type="spellStart"/>
      <w:r>
        <w:t>FriendlyName</w:t>
      </w:r>
      <w:proofErr w:type="spellEnd"/>
      <w:r>
        <w:t>() As String</w:t>
      </w:r>
    </w:p>
    <w:p w14:paraId="143FFA1D" w14:textId="77777777" w:rsidR="00B1726C" w:rsidRDefault="00B1726C" w:rsidP="00B1726C">
      <w:pPr>
        <w:pStyle w:val="Code"/>
      </w:pPr>
      <w:r>
        <w:t xml:space="preserve">    </w:t>
      </w:r>
      <w:proofErr w:type="spellStart"/>
      <w:r>
        <w:t>FriendlyName</w:t>
      </w:r>
      <w:proofErr w:type="spellEnd"/>
      <w:r>
        <w:t xml:space="preserve"> = </w:t>
      </w:r>
      <w:proofErr w:type="spellStart"/>
      <w:r>
        <w:t>m_FriendlyName</w:t>
      </w:r>
      <w:proofErr w:type="spellEnd"/>
    </w:p>
    <w:p w14:paraId="22468E92" w14:textId="5CB81FCD" w:rsidR="00B1726C" w:rsidRDefault="00B1726C" w:rsidP="00B1726C">
      <w:pPr>
        <w:pStyle w:val="Code"/>
      </w:pPr>
      <w:r>
        <w:t>End Property</w:t>
      </w:r>
    </w:p>
    <w:p w14:paraId="07D84066" w14:textId="77777777" w:rsidR="00B1726C" w:rsidRDefault="00B1726C" w:rsidP="00B1726C">
      <w:r>
        <w:t xml:space="preserve">The key function here is the Deserialize function. This function contains the logic of converting (read: </w:t>
      </w:r>
      <w:proofErr w:type="spellStart"/>
      <w:r>
        <w:t>unmarshaling</w:t>
      </w:r>
      <w:proofErr w:type="spellEnd"/>
      <w:r>
        <w:t>) the JSON body of an entity, in this case a User entity, returned by the server into the TM1User object on which this function is called upon.</w:t>
      </w:r>
    </w:p>
    <w:p w14:paraId="0E2B35DD" w14:textId="77777777" w:rsidR="00B1726C" w:rsidRDefault="00B1726C" w:rsidP="00B1726C">
      <w:r>
        <w:t>Note the reference to the TM1API type as a parameter to the Deserialize function. We’ll be defining this class a bit later, after the classes representing the entity types that we support in our sample.</w:t>
      </w:r>
    </w:p>
    <w:p w14:paraId="2ABE2A97" w14:textId="77777777" w:rsidR="00B1726C" w:rsidRDefault="00B1726C" w:rsidP="00B1726C">
      <w:r>
        <w:t>We also added Property methods (a.k.a. getters) for every property we declared in the class. If you wanted to safe yourself some time you could simply make the properties themselves public, and remove the m_, but that breaks with object-oriented encapsulation rules. Nice side effect here is that all our objects, until we’d add functions or subs that would allow making changes, are read-only after having been marshalled.</w:t>
      </w:r>
    </w:p>
    <w:p w14:paraId="5C74AB62" w14:textId="77777777" w:rsidR="00B1726C" w:rsidRDefault="00B1726C" w:rsidP="00B1726C">
      <w:r>
        <w:t>This is the pattern in all our classes representing (entity) types in the server’s REST API.</w:t>
      </w:r>
    </w:p>
    <w:p w14:paraId="02DFC837" w14:textId="77777777" w:rsidR="00B1726C" w:rsidRDefault="00B1726C" w:rsidP="00B1726C">
      <w:r>
        <w:t>Now let’s create another class module by, once again, right clicking on “</w:t>
      </w:r>
      <w:proofErr w:type="spellStart"/>
      <w:r>
        <w:t>VBAProject</w:t>
      </w:r>
      <w:proofErr w:type="spellEnd"/>
      <w:r>
        <w:t xml:space="preserve"> (Book3)” in the Project overview, selecting “Insert” and then “Class Module”, and rename this class as TM1Thread.</w:t>
      </w:r>
    </w:p>
    <w:p w14:paraId="5E1091E3" w14:textId="77777777" w:rsidR="00B1726C" w:rsidRDefault="00B1726C" w:rsidP="00B1726C">
      <w:pPr>
        <w:pStyle w:val="Heading3"/>
      </w:pPr>
      <w:bookmarkStart w:id="37" w:name="_Toc22164193"/>
      <w:bookmarkStart w:id="38" w:name="_Toc37694736"/>
      <w:r>
        <w:t>Class: TM1Thread</w:t>
      </w:r>
      <w:bookmarkEnd w:id="37"/>
      <w:bookmarkEnd w:id="38"/>
    </w:p>
    <w:p w14:paraId="3CB99C3E" w14:textId="77777777" w:rsidR="00B1726C" w:rsidRDefault="00B1726C" w:rsidP="00B1726C">
      <w:r>
        <w:t>The TM1Thread class represents an active thread, or an active connection, in the TM1 Server. Any user with an active connection, irrespective of the API that is being used, has a thread associated to it. If that user is having the server perform some form of operation that we will be able to retrieve information about that operation as well as well as any locks that thread might be holding, how long that operation has been running, how much time the user has been waiting to get a lock, etc.</w:t>
      </w:r>
    </w:p>
    <w:p w14:paraId="37ABBAC9" w14:textId="77777777" w:rsidR="00B1726C" w:rsidRDefault="00B1726C" w:rsidP="00B1726C">
      <w:r>
        <w:t>Add the following code to the TM1Thread class:</w:t>
      </w:r>
    </w:p>
    <w:p w14:paraId="522976B4" w14:textId="77777777" w:rsidR="00B1726C" w:rsidRDefault="00B1726C" w:rsidP="00B1726C">
      <w:pPr>
        <w:pStyle w:val="Code"/>
      </w:pPr>
      <w:r>
        <w:t>Option Explicit</w:t>
      </w:r>
    </w:p>
    <w:p w14:paraId="1BBBAE63" w14:textId="77777777" w:rsidR="00B1726C" w:rsidRDefault="00B1726C" w:rsidP="00B1726C">
      <w:pPr>
        <w:pStyle w:val="Code"/>
      </w:pPr>
    </w:p>
    <w:p w14:paraId="0A1DBB06" w14:textId="77777777" w:rsidR="00B1726C" w:rsidRDefault="00B1726C" w:rsidP="00B1726C">
      <w:pPr>
        <w:pStyle w:val="Code"/>
      </w:pPr>
      <w:r>
        <w:t xml:space="preserve">Private </w:t>
      </w:r>
      <w:proofErr w:type="spellStart"/>
      <w:r>
        <w:t>m_ID</w:t>
      </w:r>
      <w:proofErr w:type="spellEnd"/>
      <w:r>
        <w:t xml:space="preserve"> As Long</w:t>
      </w:r>
    </w:p>
    <w:p w14:paraId="319C8B5B" w14:textId="77777777" w:rsidR="00B1726C" w:rsidRDefault="00B1726C" w:rsidP="00B1726C">
      <w:pPr>
        <w:pStyle w:val="Code"/>
      </w:pPr>
      <w:r>
        <w:t xml:space="preserve">Private </w:t>
      </w:r>
      <w:proofErr w:type="spellStart"/>
      <w:r>
        <w:t>m_ThreadType</w:t>
      </w:r>
      <w:proofErr w:type="spellEnd"/>
      <w:r>
        <w:t xml:space="preserve"> As String</w:t>
      </w:r>
    </w:p>
    <w:p w14:paraId="5D9AE20C" w14:textId="77777777" w:rsidR="00B1726C" w:rsidRDefault="00B1726C" w:rsidP="00B1726C">
      <w:pPr>
        <w:pStyle w:val="Code"/>
      </w:pPr>
      <w:r>
        <w:t xml:space="preserve">Private </w:t>
      </w:r>
      <w:proofErr w:type="spellStart"/>
      <w:r>
        <w:t>m_Name</w:t>
      </w:r>
      <w:proofErr w:type="spellEnd"/>
      <w:r>
        <w:t xml:space="preserve"> As String</w:t>
      </w:r>
    </w:p>
    <w:p w14:paraId="19DEC4D9" w14:textId="77777777" w:rsidR="00B1726C" w:rsidRDefault="00B1726C" w:rsidP="00B1726C">
      <w:pPr>
        <w:pStyle w:val="Code"/>
      </w:pPr>
      <w:r>
        <w:t xml:space="preserve">Private </w:t>
      </w:r>
      <w:proofErr w:type="spellStart"/>
      <w:r>
        <w:t>m_Context</w:t>
      </w:r>
      <w:proofErr w:type="spellEnd"/>
      <w:r>
        <w:t xml:space="preserve"> As String</w:t>
      </w:r>
    </w:p>
    <w:p w14:paraId="12326E2F" w14:textId="77777777" w:rsidR="00B1726C" w:rsidRDefault="00B1726C" w:rsidP="00B1726C">
      <w:pPr>
        <w:pStyle w:val="Code"/>
      </w:pPr>
      <w:r>
        <w:t xml:space="preserve">Private </w:t>
      </w:r>
      <w:proofErr w:type="spellStart"/>
      <w:r>
        <w:t>m_State</w:t>
      </w:r>
      <w:proofErr w:type="spellEnd"/>
      <w:r>
        <w:t xml:space="preserve"> As String</w:t>
      </w:r>
    </w:p>
    <w:p w14:paraId="33B9C124" w14:textId="77777777" w:rsidR="00B1726C" w:rsidRDefault="00B1726C" w:rsidP="00B1726C">
      <w:pPr>
        <w:pStyle w:val="Code"/>
      </w:pPr>
      <w:r>
        <w:t xml:space="preserve">Private </w:t>
      </w:r>
      <w:proofErr w:type="spellStart"/>
      <w:r>
        <w:t>m_FunctionName</w:t>
      </w:r>
      <w:proofErr w:type="spellEnd"/>
      <w:r>
        <w:t xml:space="preserve"> As String</w:t>
      </w:r>
    </w:p>
    <w:p w14:paraId="7833412A" w14:textId="77777777" w:rsidR="00B1726C" w:rsidRDefault="00B1726C" w:rsidP="00B1726C">
      <w:pPr>
        <w:pStyle w:val="Code"/>
      </w:pPr>
      <w:r>
        <w:t xml:space="preserve">Private </w:t>
      </w:r>
      <w:proofErr w:type="spellStart"/>
      <w:r>
        <w:t>m_ObjectType</w:t>
      </w:r>
      <w:proofErr w:type="spellEnd"/>
      <w:r>
        <w:t xml:space="preserve"> As String</w:t>
      </w:r>
    </w:p>
    <w:p w14:paraId="6157E636" w14:textId="77777777" w:rsidR="00B1726C" w:rsidRDefault="00B1726C" w:rsidP="00B1726C">
      <w:pPr>
        <w:pStyle w:val="Code"/>
      </w:pPr>
      <w:r>
        <w:t xml:space="preserve">Private </w:t>
      </w:r>
      <w:proofErr w:type="spellStart"/>
      <w:r>
        <w:t>m_ObjectName</w:t>
      </w:r>
      <w:proofErr w:type="spellEnd"/>
      <w:r>
        <w:t xml:space="preserve"> As String</w:t>
      </w:r>
    </w:p>
    <w:p w14:paraId="04278C7F" w14:textId="77777777" w:rsidR="00B1726C" w:rsidRDefault="00B1726C" w:rsidP="00B1726C">
      <w:pPr>
        <w:pStyle w:val="Code"/>
      </w:pPr>
      <w:r>
        <w:t xml:space="preserve">Private </w:t>
      </w:r>
      <w:proofErr w:type="spellStart"/>
      <w:r>
        <w:t>m_RLocks</w:t>
      </w:r>
      <w:proofErr w:type="spellEnd"/>
      <w:r>
        <w:t xml:space="preserve"> As Integer</w:t>
      </w:r>
    </w:p>
    <w:p w14:paraId="7C45A6AB" w14:textId="77777777" w:rsidR="00B1726C" w:rsidRDefault="00B1726C" w:rsidP="00B1726C">
      <w:pPr>
        <w:pStyle w:val="Code"/>
      </w:pPr>
      <w:r>
        <w:t xml:space="preserve">Private </w:t>
      </w:r>
      <w:proofErr w:type="spellStart"/>
      <w:r>
        <w:t>m_IXLocks</w:t>
      </w:r>
      <w:proofErr w:type="spellEnd"/>
      <w:r>
        <w:t xml:space="preserve"> As Integer</w:t>
      </w:r>
    </w:p>
    <w:p w14:paraId="1717F9B7" w14:textId="77777777" w:rsidR="00B1726C" w:rsidRDefault="00B1726C" w:rsidP="00B1726C">
      <w:pPr>
        <w:pStyle w:val="Code"/>
      </w:pPr>
      <w:r>
        <w:t xml:space="preserve">Private </w:t>
      </w:r>
      <w:proofErr w:type="spellStart"/>
      <w:r>
        <w:t>m_WLocks</w:t>
      </w:r>
      <w:proofErr w:type="spellEnd"/>
      <w:r>
        <w:t xml:space="preserve"> As Integer</w:t>
      </w:r>
    </w:p>
    <w:p w14:paraId="0DD3A43F" w14:textId="77777777" w:rsidR="00B1726C" w:rsidRDefault="00B1726C" w:rsidP="00B1726C">
      <w:pPr>
        <w:pStyle w:val="Code"/>
      </w:pPr>
      <w:r>
        <w:t xml:space="preserve">Private </w:t>
      </w:r>
      <w:proofErr w:type="spellStart"/>
      <w:r>
        <w:t>m_ElapsedTime</w:t>
      </w:r>
      <w:proofErr w:type="spellEnd"/>
      <w:r>
        <w:t xml:space="preserve"> As String</w:t>
      </w:r>
    </w:p>
    <w:p w14:paraId="0B50B24C" w14:textId="77777777" w:rsidR="00B1726C" w:rsidRDefault="00B1726C" w:rsidP="00B1726C">
      <w:pPr>
        <w:pStyle w:val="Code"/>
      </w:pPr>
      <w:r>
        <w:t xml:space="preserve">Private </w:t>
      </w:r>
      <w:proofErr w:type="spellStart"/>
      <w:r>
        <w:t>m_WaitTime</w:t>
      </w:r>
      <w:proofErr w:type="spellEnd"/>
      <w:r>
        <w:t xml:space="preserve"> As String</w:t>
      </w:r>
    </w:p>
    <w:p w14:paraId="31D4C3EF" w14:textId="77777777" w:rsidR="00B1726C" w:rsidRDefault="00B1726C" w:rsidP="00B1726C">
      <w:pPr>
        <w:pStyle w:val="Code"/>
      </w:pPr>
      <w:r>
        <w:t xml:space="preserve">Private </w:t>
      </w:r>
      <w:proofErr w:type="spellStart"/>
      <w:r>
        <w:t>m_Info</w:t>
      </w:r>
      <w:proofErr w:type="spellEnd"/>
      <w:r>
        <w:t xml:space="preserve"> As String</w:t>
      </w:r>
    </w:p>
    <w:p w14:paraId="4A6D75C0" w14:textId="77777777" w:rsidR="00B1726C" w:rsidRDefault="00B1726C" w:rsidP="00B1726C">
      <w:pPr>
        <w:pStyle w:val="Code"/>
      </w:pPr>
      <w:r>
        <w:t xml:space="preserve">Private </w:t>
      </w:r>
      <w:proofErr w:type="spellStart"/>
      <w:r>
        <w:t>m_Session</w:t>
      </w:r>
      <w:proofErr w:type="spellEnd"/>
      <w:r>
        <w:t xml:space="preserve"> As TM1Session</w:t>
      </w:r>
    </w:p>
    <w:p w14:paraId="644B1CFE" w14:textId="77777777" w:rsidR="00B1726C" w:rsidRDefault="00B1726C" w:rsidP="00B1726C">
      <w:pPr>
        <w:pStyle w:val="Code"/>
      </w:pPr>
    </w:p>
    <w:p w14:paraId="30A418BC" w14:textId="77777777" w:rsidR="00B1726C" w:rsidRDefault="00B1726C" w:rsidP="00B1726C">
      <w:pPr>
        <w:pStyle w:val="Code"/>
      </w:pPr>
      <w:r>
        <w:t>Public Function Deserialize(</w:t>
      </w:r>
      <w:proofErr w:type="spellStart"/>
      <w:r>
        <w:t>oAPI</w:t>
      </w:r>
      <w:proofErr w:type="spellEnd"/>
      <w:r>
        <w:t xml:space="preserve"> As tm1api, JSON As Object) As Boolean</w:t>
      </w:r>
    </w:p>
    <w:p w14:paraId="2255C3AF" w14:textId="77777777" w:rsidR="00B1726C" w:rsidRDefault="00B1726C" w:rsidP="00B1726C">
      <w:pPr>
        <w:pStyle w:val="Code"/>
      </w:pPr>
    </w:p>
    <w:p w14:paraId="4F40CCD1" w14:textId="77777777" w:rsidR="00B1726C" w:rsidRDefault="00B1726C" w:rsidP="00B1726C">
      <w:pPr>
        <w:pStyle w:val="Code"/>
      </w:pPr>
      <w:r>
        <w:t xml:space="preserve">    Deserialize = False</w:t>
      </w:r>
    </w:p>
    <w:p w14:paraId="03FE4944" w14:textId="77777777" w:rsidR="00B1726C" w:rsidRDefault="00B1726C" w:rsidP="00B1726C">
      <w:pPr>
        <w:pStyle w:val="Code"/>
      </w:pPr>
      <w:r>
        <w:t xml:space="preserve">    </w:t>
      </w:r>
    </w:p>
    <w:p w14:paraId="4D4D794A" w14:textId="77777777" w:rsidR="00B1726C" w:rsidRDefault="00B1726C" w:rsidP="00B1726C">
      <w:pPr>
        <w:pStyle w:val="Code"/>
      </w:pPr>
      <w:r>
        <w:t xml:space="preserve">    If Not </w:t>
      </w:r>
      <w:proofErr w:type="spellStart"/>
      <w:r>
        <w:t>JSON.Properties</w:t>
      </w:r>
      <w:proofErr w:type="spellEnd"/>
      <w:r>
        <w:t xml:space="preserve"> Is Nothing And </w:t>
      </w:r>
      <w:proofErr w:type="spellStart"/>
      <w:r>
        <w:t>JSON.Properties.Count</w:t>
      </w:r>
      <w:proofErr w:type="spellEnd"/>
      <w:r>
        <w:t xml:space="preserve"> &gt; 0 Then</w:t>
      </w:r>
    </w:p>
    <w:p w14:paraId="3032DF94" w14:textId="77777777" w:rsidR="00B1726C" w:rsidRDefault="00B1726C" w:rsidP="00B1726C">
      <w:pPr>
        <w:pStyle w:val="Code"/>
      </w:pPr>
      <w:r>
        <w:t xml:space="preserve">        </w:t>
      </w:r>
    </w:p>
    <w:p w14:paraId="2AB8067C" w14:textId="77777777" w:rsidR="00B1726C" w:rsidRDefault="00B1726C" w:rsidP="00B1726C">
      <w:pPr>
        <w:pStyle w:val="Code"/>
      </w:pPr>
      <w:r>
        <w:t xml:space="preserve">        Dim </w:t>
      </w:r>
      <w:proofErr w:type="spellStart"/>
      <w:r>
        <w:t>propCount</w:t>
      </w:r>
      <w:proofErr w:type="spellEnd"/>
      <w:r>
        <w:t xml:space="preserve"> As Integer</w:t>
      </w:r>
    </w:p>
    <w:p w14:paraId="70DD9517" w14:textId="77777777" w:rsidR="00B1726C" w:rsidRDefault="00B1726C" w:rsidP="00B1726C">
      <w:pPr>
        <w:pStyle w:val="Code"/>
      </w:pPr>
      <w:r>
        <w:t xml:space="preserve">        </w:t>
      </w:r>
      <w:proofErr w:type="spellStart"/>
      <w:r>
        <w:t>propCount</w:t>
      </w:r>
      <w:proofErr w:type="spellEnd"/>
      <w:r>
        <w:t xml:space="preserve"> = </w:t>
      </w:r>
      <w:proofErr w:type="spellStart"/>
      <w:r>
        <w:t>JSON.Properties.Count</w:t>
      </w:r>
      <w:proofErr w:type="spellEnd"/>
    </w:p>
    <w:p w14:paraId="7FAD8F95" w14:textId="77777777" w:rsidR="00B1726C" w:rsidRDefault="00B1726C" w:rsidP="00B1726C">
      <w:pPr>
        <w:pStyle w:val="Code"/>
      </w:pPr>
      <w:r>
        <w:t xml:space="preserve">        Dim </w:t>
      </w:r>
      <w:proofErr w:type="spellStart"/>
      <w:r>
        <w:t>iProp</w:t>
      </w:r>
      <w:proofErr w:type="spellEnd"/>
      <w:r>
        <w:t xml:space="preserve"> As Integer</w:t>
      </w:r>
    </w:p>
    <w:p w14:paraId="406A4DA0" w14:textId="77777777" w:rsidR="00B1726C" w:rsidRDefault="00B1726C" w:rsidP="00B1726C">
      <w:pPr>
        <w:pStyle w:val="Code"/>
      </w:pPr>
      <w:r>
        <w:t xml:space="preserve">        For </w:t>
      </w:r>
      <w:proofErr w:type="spellStart"/>
      <w:r>
        <w:t>iProp</w:t>
      </w:r>
      <w:proofErr w:type="spellEnd"/>
      <w:r>
        <w:t xml:space="preserve"> = 0 To </w:t>
      </w:r>
      <w:proofErr w:type="spellStart"/>
      <w:r>
        <w:t>propCount</w:t>
      </w:r>
      <w:proofErr w:type="spellEnd"/>
      <w:r>
        <w:t xml:space="preserve"> - 1</w:t>
      </w:r>
    </w:p>
    <w:p w14:paraId="4930CEC3" w14:textId="77777777" w:rsidR="00B1726C" w:rsidRDefault="00B1726C" w:rsidP="00B1726C">
      <w:pPr>
        <w:pStyle w:val="Code"/>
      </w:pPr>
      <w:r>
        <w:t xml:space="preserve">        </w:t>
      </w:r>
    </w:p>
    <w:p w14:paraId="7078EE4C" w14:textId="77777777" w:rsidR="00B1726C" w:rsidRDefault="00B1726C" w:rsidP="00B1726C">
      <w:pPr>
        <w:pStyle w:val="Code"/>
      </w:pPr>
      <w:r>
        <w:t xml:space="preserve">            Dim </w:t>
      </w:r>
      <w:proofErr w:type="spellStart"/>
      <w:r>
        <w:t>propertyName</w:t>
      </w:r>
      <w:proofErr w:type="spellEnd"/>
      <w:r>
        <w:t xml:space="preserve"> As String</w:t>
      </w:r>
    </w:p>
    <w:p w14:paraId="6A5AC32E" w14:textId="77777777" w:rsidR="00B1726C" w:rsidRDefault="00B1726C" w:rsidP="00B1726C">
      <w:pPr>
        <w:pStyle w:val="Code"/>
      </w:pPr>
      <w:r>
        <w:t xml:space="preserve">            </w:t>
      </w:r>
      <w:proofErr w:type="spellStart"/>
      <w:r>
        <w:t>propertyName</w:t>
      </w:r>
      <w:proofErr w:type="spellEnd"/>
      <w:r>
        <w:t xml:space="preserve"> = </w:t>
      </w:r>
      <w:proofErr w:type="spellStart"/>
      <w:r>
        <w:t>JSON.Properties.GetKeys</w:t>
      </w:r>
      <w:proofErr w:type="spellEnd"/>
      <w:r>
        <w:t>().Item(</w:t>
      </w:r>
      <w:proofErr w:type="spellStart"/>
      <w:r>
        <w:t>iProp</w:t>
      </w:r>
      <w:proofErr w:type="spellEnd"/>
      <w:r>
        <w:t>)</w:t>
      </w:r>
    </w:p>
    <w:p w14:paraId="36FEB95E" w14:textId="77777777" w:rsidR="00B1726C" w:rsidRDefault="00B1726C" w:rsidP="00B1726C">
      <w:pPr>
        <w:pStyle w:val="Code"/>
      </w:pPr>
      <w:r>
        <w:t xml:space="preserve">            </w:t>
      </w:r>
    </w:p>
    <w:p w14:paraId="651A1613" w14:textId="77777777" w:rsidR="00B1726C" w:rsidRDefault="00B1726C" w:rsidP="00B1726C">
      <w:pPr>
        <w:pStyle w:val="Code"/>
      </w:pPr>
      <w:r>
        <w:t xml:space="preserve">            Select Case </w:t>
      </w:r>
      <w:proofErr w:type="spellStart"/>
      <w:r>
        <w:t>propertyName</w:t>
      </w:r>
      <w:proofErr w:type="spellEnd"/>
    </w:p>
    <w:p w14:paraId="34CDC952" w14:textId="77777777" w:rsidR="00B1726C" w:rsidRDefault="00B1726C" w:rsidP="00B1726C">
      <w:pPr>
        <w:pStyle w:val="Code"/>
      </w:pPr>
      <w:r>
        <w:t xml:space="preserve">                </w:t>
      </w:r>
    </w:p>
    <w:p w14:paraId="55B11047" w14:textId="77777777" w:rsidR="00B1726C" w:rsidRDefault="00B1726C" w:rsidP="00B1726C">
      <w:pPr>
        <w:pStyle w:val="Code"/>
      </w:pPr>
      <w:r>
        <w:t xml:space="preserve">                Case "ID"</w:t>
      </w:r>
    </w:p>
    <w:p w14:paraId="04CA4432" w14:textId="77777777" w:rsidR="00B1726C" w:rsidRDefault="00B1726C" w:rsidP="00B1726C">
      <w:pPr>
        <w:pStyle w:val="Code"/>
      </w:pPr>
      <w:r>
        <w:t xml:space="preserve">                    </w:t>
      </w:r>
      <w:proofErr w:type="spellStart"/>
      <w:r>
        <w:t>m_ID</w:t>
      </w:r>
      <w:proofErr w:type="spellEnd"/>
      <w:r>
        <w:t xml:space="preserve"> = </w:t>
      </w:r>
      <w:proofErr w:type="spellStart"/>
      <w:r>
        <w:t>JSON.Properties.Item</w:t>
      </w:r>
      <w:proofErr w:type="spellEnd"/>
      <w:r>
        <w:t>(</w:t>
      </w:r>
      <w:proofErr w:type="spellStart"/>
      <w:r>
        <w:t>propertyName</w:t>
      </w:r>
      <w:proofErr w:type="spellEnd"/>
      <w:r>
        <w:t>).Value</w:t>
      </w:r>
    </w:p>
    <w:p w14:paraId="5EA6E1D1" w14:textId="77777777" w:rsidR="00B1726C" w:rsidRDefault="00B1726C" w:rsidP="00B1726C">
      <w:pPr>
        <w:pStyle w:val="Code"/>
      </w:pPr>
    </w:p>
    <w:p w14:paraId="4331FCD9" w14:textId="77777777" w:rsidR="00B1726C" w:rsidRDefault="00B1726C" w:rsidP="00B1726C">
      <w:pPr>
        <w:pStyle w:val="Code"/>
      </w:pPr>
      <w:r>
        <w:t xml:space="preserve">                Case "Type"</w:t>
      </w:r>
    </w:p>
    <w:p w14:paraId="6FBDD637" w14:textId="77777777" w:rsidR="00B1726C" w:rsidRDefault="00B1726C" w:rsidP="00B1726C">
      <w:pPr>
        <w:pStyle w:val="Code"/>
      </w:pPr>
      <w:r>
        <w:t xml:space="preserve">                    </w:t>
      </w:r>
      <w:proofErr w:type="spellStart"/>
      <w:r>
        <w:t>m_ThreadType</w:t>
      </w:r>
      <w:proofErr w:type="spellEnd"/>
      <w:r>
        <w:t xml:space="preserve"> = </w:t>
      </w:r>
      <w:proofErr w:type="spellStart"/>
      <w:r>
        <w:t>JSON.Properties.Item</w:t>
      </w:r>
      <w:proofErr w:type="spellEnd"/>
      <w:r>
        <w:t>(</w:t>
      </w:r>
      <w:proofErr w:type="spellStart"/>
      <w:r>
        <w:t>propertyName</w:t>
      </w:r>
      <w:proofErr w:type="spellEnd"/>
      <w:r>
        <w:t>).Value</w:t>
      </w:r>
    </w:p>
    <w:p w14:paraId="60CFDD76" w14:textId="77777777" w:rsidR="00B1726C" w:rsidRDefault="00B1726C" w:rsidP="00B1726C">
      <w:pPr>
        <w:pStyle w:val="Code"/>
      </w:pPr>
      <w:r>
        <w:t xml:space="preserve">                </w:t>
      </w:r>
    </w:p>
    <w:p w14:paraId="216FDDD9" w14:textId="77777777" w:rsidR="00B1726C" w:rsidRDefault="00B1726C" w:rsidP="00B1726C">
      <w:pPr>
        <w:pStyle w:val="Code"/>
      </w:pPr>
      <w:r>
        <w:t xml:space="preserve">                Case "Name"</w:t>
      </w:r>
    </w:p>
    <w:p w14:paraId="5B9E8979" w14:textId="77777777" w:rsidR="00B1726C" w:rsidRDefault="00B1726C" w:rsidP="00B1726C">
      <w:pPr>
        <w:pStyle w:val="Code"/>
      </w:pPr>
      <w:r>
        <w:t xml:space="preserve">                    </w:t>
      </w:r>
      <w:proofErr w:type="spellStart"/>
      <w:r>
        <w:t>m_Name</w:t>
      </w:r>
      <w:proofErr w:type="spellEnd"/>
      <w:r>
        <w:t xml:space="preserve"> = </w:t>
      </w:r>
      <w:proofErr w:type="spellStart"/>
      <w:r>
        <w:t>JSON.Properties.Item</w:t>
      </w:r>
      <w:proofErr w:type="spellEnd"/>
      <w:r>
        <w:t>(</w:t>
      </w:r>
      <w:proofErr w:type="spellStart"/>
      <w:r>
        <w:t>propertyName</w:t>
      </w:r>
      <w:proofErr w:type="spellEnd"/>
      <w:r>
        <w:t>).Value</w:t>
      </w:r>
    </w:p>
    <w:p w14:paraId="6C0CD746" w14:textId="77777777" w:rsidR="00B1726C" w:rsidRDefault="00B1726C" w:rsidP="00B1726C">
      <w:pPr>
        <w:pStyle w:val="Code"/>
      </w:pPr>
    </w:p>
    <w:p w14:paraId="43AB7CFC" w14:textId="77777777" w:rsidR="00B1726C" w:rsidRDefault="00B1726C" w:rsidP="00B1726C">
      <w:pPr>
        <w:pStyle w:val="Code"/>
      </w:pPr>
      <w:r>
        <w:t xml:space="preserve">                Case "Context"</w:t>
      </w:r>
    </w:p>
    <w:p w14:paraId="24E6A065" w14:textId="77777777" w:rsidR="00B1726C" w:rsidRDefault="00B1726C" w:rsidP="00B1726C">
      <w:pPr>
        <w:pStyle w:val="Code"/>
      </w:pPr>
      <w:r>
        <w:t xml:space="preserve">                    </w:t>
      </w:r>
      <w:proofErr w:type="spellStart"/>
      <w:r>
        <w:t>m_Context</w:t>
      </w:r>
      <w:proofErr w:type="spellEnd"/>
      <w:r>
        <w:t xml:space="preserve"> = </w:t>
      </w:r>
      <w:proofErr w:type="spellStart"/>
      <w:r>
        <w:t>JSON.Properties.Item</w:t>
      </w:r>
      <w:proofErr w:type="spellEnd"/>
      <w:r>
        <w:t>(</w:t>
      </w:r>
      <w:proofErr w:type="spellStart"/>
      <w:r>
        <w:t>propertyName</w:t>
      </w:r>
      <w:proofErr w:type="spellEnd"/>
      <w:r>
        <w:t>).Value</w:t>
      </w:r>
    </w:p>
    <w:p w14:paraId="3EA41C28" w14:textId="77777777" w:rsidR="00B1726C" w:rsidRDefault="00B1726C" w:rsidP="00B1726C">
      <w:pPr>
        <w:pStyle w:val="Code"/>
      </w:pPr>
    </w:p>
    <w:p w14:paraId="38D8FFBA" w14:textId="77777777" w:rsidR="00B1726C" w:rsidRDefault="00B1726C" w:rsidP="00B1726C">
      <w:pPr>
        <w:pStyle w:val="Code"/>
      </w:pPr>
      <w:r>
        <w:t xml:space="preserve">                Case "State"</w:t>
      </w:r>
    </w:p>
    <w:p w14:paraId="77D74A33" w14:textId="77777777" w:rsidR="00B1726C" w:rsidRDefault="00B1726C" w:rsidP="00B1726C">
      <w:pPr>
        <w:pStyle w:val="Code"/>
      </w:pPr>
      <w:r>
        <w:t xml:space="preserve">                    </w:t>
      </w:r>
      <w:proofErr w:type="spellStart"/>
      <w:r>
        <w:t>m_State</w:t>
      </w:r>
      <w:proofErr w:type="spellEnd"/>
      <w:r>
        <w:t xml:space="preserve"> = </w:t>
      </w:r>
      <w:proofErr w:type="spellStart"/>
      <w:r>
        <w:t>JSON.Properties.Item</w:t>
      </w:r>
      <w:proofErr w:type="spellEnd"/>
      <w:r>
        <w:t>(</w:t>
      </w:r>
      <w:proofErr w:type="spellStart"/>
      <w:r>
        <w:t>propertyName</w:t>
      </w:r>
      <w:proofErr w:type="spellEnd"/>
      <w:r>
        <w:t>).Value</w:t>
      </w:r>
    </w:p>
    <w:p w14:paraId="1946793F" w14:textId="77777777" w:rsidR="00B1726C" w:rsidRDefault="00B1726C" w:rsidP="00B1726C">
      <w:pPr>
        <w:pStyle w:val="Code"/>
      </w:pPr>
    </w:p>
    <w:p w14:paraId="3FA61CF6" w14:textId="77777777" w:rsidR="00B1726C" w:rsidRDefault="00B1726C" w:rsidP="00B1726C">
      <w:pPr>
        <w:pStyle w:val="Code"/>
      </w:pPr>
      <w:r>
        <w:t xml:space="preserve">                Case "Function"</w:t>
      </w:r>
    </w:p>
    <w:p w14:paraId="62B1D03F" w14:textId="77777777" w:rsidR="00B1726C" w:rsidRDefault="00B1726C" w:rsidP="00B1726C">
      <w:pPr>
        <w:pStyle w:val="Code"/>
      </w:pPr>
      <w:r>
        <w:t xml:space="preserve">                    </w:t>
      </w:r>
      <w:proofErr w:type="spellStart"/>
      <w:r>
        <w:t>m_FunctionName</w:t>
      </w:r>
      <w:proofErr w:type="spellEnd"/>
      <w:r>
        <w:t xml:space="preserve"> = </w:t>
      </w:r>
      <w:proofErr w:type="spellStart"/>
      <w:r>
        <w:t>JSON.Properties.Item</w:t>
      </w:r>
      <w:proofErr w:type="spellEnd"/>
      <w:r>
        <w:t>(</w:t>
      </w:r>
      <w:proofErr w:type="spellStart"/>
      <w:r>
        <w:t>propertyName</w:t>
      </w:r>
      <w:proofErr w:type="spellEnd"/>
      <w:r>
        <w:t>).Value</w:t>
      </w:r>
    </w:p>
    <w:p w14:paraId="5A8EFAA5" w14:textId="77777777" w:rsidR="00B1726C" w:rsidRDefault="00B1726C" w:rsidP="00B1726C">
      <w:pPr>
        <w:pStyle w:val="Code"/>
      </w:pPr>
    </w:p>
    <w:p w14:paraId="3A326C26" w14:textId="77777777" w:rsidR="00B1726C" w:rsidRDefault="00B1726C" w:rsidP="00B1726C">
      <w:pPr>
        <w:pStyle w:val="Code"/>
      </w:pPr>
      <w:r>
        <w:t xml:space="preserve">                Case "</w:t>
      </w:r>
      <w:proofErr w:type="spellStart"/>
      <w:r>
        <w:t>ObjectType</w:t>
      </w:r>
      <w:proofErr w:type="spellEnd"/>
      <w:r>
        <w:t>"</w:t>
      </w:r>
    </w:p>
    <w:p w14:paraId="3B6BD056" w14:textId="77777777" w:rsidR="00B1726C" w:rsidRDefault="00B1726C" w:rsidP="00B1726C">
      <w:pPr>
        <w:pStyle w:val="Code"/>
      </w:pPr>
      <w:r>
        <w:t xml:space="preserve">                    </w:t>
      </w:r>
      <w:proofErr w:type="spellStart"/>
      <w:r>
        <w:t>m_ObjectType</w:t>
      </w:r>
      <w:proofErr w:type="spellEnd"/>
      <w:r>
        <w:t xml:space="preserve"> = </w:t>
      </w:r>
      <w:proofErr w:type="spellStart"/>
      <w:r>
        <w:t>JSON.Properties.Item</w:t>
      </w:r>
      <w:proofErr w:type="spellEnd"/>
      <w:r>
        <w:t>(</w:t>
      </w:r>
      <w:proofErr w:type="spellStart"/>
      <w:r>
        <w:t>propertyName</w:t>
      </w:r>
      <w:proofErr w:type="spellEnd"/>
      <w:r>
        <w:t>).Value</w:t>
      </w:r>
    </w:p>
    <w:p w14:paraId="3224479D" w14:textId="77777777" w:rsidR="00B1726C" w:rsidRDefault="00B1726C" w:rsidP="00B1726C">
      <w:pPr>
        <w:pStyle w:val="Code"/>
      </w:pPr>
    </w:p>
    <w:p w14:paraId="34DC19BE" w14:textId="77777777" w:rsidR="00B1726C" w:rsidRDefault="00B1726C" w:rsidP="00B1726C">
      <w:pPr>
        <w:pStyle w:val="Code"/>
      </w:pPr>
      <w:r>
        <w:t xml:space="preserve">                Case "</w:t>
      </w:r>
      <w:proofErr w:type="spellStart"/>
      <w:r>
        <w:t>ObjectName</w:t>
      </w:r>
      <w:proofErr w:type="spellEnd"/>
      <w:r>
        <w:t>"</w:t>
      </w:r>
    </w:p>
    <w:p w14:paraId="7AD46157" w14:textId="77777777" w:rsidR="00B1726C" w:rsidRDefault="00B1726C" w:rsidP="00B1726C">
      <w:pPr>
        <w:pStyle w:val="Code"/>
      </w:pPr>
      <w:r>
        <w:t xml:space="preserve">                    </w:t>
      </w:r>
      <w:proofErr w:type="spellStart"/>
      <w:r>
        <w:t>m_ObjectName</w:t>
      </w:r>
      <w:proofErr w:type="spellEnd"/>
      <w:r>
        <w:t xml:space="preserve"> = </w:t>
      </w:r>
      <w:proofErr w:type="spellStart"/>
      <w:r>
        <w:t>JSON.Properties.Item</w:t>
      </w:r>
      <w:proofErr w:type="spellEnd"/>
      <w:r>
        <w:t>(</w:t>
      </w:r>
      <w:proofErr w:type="spellStart"/>
      <w:r>
        <w:t>propertyName</w:t>
      </w:r>
      <w:proofErr w:type="spellEnd"/>
      <w:r>
        <w:t>).Value</w:t>
      </w:r>
    </w:p>
    <w:p w14:paraId="40A74635" w14:textId="77777777" w:rsidR="00B1726C" w:rsidRDefault="00B1726C" w:rsidP="00B1726C">
      <w:pPr>
        <w:pStyle w:val="Code"/>
      </w:pPr>
    </w:p>
    <w:p w14:paraId="6C3D45FA" w14:textId="77777777" w:rsidR="00B1726C" w:rsidRDefault="00B1726C" w:rsidP="00B1726C">
      <w:pPr>
        <w:pStyle w:val="Code"/>
      </w:pPr>
      <w:r>
        <w:t xml:space="preserve">                Case "</w:t>
      </w:r>
      <w:proofErr w:type="spellStart"/>
      <w:r>
        <w:t>RLocks</w:t>
      </w:r>
      <w:proofErr w:type="spellEnd"/>
      <w:r>
        <w:t>"</w:t>
      </w:r>
    </w:p>
    <w:p w14:paraId="05B28927" w14:textId="77777777" w:rsidR="00B1726C" w:rsidRDefault="00B1726C" w:rsidP="00B1726C">
      <w:pPr>
        <w:pStyle w:val="Code"/>
      </w:pPr>
      <w:r>
        <w:t xml:space="preserve">                    </w:t>
      </w:r>
      <w:proofErr w:type="spellStart"/>
      <w:r>
        <w:t>m_RLocks</w:t>
      </w:r>
      <w:proofErr w:type="spellEnd"/>
      <w:r>
        <w:t xml:space="preserve"> = </w:t>
      </w:r>
      <w:proofErr w:type="spellStart"/>
      <w:r>
        <w:t>JSON.Properties.Item</w:t>
      </w:r>
      <w:proofErr w:type="spellEnd"/>
      <w:r>
        <w:t>(</w:t>
      </w:r>
      <w:proofErr w:type="spellStart"/>
      <w:r>
        <w:t>propertyName</w:t>
      </w:r>
      <w:proofErr w:type="spellEnd"/>
      <w:r>
        <w:t>).Value</w:t>
      </w:r>
    </w:p>
    <w:p w14:paraId="2D443E10" w14:textId="77777777" w:rsidR="00B1726C" w:rsidRDefault="00B1726C" w:rsidP="00B1726C">
      <w:pPr>
        <w:pStyle w:val="Code"/>
      </w:pPr>
    </w:p>
    <w:p w14:paraId="2E0DBBB0" w14:textId="77777777" w:rsidR="00B1726C" w:rsidRDefault="00B1726C" w:rsidP="00B1726C">
      <w:pPr>
        <w:pStyle w:val="Code"/>
      </w:pPr>
      <w:r>
        <w:t xml:space="preserve">                Case "</w:t>
      </w:r>
      <w:proofErr w:type="spellStart"/>
      <w:r>
        <w:t>IXLocks</w:t>
      </w:r>
      <w:proofErr w:type="spellEnd"/>
      <w:r>
        <w:t>"</w:t>
      </w:r>
    </w:p>
    <w:p w14:paraId="5FE61A8A" w14:textId="77777777" w:rsidR="00B1726C" w:rsidRDefault="00B1726C" w:rsidP="00B1726C">
      <w:pPr>
        <w:pStyle w:val="Code"/>
      </w:pPr>
      <w:r>
        <w:t xml:space="preserve">                    </w:t>
      </w:r>
      <w:proofErr w:type="spellStart"/>
      <w:r>
        <w:t>m_IXLocks</w:t>
      </w:r>
      <w:proofErr w:type="spellEnd"/>
      <w:r>
        <w:t xml:space="preserve"> = </w:t>
      </w:r>
      <w:proofErr w:type="spellStart"/>
      <w:r>
        <w:t>JSON.Properties.Item</w:t>
      </w:r>
      <w:proofErr w:type="spellEnd"/>
      <w:r>
        <w:t>(</w:t>
      </w:r>
      <w:proofErr w:type="spellStart"/>
      <w:r>
        <w:t>propertyName</w:t>
      </w:r>
      <w:proofErr w:type="spellEnd"/>
      <w:r>
        <w:t>).Value</w:t>
      </w:r>
    </w:p>
    <w:p w14:paraId="1995048A" w14:textId="77777777" w:rsidR="00B1726C" w:rsidRDefault="00B1726C" w:rsidP="00B1726C">
      <w:pPr>
        <w:pStyle w:val="Code"/>
      </w:pPr>
    </w:p>
    <w:p w14:paraId="04DBE4E6" w14:textId="77777777" w:rsidR="00B1726C" w:rsidRDefault="00B1726C" w:rsidP="00B1726C">
      <w:pPr>
        <w:pStyle w:val="Code"/>
      </w:pPr>
      <w:r>
        <w:t xml:space="preserve">                Case "</w:t>
      </w:r>
      <w:proofErr w:type="spellStart"/>
      <w:r>
        <w:t>WLocks</w:t>
      </w:r>
      <w:proofErr w:type="spellEnd"/>
      <w:r>
        <w:t>"</w:t>
      </w:r>
    </w:p>
    <w:p w14:paraId="02E8F8F7" w14:textId="77777777" w:rsidR="00B1726C" w:rsidRDefault="00B1726C" w:rsidP="00B1726C">
      <w:pPr>
        <w:pStyle w:val="Code"/>
      </w:pPr>
      <w:r>
        <w:t xml:space="preserve">                    </w:t>
      </w:r>
      <w:proofErr w:type="spellStart"/>
      <w:r>
        <w:t>m_WLocks</w:t>
      </w:r>
      <w:proofErr w:type="spellEnd"/>
      <w:r>
        <w:t xml:space="preserve"> = </w:t>
      </w:r>
      <w:proofErr w:type="spellStart"/>
      <w:r>
        <w:t>JSON.Properties.Item</w:t>
      </w:r>
      <w:proofErr w:type="spellEnd"/>
      <w:r>
        <w:t>(</w:t>
      </w:r>
      <w:proofErr w:type="spellStart"/>
      <w:r>
        <w:t>propertyName</w:t>
      </w:r>
      <w:proofErr w:type="spellEnd"/>
      <w:r>
        <w:t>).Value</w:t>
      </w:r>
    </w:p>
    <w:p w14:paraId="3EA3D20E" w14:textId="77777777" w:rsidR="00B1726C" w:rsidRDefault="00B1726C" w:rsidP="00B1726C">
      <w:pPr>
        <w:pStyle w:val="Code"/>
      </w:pPr>
    </w:p>
    <w:p w14:paraId="2DBE3104" w14:textId="77777777" w:rsidR="00B1726C" w:rsidRDefault="00B1726C" w:rsidP="00B1726C">
      <w:pPr>
        <w:pStyle w:val="Code"/>
      </w:pPr>
      <w:r>
        <w:t xml:space="preserve">                Case "</w:t>
      </w:r>
      <w:proofErr w:type="spellStart"/>
      <w:r>
        <w:t>ElapsedTime</w:t>
      </w:r>
      <w:proofErr w:type="spellEnd"/>
      <w:r>
        <w:t>"</w:t>
      </w:r>
    </w:p>
    <w:p w14:paraId="746B2D55" w14:textId="77777777" w:rsidR="00B1726C" w:rsidRDefault="00B1726C" w:rsidP="00B1726C">
      <w:pPr>
        <w:pStyle w:val="Code"/>
      </w:pPr>
      <w:r>
        <w:t xml:space="preserve">                    </w:t>
      </w:r>
      <w:proofErr w:type="spellStart"/>
      <w:r>
        <w:t>m_ElapsedTime</w:t>
      </w:r>
      <w:proofErr w:type="spellEnd"/>
      <w:r>
        <w:t xml:space="preserve"> = </w:t>
      </w:r>
      <w:proofErr w:type="spellStart"/>
      <w:r>
        <w:t>JSON.Properties.Item</w:t>
      </w:r>
      <w:proofErr w:type="spellEnd"/>
      <w:r>
        <w:t>(</w:t>
      </w:r>
      <w:proofErr w:type="spellStart"/>
      <w:r>
        <w:t>propertyName</w:t>
      </w:r>
      <w:proofErr w:type="spellEnd"/>
      <w:r>
        <w:t>).Value</w:t>
      </w:r>
    </w:p>
    <w:p w14:paraId="4EB70FA3" w14:textId="77777777" w:rsidR="00B1726C" w:rsidRDefault="00B1726C" w:rsidP="00B1726C">
      <w:pPr>
        <w:pStyle w:val="Code"/>
      </w:pPr>
    </w:p>
    <w:p w14:paraId="5FDFC07F" w14:textId="77777777" w:rsidR="00B1726C" w:rsidRDefault="00B1726C" w:rsidP="00B1726C">
      <w:pPr>
        <w:pStyle w:val="Code"/>
      </w:pPr>
      <w:r>
        <w:t xml:space="preserve">                Case "</w:t>
      </w:r>
      <w:proofErr w:type="spellStart"/>
      <w:r>
        <w:t>WaitTime</w:t>
      </w:r>
      <w:proofErr w:type="spellEnd"/>
      <w:r>
        <w:t>"</w:t>
      </w:r>
    </w:p>
    <w:p w14:paraId="25E8B1A3" w14:textId="77777777" w:rsidR="00B1726C" w:rsidRDefault="00B1726C" w:rsidP="00B1726C">
      <w:pPr>
        <w:pStyle w:val="Code"/>
      </w:pPr>
      <w:r>
        <w:t xml:space="preserve">                    </w:t>
      </w:r>
      <w:proofErr w:type="spellStart"/>
      <w:r>
        <w:t>m_WaitTime</w:t>
      </w:r>
      <w:proofErr w:type="spellEnd"/>
      <w:r>
        <w:t xml:space="preserve"> = </w:t>
      </w:r>
      <w:proofErr w:type="spellStart"/>
      <w:r>
        <w:t>JSON.Properties.Item</w:t>
      </w:r>
      <w:proofErr w:type="spellEnd"/>
      <w:r>
        <w:t>(</w:t>
      </w:r>
      <w:proofErr w:type="spellStart"/>
      <w:r>
        <w:t>propertyName</w:t>
      </w:r>
      <w:proofErr w:type="spellEnd"/>
      <w:r>
        <w:t>).Value</w:t>
      </w:r>
    </w:p>
    <w:p w14:paraId="6AF38A76" w14:textId="77777777" w:rsidR="00B1726C" w:rsidRDefault="00B1726C" w:rsidP="00B1726C">
      <w:pPr>
        <w:pStyle w:val="Code"/>
      </w:pPr>
    </w:p>
    <w:p w14:paraId="1C13BF50" w14:textId="77777777" w:rsidR="00B1726C" w:rsidRDefault="00B1726C" w:rsidP="00B1726C">
      <w:pPr>
        <w:pStyle w:val="Code"/>
      </w:pPr>
      <w:r>
        <w:t xml:space="preserve">                Case "Info"</w:t>
      </w:r>
    </w:p>
    <w:p w14:paraId="3C9F3003" w14:textId="77777777" w:rsidR="00B1726C" w:rsidRDefault="00B1726C" w:rsidP="00B1726C">
      <w:pPr>
        <w:pStyle w:val="Code"/>
      </w:pPr>
      <w:r>
        <w:t xml:space="preserve">                    </w:t>
      </w:r>
      <w:proofErr w:type="spellStart"/>
      <w:r>
        <w:t>m_Info</w:t>
      </w:r>
      <w:proofErr w:type="spellEnd"/>
      <w:r>
        <w:t xml:space="preserve"> = </w:t>
      </w:r>
      <w:proofErr w:type="spellStart"/>
      <w:r>
        <w:t>JSON.Properties.Item</w:t>
      </w:r>
      <w:proofErr w:type="spellEnd"/>
      <w:r>
        <w:t>(</w:t>
      </w:r>
      <w:proofErr w:type="spellStart"/>
      <w:r>
        <w:t>propertyName</w:t>
      </w:r>
      <w:proofErr w:type="spellEnd"/>
      <w:r>
        <w:t>).Value</w:t>
      </w:r>
    </w:p>
    <w:p w14:paraId="4201B5A9" w14:textId="77777777" w:rsidR="00B1726C" w:rsidRDefault="00B1726C" w:rsidP="00B1726C">
      <w:pPr>
        <w:pStyle w:val="Code"/>
      </w:pPr>
    </w:p>
    <w:p w14:paraId="56A2F4AD" w14:textId="77777777" w:rsidR="00B1726C" w:rsidRDefault="00B1726C" w:rsidP="00B1726C">
      <w:pPr>
        <w:pStyle w:val="Code"/>
      </w:pPr>
      <w:r>
        <w:t xml:space="preserve">                Case "Session"</w:t>
      </w:r>
    </w:p>
    <w:p w14:paraId="44917A59" w14:textId="77777777" w:rsidR="00B1726C" w:rsidRDefault="00B1726C" w:rsidP="00B1726C">
      <w:pPr>
        <w:pStyle w:val="Code"/>
      </w:pPr>
      <w:r>
        <w:t xml:space="preserve">                    Set </w:t>
      </w:r>
      <w:proofErr w:type="spellStart"/>
      <w:r>
        <w:t>m_Session</w:t>
      </w:r>
      <w:proofErr w:type="spellEnd"/>
      <w:r>
        <w:t xml:space="preserve"> = </w:t>
      </w:r>
      <w:proofErr w:type="spellStart"/>
      <w:r>
        <w:t>oAPI.DeserializeSession</w:t>
      </w:r>
      <w:proofErr w:type="spellEnd"/>
      <w:r>
        <w:t>(</w:t>
      </w:r>
      <w:proofErr w:type="spellStart"/>
      <w:r>
        <w:t>JSON.Properties.Item</w:t>
      </w:r>
      <w:proofErr w:type="spellEnd"/>
      <w:r>
        <w:t>(</w:t>
      </w:r>
      <w:proofErr w:type="spellStart"/>
      <w:r>
        <w:t>propertyName</w:t>
      </w:r>
      <w:proofErr w:type="spellEnd"/>
      <w:r>
        <w:t>))</w:t>
      </w:r>
    </w:p>
    <w:p w14:paraId="1C0F7895" w14:textId="77777777" w:rsidR="00B1726C" w:rsidRDefault="00B1726C" w:rsidP="00B1726C">
      <w:pPr>
        <w:pStyle w:val="Code"/>
      </w:pPr>
    </w:p>
    <w:p w14:paraId="1891B436" w14:textId="77777777" w:rsidR="00B1726C" w:rsidRDefault="00B1726C" w:rsidP="00B1726C">
      <w:pPr>
        <w:pStyle w:val="Code"/>
      </w:pPr>
      <w:r>
        <w:t xml:space="preserve">            End Select</w:t>
      </w:r>
    </w:p>
    <w:p w14:paraId="28BB4B6B" w14:textId="77777777" w:rsidR="00B1726C" w:rsidRDefault="00B1726C" w:rsidP="00B1726C">
      <w:pPr>
        <w:pStyle w:val="Code"/>
      </w:pPr>
      <w:r>
        <w:t xml:space="preserve">            </w:t>
      </w:r>
    </w:p>
    <w:p w14:paraId="34490C82" w14:textId="77777777" w:rsidR="00B1726C" w:rsidRDefault="00B1726C" w:rsidP="00B1726C">
      <w:pPr>
        <w:pStyle w:val="Code"/>
      </w:pPr>
      <w:r>
        <w:t xml:space="preserve">        Next </w:t>
      </w:r>
      <w:proofErr w:type="spellStart"/>
      <w:r>
        <w:t>iProp</w:t>
      </w:r>
      <w:proofErr w:type="spellEnd"/>
    </w:p>
    <w:p w14:paraId="71719963" w14:textId="77777777" w:rsidR="00B1726C" w:rsidRDefault="00B1726C" w:rsidP="00B1726C">
      <w:pPr>
        <w:pStyle w:val="Code"/>
      </w:pPr>
      <w:r>
        <w:t xml:space="preserve">    </w:t>
      </w:r>
    </w:p>
    <w:p w14:paraId="2E1653B7" w14:textId="77777777" w:rsidR="00B1726C" w:rsidRDefault="00B1726C" w:rsidP="00B1726C">
      <w:pPr>
        <w:pStyle w:val="Code"/>
      </w:pPr>
      <w:r>
        <w:t xml:space="preserve">        Deserialize = True</w:t>
      </w:r>
    </w:p>
    <w:p w14:paraId="29966AEC" w14:textId="77777777" w:rsidR="00B1726C" w:rsidRDefault="00B1726C" w:rsidP="00B1726C">
      <w:pPr>
        <w:pStyle w:val="Code"/>
      </w:pPr>
      <w:r>
        <w:t xml:space="preserve">    </w:t>
      </w:r>
    </w:p>
    <w:p w14:paraId="0A90B89A" w14:textId="77777777" w:rsidR="00B1726C" w:rsidRDefault="00B1726C" w:rsidP="00B1726C">
      <w:pPr>
        <w:pStyle w:val="Code"/>
      </w:pPr>
      <w:r>
        <w:t xml:space="preserve">    End If</w:t>
      </w:r>
    </w:p>
    <w:p w14:paraId="6D06AFC1" w14:textId="77777777" w:rsidR="00B1726C" w:rsidRDefault="00B1726C" w:rsidP="00B1726C">
      <w:pPr>
        <w:pStyle w:val="Code"/>
      </w:pPr>
    </w:p>
    <w:p w14:paraId="349167B7" w14:textId="77777777" w:rsidR="00B1726C" w:rsidRDefault="00B1726C" w:rsidP="00B1726C">
      <w:pPr>
        <w:pStyle w:val="Code"/>
      </w:pPr>
      <w:r>
        <w:t>End Function</w:t>
      </w:r>
    </w:p>
    <w:p w14:paraId="4944A0D6" w14:textId="77777777" w:rsidR="00B1726C" w:rsidRDefault="00B1726C" w:rsidP="00B1726C">
      <w:pPr>
        <w:pStyle w:val="Code"/>
      </w:pPr>
    </w:p>
    <w:p w14:paraId="68DB04E9" w14:textId="77777777" w:rsidR="00B1726C" w:rsidRDefault="00B1726C" w:rsidP="00B1726C">
      <w:pPr>
        <w:pStyle w:val="Code"/>
      </w:pPr>
      <w:r>
        <w:t>Public Property Get ID() As Long</w:t>
      </w:r>
    </w:p>
    <w:p w14:paraId="35585050" w14:textId="77777777" w:rsidR="00B1726C" w:rsidRDefault="00B1726C" w:rsidP="00B1726C">
      <w:pPr>
        <w:pStyle w:val="Code"/>
      </w:pPr>
      <w:r>
        <w:t xml:space="preserve">    ID = </w:t>
      </w:r>
      <w:proofErr w:type="spellStart"/>
      <w:r>
        <w:t>m_ID</w:t>
      </w:r>
      <w:proofErr w:type="spellEnd"/>
    </w:p>
    <w:p w14:paraId="180DD599" w14:textId="77777777" w:rsidR="00B1726C" w:rsidRDefault="00B1726C" w:rsidP="00B1726C">
      <w:pPr>
        <w:pStyle w:val="Code"/>
      </w:pPr>
      <w:r>
        <w:t>End Property</w:t>
      </w:r>
    </w:p>
    <w:p w14:paraId="65C7FB76" w14:textId="77777777" w:rsidR="00B1726C" w:rsidRDefault="00B1726C" w:rsidP="00B1726C">
      <w:pPr>
        <w:pStyle w:val="Code"/>
      </w:pPr>
    </w:p>
    <w:p w14:paraId="4406D680" w14:textId="77777777" w:rsidR="00B1726C" w:rsidRDefault="00B1726C" w:rsidP="00B1726C">
      <w:pPr>
        <w:pStyle w:val="Code"/>
      </w:pPr>
      <w:r>
        <w:t xml:space="preserve">Public Property Get </w:t>
      </w:r>
      <w:proofErr w:type="spellStart"/>
      <w:r>
        <w:t>ThreadType</w:t>
      </w:r>
      <w:proofErr w:type="spellEnd"/>
      <w:r>
        <w:t>() As String</w:t>
      </w:r>
    </w:p>
    <w:p w14:paraId="555FD746" w14:textId="77777777" w:rsidR="00B1726C" w:rsidRDefault="00B1726C" w:rsidP="00B1726C">
      <w:pPr>
        <w:pStyle w:val="Code"/>
      </w:pPr>
      <w:r>
        <w:t xml:space="preserve">    </w:t>
      </w:r>
      <w:proofErr w:type="spellStart"/>
      <w:r>
        <w:t>ThreadType</w:t>
      </w:r>
      <w:proofErr w:type="spellEnd"/>
      <w:r>
        <w:t xml:space="preserve"> = </w:t>
      </w:r>
      <w:proofErr w:type="spellStart"/>
      <w:r>
        <w:t>m_ThreadType</w:t>
      </w:r>
      <w:proofErr w:type="spellEnd"/>
    </w:p>
    <w:p w14:paraId="58D26C0C" w14:textId="77777777" w:rsidR="00B1726C" w:rsidRDefault="00B1726C" w:rsidP="00B1726C">
      <w:pPr>
        <w:pStyle w:val="Code"/>
      </w:pPr>
      <w:r>
        <w:t>End Property</w:t>
      </w:r>
    </w:p>
    <w:p w14:paraId="1B87FD7A" w14:textId="77777777" w:rsidR="00B1726C" w:rsidRDefault="00B1726C" w:rsidP="00B1726C">
      <w:pPr>
        <w:pStyle w:val="Code"/>
      </w:pPr>
    </w:p>
    <w:p w14:paraId="4B13E120" w14:textId="77777777" w:rsidR="00B1726C" w:rsidRDefault="00B1726C" w:rsidP="00B1726C">
      <w:pPr>
        <w:pStyle w:val="Code"/>
      </w:pPr>
      <w:r>
        <w:t>Public Property Get Name() As String</w:t>
      </w:r>
    </w:p>
    <w:p w14:paraId="54B05E1E" w14:textId="77777777" w:rsidR="00B1726C" w:rsidRDefault="00B1726C" w:rsidP="00B1726C">
      <w:pPr>
        <w:pStyle w:val="Code"/>
      </w:pPr>
      <w:r>
        <w:t xml:space="preserve">    Name = </w:t>
      </w:r>
      <w:proofErr w:type="spellStart"/>
      <w:r>
        <w:t>m_Name</w:t>
      </w:r>
      <w:proofErr w:type="spellEnd"/>
    </w:p>
    <w:p w14:paraId="0D178868" w14:textId="77777777" w:rsidR="00B1726C" w:rsidRDefault="00B1726C" w:rsidP="00B1726C">
      <w:pPr>
        <w:pStyle w:val="Code"/>
      </w:pPr>
      <w:r>
        <w:t>End Property</w:t>
      </w:r>
    </w:p>
    <w:p w14:paraId="5AD8B9A6" w14:textId="77777777" w:rsidR="00B1726C" w:rsidRDefault="00B1726C" w:rsidP="00B1726C">
      <w:pPr>
        <w:pStyle w:val="Code"/>
      </w:pPr>
    </w:p>
    <w:p w14:paraId="4756F42A" w14:textId="77777777" w:rsidR="00B1726C" w:rsidRDefault="00B1726C" w:rsidP="00B1726C">
      <w:pPr>
        <w:pStyle w:val="Code"/>
      </w:pPr>
      <w:r>
        <w:t>Public Property Get Context() As String</w:t>
      </w:r>
    </w:p>
    <w:p w14:paraId="6DE1C772" w14:textId="77777777" w:rsidR="00B1726C" w:rsidRDefault="00B1726C" w:rsidP="00B1726C">
      <w:pPr>
        <w:pStyle w:val="Code"/>
      </w:pPr>
      <w:r>
        <w:t xml:space="preserve">    Context = </w:t>
      </w:r>
      <w:proofErr w:type="spellStart"/>
      <w:r>
        <w:t>m_Context</w:t>
      </w:r>
      <w:proofErr w:type="spellEnd"/>
    </w:p>
    <w:p w14:paraId="09AD589A" w14:textId="77777777" w:rsidR="00B1726C" w:rsidRDefault="00B1726C" w:rsidP="00B1726C">
      <w:pPr>
        <w:pStyle w:val="Code"/>
      </w:pPr>
      <w:r>
        <w:t>End Property</w:t>
      </w:r>
    </w:p>
    <w:p w14:paraId="5A2CCCE8" w14:textId="77777777" w:rsidR="00B1726C" w:rsidRDefault="00B1726C" w:rsidP="00B1726C">
      <w:pPr>
        <w:pStyle w:val="Code"/>
      </w:pPr>
    </w:p>
    <w:p w14:paraId="03BDCCA2" w14:textId="77777777" w:rsidR="00B1726C" w:rsidRDefault="00B1726C" w:rsidP="00B1726C">
      <w:pPr>
        <w:pStyle w:val="Code"/>
      </w:pPr>
      <w:r>
        <w:t>Public Property Get State() As String</w:t>
      </w:r>
    </w:p>
    <w:p w14:paraId="236008FE" w14:textId="77777777" w:rsidR="00B1726C" w:rsidRDefault="00B1726C" w:rsidP="00B1726C">
      <w:pPr>
        <w:pStyle w:val="Code"/>
      </w:pPr>
      <w:r>
        <w:t xml:space="preserve">    State = </w:t>
      </w:r>
      <w:proofErr w:type="spellStart"/>
      <w:r>
        <w:t>m_State</w:t>
      </w:r>
      <w:proofErr w:type="spellEnd"/>
    </w:p>
    <w:p w14:paraId="3645BD35" w14:textId="77777777" w:rsidR="00B1726C" w:rsidRDefault="00B1726C" w:rsidP="00B1726C">
      <w:pPr>
        <w:pStyle w:val="Code"/>
      </w:pPr>
      <w:r>
        <w:t>End Property</w:t>
      </w:r>
    </w:p>
    <w:p w14:paraId="2C78784A" w14:textId="77777777" w:rsidR="00B1726C" w:rsidRDefault="00B1726C" w:rsidP="00B1726C">
      <w:pPr>
        <w:pStyle w:val="Code"/>
      </w:pPr>
    </w:p>
    <w:p w14:paraId="24AB8726" w14:textId="77777777" w:rsidR="00B1726C" w:rsidRDefault="00B1726C" w:rsidP="00B1726C">
      <w:pPr>
        <w:pStyle w:val="Code"/>
      </w:pPr>
      <w:r>
        <w:t xml:space="preserve">Public Property Get </w:t>
      </w:r>
      <w:proofErr w:type="spellStart"/>
      <w:r>
        <w:t>FunctionName</w:t>
      </w:r>
      <w:proofErr w:type="spellEnd"/>
      <w:r>
        <w:t>() As String</w:t>
      </w:r>
    </w:p>
    <w:p w14:paraId="636C9598" w14:textId="77777777" w:rsidR="00B1726C" w:rsidRDefault="00B1726C" w:rsidP="00B1726C">
      <w:pPr>
        <w:pStyle w:val="Code"/>
      </w:pPr>
      <w:r>
        <w:t xml:space="preserve">    </w:t>
      </w:r>
      <w:proofErr w:type="spellStart"/>
      <w:r>
        <w:t>FunctionName</w:t>
      </w:r>
      <w:proofErr w:type="spellEnd"/>
      <w:r>
        <w:t xml:space="preserve"> = </w:t>
      </w:r>
      <w:proofErr w:type="spellStart"/>
      <w:r>
        <w:t>m_FunctionName</w:t>
      </w:r>
      <w:proofErr w:type="spellEnd"/>
    </w:p>
    <w:p w14:paraId="57B3CB6C" w14:textId="77777777" w:rsidR="00B1726C" w:rsidRDefault="00B1726C" w:rsidP="00B1726C">
      <w:pPr>
        <w:pStyle w:val="Code"/>
      </w:pPr>
      <w:r>
        <w:t>End Property</w:t>
      </w:r>
    </w:p>
    <w:p w14:paraId="278FDAF5" w14:textId="77777777" w:rsidR="00B1726C" w:rsidRDefault="00B1726C" w:rsidP="00B1726C">
      <w:pPr>
        <w:pStyle w:val="Code"/>
      </w:pPr>
    </w:p>
    <w:p w14:paraId="54CFB1FC" w14:textId="77777777" w:rsidR="00B1726C" w:rsidRDefault="00B1726C" w:rsidP="00B1726C">
      <w:pPr>
        <w:pStyle w:val="Code"/>
      </w:pPr>
      <w:r>
        <w:t xml:space="preserve">Public Property Get </w:t>
      </w:r>
      <w:proofErr w:type="spellStart"/>
      <w:r>
        <w:t>ObjectType</w:t>
      </w:r>
      <w:proofErr w:type="spellEnd"/>
      <w:r>
        <w:t>() As String</w:t>
      </w:r>
    </w:p>
    <w:p w14:paraId="3EEBE73D" w14:textId="77777777" w:rsidR="00B1726C" w:rsidRDefault="00B1726C" w:rsidP="00B1726C">
      <w:pPr>
        <w:pStyle w:val="Code"/>
      </w:pPr>
      <w:r>
        <w:t xml:space="preserve">    </w:t>
      </w:r>
      <w:proofErr w:type="spellStart"/>
      <w:r>
        <w:t>ObjectType</w:t>
      </w:r>
      <w:proofErr w:type="spellEnd"/>
      <w:r>
        <w:t xml:space="preserve"> = </w:t>
      </w:r>
      <w:proofErr w:type="spellStart"/>
      <w:r>
        <w:t>m_ObjectType</w:t>
      </w:r>
      <w:proofErr w:type="spellEnd"/>
    </w:p>
    <w:p w14:paraId="7B12EF11" w14:textId="77777777" w:rsidR="00B1726C" w:rsidRDefault="00B1726C" w:rsidP="00B1726C">
      <w:pPr>
        <w:pStyle w:val="Code"/>
      </w:pPr>
      <w:r>
        <w:t>End Property</w:t>
      </w:r>
    </w:p>
    <w:p w14:paraId="206A4C33" w14:textId="77777777" w:rsidR="00B1726C" w:rsidRDefault="00B1726C" w:rsidP="00B1726C">
      <w:pPr>
        <w:pStyle w:val="Code"/>
      </w:pPr>
    </w:p>
    <w:p w14:paraId="28F9FF18" w14:textId="77777777" w:rsidR="00B1726C" w:rsidRDefault="00B1726C" w:rsidP="00B1726C">
      <w:pPr>
        <w:pStyle w:val="Code"/>
      </w:pPr>
      <w:r>
        <w:t xml:space="preserve">Public Property Get </w:t>
      </w:r>
      <w:proofErr w:type="spellStart"/>
      <w:r>
        <w:t>ObjectName</w:t>
      </w:r>
      <w:proofErr w:type="spellEnd"/>
      <w:r>
        <w:t>() As String</w:t>
      </w:r>
    </w:p>
    <w:p w14:paraId="19BC08E6" w14:textId="77777777" w:rsidR="00B1726C" w:rsidRDefault="00B1726C" w:rsidP="00B1726C">
      <w:pPr>
        <w:pStyle w:val="Code"/>
      </w:pPr>
      <w:r>
        <w:t xml:space="preserve">    </w:t>
      </w:r>
      <w:proofErr w:type="spellStart"/>
      <w:r>
        <w:t>ObjectName</w:t>
      </w:r>
      <w:proofErr w:type="spellEnd"/>
      <w:r>
        <w:t xml:space="preserve"> = </w:t>
      </w:r>
      <w:proofErr w:type="spellStart"/>
      <w:r>
        <w:t>m_ObjectName</w:t>
      </w:r>
      <w:proofErr w:type="spellEnd"/>
    </w:p>
    <w:p w14:paraId="5DAE167A" w14:textId="77777777" w:rsidR="00B1726C" w:rsidRDefault="00B1726C" w:rsidP="00B1726C">
      <w:pPr>
        <w:pStyle w:val="Code"/>
      </w:pPr>
      <w:r>
        <w:t>End Property</w:t>
      </w:r>
    </w:p>
    <w:p w14:paraId="7AA125A0" w14:textId="77777777" w:rsidR="00B1726C" w:rsidRDefault="00B1726C" w:rsidP="00B1726C">
      <w:pPr>
        <w:pStyle w:val="Code"/>
      </w:pPr>
    </w:p>
    <w:p w14:paraId="132D6D21" w14:textId="77777777" w:rsidR="00B1726C" w:rsidRDefault="00B1726C" w:rsidP="00B1726C">
      <w:pPr>
        <w:pStyle w:val="Code"/>
      </w:pPr>
      <w:r>
        <w:t xml:space="preserve">Public Property Get </w:t>
      </w:r>
      <w:proofErr w:type="spellStart"/>
      <w:r>
        <w:t>RLocks</w:t>
      </w:r>
      <w:proofErr w:type="spellEnd"/>
      <w:r>
        <w:t>() As Integer</w:t>
      </w:r>
    </w:p>
    <w:p w14:paraId="50C04428" w14:textId="77777777" w:rsidR="00B1726C" w:rsidRDefault="00B1726C" w:rsidP="00B1726C">
      <w:pPr>
        <w:pStyle w:val="Code"/>
      </w:pPr>
      <w:r>
        <w:t xml:space="preserve">    </w:t>
      </w:r>
      <w:proofErr w:type="spellStart"/>
      <w:r>
        <w:t>RLocks</w:t>
      </w:r>
      <w:proofErr w:type="spellEnd"/>
      <w:r>
        <w:t xml:space="preserve"> = </w:t>
      </w:r>
      <w:proofErr w:type="spellStart"/>
      <w:r>
        <w:t>m_RLocks</w:t>
      </w:r>
      <w:proofErr w:type="spellEnd"/>
    </w:p>
    <w:p w14:paraId="7B03A312" w14:textId="77777777" w:rsidR="00B1726C" w:rsidRDefault="00B1726C" w:rsidP="00B1726C">
      <w:pPr>
        <w:pStyle w:val="Code"/>
      </w:pPr>
      <w:r>
        <w:t>End Property</w:t>
      </w:r>
    </w:p>
    <w:p w14:paraId="5593E2FF" w14:textId="77777777" w:rsidR="00B1726C" w:rsidRDefault="00B1726C" w:rsidP="00B1726C">
      <w:pPr>
        <w:pStyle w:val="Code"/>
      </w:pPr>
    </w:p>
    <w:p w14:paraId="25783B69" w14:textId="77777777" w:rsidR="00B1726C" w:rsidRDefault="00B1726C" w:rsidP="00B1726C">
      <w:pPr>
        <w:pStyle w:val="Code"/>
      </w:pPr>
      <w:r>
        <w:t xml:space="preserve">Public Property Get </w:t>
      </w:r>
      <w:proofErr w:type="spellStart"/>
      <w:r>
        <w:t>IXLocks</w:t>
      </w:r>
      <w:proofErr w:type="spellEnd"/>
      <w:r>
        <w:t>() As Integer</w:t>
      </w:r>
    </w:p>
    <w:p w14:paraId="108BFEC5" w14:textId="77777777" w:rsidR="00B1726C" w:rsidRDefault="00B1726C" w:rsidP="00B1726C">
      <w:pPr>
        <w:pStyle w:val="Code"/>
      </w:pPr>
      <w:r>
        <w:t xml:space="preserve">    </w:t>
      </w:r>
      <w:proofErr w:type="spellStart"/>
      <w:r>
        <w:t>IXLocks</w:t>
      </w:r>
      <w:proofErr w:type="spellEnd"/>
      <w:r>
        <w:t xml:space="preserve"> = </w:t>
      </w:r>
      <w:proofErr w:type="spellStart"/>
      <w:r>
        <w:t>m_IXLocks</w:t>
      </w:r>
      <w:proofErr w:type="spellEnd"/>
    </w:p>
    <w:p w14:paraId="65B973F3" w14:textId="77777777" w:rsidR="00B1726C" w:rsidRDefault="00B1726C" w:rsidP="00B1726C">
      <w:pPr>
        <w:pStyle w:val="Code"/>
      </w:pPr>
      <w:r>
        <w:t>End Property</w:t>
      </w:r>
    </w:p>
    <w:p w14:paraId="16A22DD0" w14:textId="77777777" w:rsidR="00B1726C" w:rsidRDefault="00B1726C" w:rsidP="00B1726C">
      <w:pPr>
        <w:pStyle w:val="Code"/>
      </w:pPr>
    </w:p>
    <w:p w14:paraId="66C433B1" w14:textId="77777777" w:rsidR="00B1726C" w:rsidRDefault="00B1726C" w:rsidP="00B1726C">
      <w:pPr>
        <w:pStyle w:val="Code"/>
      </w:pPr>
      <w:r>
        <w:t xml:space="preserve">Public Property Get </w:t>
      </w:r>
      <w:proofErr w:type="spellStart"/>
      <w:r>
        <w:t>WLocks</w:t>
      </w:r>
      <w:proofErr w:type="spellEnd"/>
      <w:r>
        <w:t>() As Integer</w:t>
      </w:r>
    </w:p>
    <w:p w14:paraId="0FFFF0CF" w14:textId="77777777" w:rsidR="00B1726C" w:rsidRDefault="00B1726C" w:rsidP="00B1726C">
      <w:pPr>
        <w:pStyle w:val="Code"/>
      </w:pPr>
      <w:r>
        <w:t xml:space="preserve">    </w:t>
      </w:r>
      <w:proofErr w:type="spellStart"/>
      <w:r>
        <w:t>WLocks</w:t>
      </w:r>
      <w:proofErr w:type="spellEnd"/>
      <w:r>
        <w:t xml:space="preserve"> = </w:t>
      </w:r>
      <w:proofErr w:type="spellStart"/>
      <w:r>
        <w:t>m_WLocks</w:t>
      </w:r>
      <w:proofErr w:type="spellEnd"/>
    </w:p>
    <w:p w14:paraId="68C5F111" w14:textId="77777777" w:rsidR="00B1726C" w:rsidRDefault="00B1726C" w:rsidP="00B1726C">
      <w:pPr>
        <w:pStyle w:val="Code"/>
      </w:pPr>
      <w:r>
        <w:t>End Property</w:t>
      </w:r>
    </w:p>
    <w:p w14:paraId="0CBDF80A" w14:textId="77777777" w:rsidR="00B1726C" w:rsidRDefault="00B1726C" w:rsidP="00B1726C">
      <w:pPr>
        <w:pStyle w:val="Code"/>
      </w:pPr>
    </w:p>
    <w:p w14:paraId="6EE14975" w14:textId="77777777" w:rsidR="00B1726C" w:rsidRDefault="00B1726C" w:rsidP="00B1726C">
      <w:pPr>
        <w:pStyle w:val="Code"/>
      </w:pPr>
      <w:r>
        <w:t xml:space="preserve">Public Property Get </w:t>
      </w:r>
      <w:proofErr w:type="spellStart"/>
      <w:r>
        <w:t>ElapsedTime</w:t>
      </w:r>
      <w:proofErr w:type="spellEnd"/>
      <w:r>
        <w:t>() As String</w:t>
      </w:r>
    </w:p>
    <w:p w14:paraId="53CC05B0" w14:textId="77777777" w:rsidR="00B1726C" w:rsidRDefault="00B1726C" w:rsidP="00B1726C">
      <w:pPr>
        <w:pStyle w:val="Code"/>
      </w:pPr>
      <w:r>
        <w:t xml:space="preserve">    </w:t>
      </w:r>
      <w:proofErr w:type="spellStart"/>
      <w:r>
        <w:t>ElapsedTime</w:t>
      </w:r>
      <w:proofErr w:type="spellEnd"/>
      <w:r>
        <w:t xml:space="preserve"> = </w:t>
      </w:r>
      <w:proofErr w:type="spellStart"/>
      <w:r>
        <w:t>m_ElapsedTime</w:t>
      </w:r>
      <w:proofErr w:type="spellEnd"/>
    </w:p>
    <w:p w14:paraId="55031843" w14:textId="77777777" w:rsidR="00B1726C" w:rsidRDefault="00B1726C" w:rsidP="00B1726C">
      <w:pPr>
        <w:pStyle w:val="Code"/>
      </w:pPr>
      <w:r>
        <w:t>End Property</w:t>
      </w:r>
    </w:p>
    <w:p w14:paraId="72C6AEAF" w14:textId="77777777" w:rsidR="00B1726C" w:rsidRDefault="00B1726C" w:rsidP="00B1726C">
      <w:pPr>
        <w:pStyle w:val="Code"/>
      </w:pPr>
    </w:p>
    <w:p w14:paraId="4B286270" w14:textId="77777777" w:rsidR="00B1726C" w:rsidRDefault="00B1726C" w:rsidP="00B1726C">
      <w:pPr>
        <w:pStyle w:val="Code"/>
      </w:pPr>
      <w:r>
        <w:t xml:space="preserve">Public Property Get </w:t>
      </w:r>
      <w:proofErr w:type="spellStart"/>
      <w:r>
        <w:t>WaitTime</w:t>
      </w:r>
      <w:proofErr w:type="spellEnd"/>
      <w:r>
        <w:t>() As String</w:t>
      </w:r>
    </w:p>
    <w:p w14:paraId="67554E0F" w14:textId="77777777" w:rsidR="00B1726C" w:rsidRDefault="00B1726C" w:rsidP="00B1726C">
      <w:pPr>
        <w:pStyle w:val="Code"/>
      </w:pPr>
      <w:r>
        <w:t xml:space="preserve">    </w:t>
      </w:r>
      <w:proofErr w:type="spellStart"/>
      <w:r>
        <w:t>WaitTime</w:t>
      </w:r>
      <w:proofErr w:type="spellEnd"/>
      <w:r>
        <w:t xml:space="preserve"> = </w:t>
      </w:r>
      <w:proofErr w:type="spellStart"/>
      <w:r>
        <w:t>m_WaitTime</w:t>
      </w:r>
      <w:proofErr w:type="spellEnd"/>
    </w:p>
    <w:p w14:paraId="4EA07A74" w14:textId="77777777" w:rsidR="00B1726C" w:rsidRDefault="00B1726C" w:rsidP="00B1726C">
      <w:pPr>
        <w:pStyle w:val="Code"/>
      </w:pPr>
      <w:r>
        <w:t>End Property</w:t>
      </w:r>
    </w:p>
    <w:p w14:paraId="7D868848" w14:textId="77777777" w:rsidR="00B1726C" w:rsidRDefault="00B1726C" w:rsidP="00B1726C">
      <w:pPr>
        <w:pStyle w:val="Code"/>
      </w:pPr>
    </w:p>
    <w:p w14:paraId="2D2731B0" w14:textId="77777777" w:rsidR="00B1726C" w:rsidRDefault="00B1726C" w:rsidP="00B1726C">
      <w:pPr>
        <w:pStyle w:val="Code"/>
      </w:pPr>
      <w:r>
        <w:t>Public Property Get Info() As String</w:t>
      </w:r>
    </w:p>
    <w:p w14:paraId="53A9E668" w14:textId="77777777" w:rsidR="00B1726C" w:rsidRDefault="00B1726C" w:rsidP="00B1726C">
      <w:pPr>
        <w:pStyle w:val="Code"/>
      </w:pPr>
      <w:r>
        <w:t xml:space="preserve">    Info = </w:t>
      </w:r>
      <w:proofErr w:type="spellStart"/>
      <w:r>
        <w:t>m_Info</w:t>
      </w:r>
      <w:proofErr w:type="spellEnd"/>
    </w:p>
    <w:p w14:paraId="37F909D6" w14:textId="77777777" w:rsidR="00B1726C" w:rsidRDefault="00B1726C" w:rsidP="00B1726C">
      <w:pPr>
        <w:pStyle w:val="Code"/>
      </w:pPr>
      <w:r>
        <w:t>End Property</w:t>
      </w:r>
    </w:p>
    <w:p w14:paraId="67FB195A" w14:textId="77777777" w:rsidR="00B1726C" w:rsidRDefault="00B1726C" w:rsidP="00B1726C">
      <w:pPr>
        <w:pStyle w:val="Code"/>
      </w:pPr>
    </w:p>
    <w:p w14:paraId="27087DE5" w14:textId="77777777" w:rsidR="00B1726C" w:rsidRDefault="00B1726C" w:rsidP="00B1726C">
      <w:pPr>
        <w:pStyle w:val="Code"/>
      </w:pPr>
      <w:r>
        <w:t>Public Property Get Session() As TM1Session</w:t>
      </w:r>
    </w:p>
    <w:p w14:paraId="0BD278C3" w14:textId="77777777" w:rsidR="00B1726C" w:rsidRDefault="00B1726C" w:rsidP="00B1726C">
      <w:pPr>
        <w:pStyle w:val="Code"/>
      </w:pPr>
      <w:r>
        <w:t xml:space="preserve">    Set Session = </w:t>
      </w:r>
      <w:proofErr w:type="spellStart"/>
      <w:r>
        <w:t>m_Session</w:t>
      </w:r>
      <w:proofErr w:type="spellEnd"/>
    </w:p>
    <w:p w14:paraId="634E1EF4" w14:textId="7D3105CA" w:rsidR="00B1726C" w:rsidRDefault="00B1726C" w:rsidP="00B1726C">
      <w:pPr>
        <w:pStyle w:val="Code"/>
      </w:pPr>
      <w:r>
        <w:t>End Property</w:t>
      </w:r>
    </w:p>
    <w:p w14:paraId="470655F3" w14:textId="77777777" w:rsidR="00B1726C" w:rsidRDefault="00B1726C" w:rsidP="00B1726C">
      <w:r>
        <w:t xml:space="preserve">I’m guessing you can start to see a pattern, even though this is only the second class. </w:t>
      </w:r>
      <w:r w:rsidRPr="00436951">
        <w:t xml:space="preserve">The key function </w:t>
      </w:r>
      <w:r>
        <w:t xml:space="preserve">once again is the </w:t>
      </w:r>
      <w:r w:rsidRPr="00436951">
        <w:t>Deserialize function</w:t>
      </w:r>
      <w:r>
        <w:t xml:space="preserve">, reading all the properties in the JSON body of the Thread entity into and setting the associated properties of the TM1Thread object on which this function is called upon. </w:t>
      </w:r>
    </w:p>
    <w:p w14:paraId="591C26EA" w14:textId="77777777" w:rsidR="00B1726C" w:rsidRDefault="00B1726C" w:rsidP="00B1726C">
      <w:r>
        <w:lastRenderedPageBreak/>
        <w:t xml:space="preserve">In the next class, the TM1Session class, we’ll take it one step up and introduce composition to be able to deal with responses from the server that have not only references but complete entities (or subset of their properties) expanded in the response. These properties are referred to as navigation properties in the metadata. So, let’s </w:t>
      </w:r>
      <w:r w:rsidRPr="00ED1CE6">
        <w:t xml:space="preserve">create another class </w:t>
      </w:r>
      <w:r>
        <w:t>named TM1Session.</w:t>
      </w:r>
    </w:p>
    <w:p w14:paraId="280DBE78" w14:textId="77777777" w:rsidR="00B1726C" w:rsidRDefault="00B1726C" w:rsidP="00B1726C">
      <w:pPr>
        <w:pStyle w:val="Heading3"/>
      </w:pPr>
      <w:bookmarkStart w:id="39" w:name="_Toc22164194"/>
      <w:bookmarkStart w:id="40" w:name="_Toc37694737"/>
      <w:r>
        <w:t>Class: TM1Session</w:t>
      </w:r>
      <w:bookmarkEnd w:id="39"/>
      <w:bookmarkEnd w:id="40"/>
    </w:p>
    <w:p w14:paraId="3250C4CE" w14:textId="77777777" w:rsidR="00B1726C" w:rsidRDefault="00B1726C" w:rsidP="00B1726C">
      <w:r>
        <w:t xml:space="preserve">The TM1Session class represents an active session in the TM1 Server. Every connection made over HTTP, and therefore by definition targeting the REST API, that doesn’t carry a TM1SessionId cookie on the request headers, is assigned a new session. These sessions, represented by a value stored in a cookie named TM1SessionId, are associated with the user that logs in on a connection associated to the session, and can be shared across multiple connections. Sessions, as the association to a user already suggests, are intended to be per user. </w:t>
      </w:r>
    </w:p>
    <w:p w14:paraId="5F9AEA0D" w14:textId="77777777" w:rsidR="00B1726C" w:rsidRDefault="00B1726C" w:rsidP="00B1726C">
      <w:r>
        <w:t>Note that while the notion of a session only got introduced with the support of the HTTP protocol in order to serve the REST API, sessions can exist for connections created by older APIs as well and can be shared with connections across all APIs.</w:t>
      </w:r>
    </w:p>
    <w:p w14:paraId="5511DF0C" w14:textId="77777777" w:rsidR="00B1726C" w:rsidRDefault="00B1726C" w:rsidP="00B1726C">
      <w:r>
        <w:t>Also note that while a session can be active there doesn’t need to be an active HTTP connection associated to it and as such there might not be any threads at a given point in time.</w:t>
      </w:r>
    </w:p>
    <w:p w14:paraId="29A69F89" w14:textId="77777777" w:rsidR="00B1726C" w:rsidRDefault="00B1726C" w:rsidP="00B1726C">
      <w:r>
        <w:t>Once again, another class module needs to get added to the project. Right click on the VBA Project (Book1), select “Insert…” and then “Class Module”.</w:t>
      </w:r>
    </w:p>
    <w:p w14:paraId="78430BE1" w14:textId="77777777" w:rsidR="00B1726C" w:rsidRDefault="00B1726C" w:rsidP="00B1726C">
      <w:r>
        <w:t>Now let’s add some code to the TM1Session class here:</w:t>
      </w:r>
    </w:p>
    <w:p w14:paraId="3F2BB106" w14:textId="77777777" w:rsidR="00B1726C" w:rsidRDefault="00B1726C" w:rsidP="00B1726C">
      <w:pPr>
        <w:pStyle w:val="Code"/>
      </w:pPr>
      <w:r>
        <w:t>Option Explicit</w:t>
      </w:r>
    </w:p>
    <w:p w14:paraId="0A32F771" w14:textId="77777777" w:rsidR="00B1726C" w:rsidRDefault="00B1726C" w:rsidP="00B1726C">
      <w:pPr>
        <w:pStyle w:val="Code"/>
      </w:pPr>
    </w:p>
    <w:p w14:paraId="604B6FBC" w14:textId="77777777" w:rsidR="00B1726C" w:rsidRDefault="00B1726C" w:rsidP="00B1726C">
      <w:pPr>
        <w:pStyle w:val="Code"/>
      </w:pPr>
      <w:r>
        <w:t xml:space="preserve">Private </w:t>
      </w:r>
      <w:proofErr w:type="spellStart"/>
      <w:r>
        <w:t>m_ID</w:t>
      </w:r>
      <w:proofErr w:type="spellEnd"/>
      <w:r>
        <w:t xml:space="preserve"> As Long</w:t>
      </w:r>
    </w:p>
    <w:p w14:paraId="490A564A" w14:textId="77777777" w:rsidR="00B1726C" w:rsidRDefault="00B1726C" w:rsidP="00B1726C">
      <w:pPr>
        <w:pStyle w:val="Code"/>
      </w:pPr>
      <w:r>
        <w:t xml:space="preserve">Private </w:t>
      </w:r>
      <w:proofErr w:type="spellStart"/>
      <w:r>
        <w:t>m_Context</w:t>
      </w:r>
      <w:proofErr w:type="spellEnd"/>
      <w:r>
        <w:t xml:space="preserve"> As String</w:t>
      </w:r>
    </w:p>
    <w:p w14:paraId="2C9D2A4D" w14:textId="77777777" w:rsidR="00B1726C" w:rsidRDefault="00B1726C" w:rsidP="00B1726C">
      <w:pPr>
        <w:pStyle w:val="Code"/>
      </w:pPr>
      <w:r>
        <w:t xml:space="preserve">Private </w:t>
      </w:r>
      <w:proofErr w:type="spellStart"/>
      <w:r>
        <w:t>m_User</w:t>
      </w:r>
      <w:proofErr w:type="spellEnd"/>
      <w:r>
        <w:t xml:space="preserve"> As TM1User</w:t>
      </w:r>
    </w:p>
    <w:p w14:paraId="246CA883" w14:textId="77777777" w:rsidR="00B1726C" w:rsidRDefault="00B1726C" w:rsidP="00B1726C">
      <w:pPr>
        <w:pStyle w:val="Code"/>
      </w:pPr>
      <w:r>
        <w:t xml:space="preserve">Private </w:t>
      </w:r>
      <w:proofErr w:type="spellStart"/>
      <w:r>
        <w:t>m_Threads</w:t>
      </w:r>
      <w:proofErr w:type="spellEnd"/>
      <w:r>
        <w:t xml:space="preserve"> As Collection</w:t>
      </w:r>
    </w:p>
    <w:p w14:paraId="77896993" w14:textId="77777777" w:rsidR="00B1726C" w:rsidRDefault="00B1726C" w:rsidP="00B1726C">
      <w:pPr>
        <w:pStyle w:val="Code"/>
      </w:pPr>
    </w:p>
    <w:p w14:paraId="6DA4313F" w14:textId="77777777" w:rsidR="00B1726C" w:rsidRDefault="00B1726C" w:rsidP="00B1726C">
      <w:pPr>
        <w:pStyle w:val="Code"/>
      </w:pPr>
      <w:r>
        <w:t>Public Function Deserialize(</w:t>
      </w:r>
      <w:proofErr w:type="spellStart"/>
      <w:r>
        <w:t>oAPI</w:t>
      </w:r>
      <w:proofErr w:type="spellEnd"/>
      <w:r>
        <w:t xml:space="preserve"> As tm1api, JSON As Object) As Boolean</w:t>
      </w:r>
    </w:p>
    <w:p w14:paraId="4F024009" w14:textId="77777777" w:rsidR="00B1726C" w:rsidRDefault="00B1726C" w:rsidP="00B1726C">
      <w:pPr>
        <w:pStyle w:val="Code"/>
      </w:pPr>
    </w:p>
    <w:p w14:paraId="245F86BE" w14:textId="77777777" w:rsidR="00B1726C" w:rsidRDefault="00B1726C" w:rsidP="00B1726C">
      <w:pPr>
        <w:pStyle w:val="Code"/>
      </w:pPr>
      <w:r>
        <w:t xml:space="preserve">    Deserialize = False</w:t>
      </w:r>
    </w:p>
    <w:p w14:paraId="7FC0E8F5" w14:textId="77777777" w:rsidR="00B1726C" w:rsidRDefault="00B1726C" w:rsidP="00B1726C">
      <w:pPr>
        <w:pStyle w:val="Code"/>
      </w:pPr>
      <w:r>
        <w:t xml:space="preserve">    </w:t>
      </w:r>
    </w:p>
    <w:p w14:paraId="26B5F937" w14:textId="77777777" w:rsidR="00B1726C" w:rsidRDefault="00B1726C" w:rsidP="00B1726C">
      <w:pPr>
        <w:pStyle w:val="Code"/>
      </w:pPr>
      <w:r>
        <w:t xml:space="preserve">    If Not </w:t>
      </w:r>
      <w:proofErr w:type="spellStart"/>
      <w:r>
        <w:t>JSON.Properties</w:t>
      </w:r>
      <w:proofErr w:type="spellEnd"/>
      <w:r>
        <w:t xml:space="preserve"> Is Nothing And </w:t>
      </w:r>
      <w:proofErr w:type="spellStart"/>
      <w:r>
        <w:t>JSON.Properties.Count</w:t>
      </w:r>
      <w:proofErr w:type="spellEnd"/>
      <w:r>
        <w:t xml:space="preserve"> &gt; 0 Then</w:t>
      </w:r>
    </w:p>
    <w:p w14:paraId="2E267059" w14:textId="77777777" w:rsidR="00B1726C" w:rsidRDefault="00B1726C" w:rsidP="00B1726C">
      <w:pPr>
        <w:pStyle w:val="Code"/>
      </w:pPr>
      <w:r>
        <w:t xml:space="preserve">        </w:t>
      </w:r>
    </w:p>
    <w:p w14:paraId="13B0D71C" w14:textId="77777777" w:rsidR="00B1726C" w:rsidRDefault="00B1726C" w:rsidP="00B1726C">
      <w:pPr>
        <w:pStyle w:val="Code"/>
      </w:pPr>
      <w:r>
        <w:t xml:space="preserve">        Dim </w:t>
      </w:r>
      <w:proofErr w:type="spellStart"/>
      <w:r>
        <w:t>propCount</w:t>
      </w:r>
      <w:proofErr w:type="spellEnd"/>
      <w:r>
        <w:t xml:space="preserve"> As Integer</w:t>
      </w:r>
    </w:p>
    <w:p w14:paraId="0238F94F" w14:textId="77777777" w:rsidR="00B1726C" w:rsidRDefault="00B1726C" w:rsidP="00B1726C">
      <w:pPr>
        <w:pStyle w:val="Code"/>
      </w:pPr>
      <w:r>
        <w:t xml:space="preserve">        </w:t>
      </w:r>
      <w:proofErr w:type="spellStart"/>
      <w:r>
        <w:t>propCount</w:t>
      </w:r>
      <w:proofErr w:type="spellEnd"/>
      <w:r>
        <w:t xml:space="preserve"> = </w:t>
      </w:r>
      <w:proofErr w:type="spellStart"/>
      <w:r>
        <w:t>JSON.Properties.Count</w:t>
      </w:r>
      <w:proofErr w:type="spellEnd"/>
    </w:p>
    <w:p w14:paraId="5EC0FEA6" w14:textId="77777777" w:rsidR="00B1726C" w:rsidRDefault="00B1726C" w:rsidP="00B1726C">
      <w:pPr>
        <w:pStyle w:val="Code"/>
      </w:pPr>
      <w:r>
        <w:t xml:space="preserve">        Dim </w:t>
      </w:r>
      <w:proofErr w:type="spellStart"/>
      <w:r>
        <w:t>iProp</w:t>
      </w:r>
      <w:proofErr w:type="spellEnd"/>
      <w:r>
        <w:t xml:space="preserve"> As Integer</w:t>
      </w:r>
    </w:p>
    <w:p w14:paraId="2CF613EE" w14:textId="77777777" w:rsidR="00B1726C" w:rsidRDefault="00B1726C" w:rsidP="00B1726C">
      <w:pPr>
        <w:pStyle w:val="Code"/>
      </w:pPr>
      <w:r>
        <w:t xml:space="preserve">        For </w:t>
      </w:r>
      <w:proofErr w:type="spellStart"/>
      <w:r>
        <w:t>iProp</w:t>
      </w:r>
      <w:proofErr w:type="spellEnd"/>
      <w:r>
        <w:t xml:space="preserve"> = 0 To </w:t>
      </w:r>
      <w:proofErr w:type="spellStart"/>
      <w:r>
        <w:t>propCount</w:t>
      </w:r>
      <w:proofErr w:type="spellEnd"/>
      <w:r>
        <w:t xml:space="preserve"> - 1</w:t>
      </w:r>
    </w:p>
    <w:p w14:paraId="776751F9" w14:textId="77777777" w:rsidR="00B1726C" w:rsidRDefault="00B1726C" w:rsidP="00B1726C">
      <w:pPr>
        <w:pStyle w:val="Code"/>
      </w:pPr>
      <w:r>
        <w:t xml:space="preserve">        </w:t>
      </w:r>
    </w:p>
    <w:p w14:paraId="51C0A65B" w14:textId="77777777" w:rsidR="00B1726C" w:rsidRDefault="00B1726C" w:rsidP="00B1726C">
      <w:pPr>
        <w:pStyle w:val="Code"/>
      </w:pPr>
      <w:r>
        <w:t xml:space="preserve">            Dim </w:t>
      </w:r>
      <w:proofErr w:type="spellStart"/>
      <w:r>
        <w:t>propertyName</w:t>
      </w:r>
      <w:proofErr w:type="spellEnd"/>
      <w:r>
        <w:t xml:space="preserve"> As String</w:t>
      </w:r>
    </w:p>
    <w:p w14:paraId="66BAD649" w14:textId="77777777" w:rsidR="00B1726C" w:rsidRDefault="00B1726C" w:rsidP="00B1726C">
      <w:pPr>
        <w:pStyle w:val="Code"/>
      </w:pPr>
      <w:r>
        <w:t xml:space="preserve">            </w:t>
      </w:r>
      <w:proofErr w:type="spellStart"/>
      <w:r>
        <w:t>propertyName</w:t>
      </w:r>
      <w:proofErr w:type="spellEnd"/>
      <w:r>
        <w:t xml:space="preserve"> = </w:t>
      </w:r>
      <w:proofErr w:type="spellStart"/>
      <w:r>
        <w:t>JSON.Properties.GetKeys</w:t>
      </w:r>
      <w:proofErr w:type="spellEnd"/>
      <w:r>
        <w:t>().Item(</w:t>
      </w:r>
      <w:proofErr w:type="spellStart"/>
      <w:r>
        <w:t>iProp</w:t>
      </w:r>
      <w:proofErr w:type="spellEnd"/>
      <w:r>
        <w:t>)</w:t>
      </w:r>
    </w:p>
    <w:p w14:paraId="28BB9792" w14:textId="77777777" w:rsidR="00B1726C" w:rsidRDefault="00B1726C" w:rsidP="00B1726C">
      <w:pPr>
        <w:pStyle w:val="Code"/>
      </w:pPr>
      <w:r>
        <w:t xml:space="preserve">            </w:t>
      </w:r>
    </w:p>
    <w:p w14:paraId="3FB288D7" w14:textId="77777777" w:rsidR="00B1726C" w:rsidRDefault="00B1726C" w:rsidP="00B1726C">
      <w:pPr>
        <w:pStyle w:val="Code"/>
      </w:pPr>
      <w:r>
        <w:t xml:space="preserve">            Select Case </w:t>
      </w:r>
      <w:proofErr w:type="spellStart"/>
      <w:r>
        <w:t>propertyName</w:t>
      </w:r>
      <w:proofErr w:type="spellEnd"/>
    </w:p>
    <w:p w14:paraId="3F3880EA" w14:textId="77777777" w:rsidR="00B1726C" w:rsidRDefault="00B1726C" w:rsidP="00B1726C">
      <w:pPr>
        <w:pStyle w:val="Code"/>
      </w:pPr>
      <w:r>
        <w:t xml:space="preserve">                </w:t>
      </w:r>
    </w:p>
    <w:p w14:paraId="75B65E8E" w14:textId="77777777" w:rsidR="00B1726C" w:rsidRDefault="00B1726C" w:rsidP="00B1726C">
      <w:pPr>
        <w:pStyle w:val="Code"/>
      </w:pPr>
      <w:r>
        <w:t xml:space="preserve">                Case "ID"</w:t>
      </w:r>
    </w:p>
    <w:p w14:paraId="70566DB6" w14:textId="77777777" w:rsidR="00B1726C" w:rsidRDefault="00B1726C" w:rsidP="00B1726C">
      <w:pPr>
        <w:pStyle w:val="Code"/>
      </w:pPr>
      <w:r>
        <w:t xml:space="preserve">                    </w:t>
      </w:r>
      <w:proofErr w:type="spellStart"/>
      <w:r>
        <w:t>m_ID</w:t>
      </w:r>
      <w:proofErr w:type="spellEnd"/>
      <w:r>
        <w:t xml:space="preserve"> = </w:t>
      </w:r>
      <w:proofErr w:type="spellStart"/>
      <w:r>
        <w:t>JSON.Properties.Item</w:t>
      </w:r>
      <w:proofErr w:type="spellEnd"/>
      <w:r>
        <w:t>(</w:t>
      </w:r>
      <w:proofErr w:type="spellStart"/>
      <w:r>
        <w:t>propertyName</w:t>
      </w:r>
      <w:proofErr w:type="spellEnd"/>
      <w:r>
        <w:t>).Value</w:t>
      </w:r>
    </w:p>
    <w:p w14:paraId="3EBBD056" w14:textId="77777777" w:rsidR="00B1726C" w:rsidRDefault="00B1726C" w:rsidP="00B1726C">
      <w:pPr>
        <w:pStyle w:val="Code"/>
      </w:pPr>
    </w:p>
    <w:p w14:paraId="46343867" w14:textId="77777777" w:rsidR="00B1726C" w:rsidRDefault="00B1726C" w:rsidP="00B1726C">
      <w:pPr>
        <w:pStyle w:val="Code"/>
      </w:pPr>
      <w:r>
        <w:t xml:space="preserve">                Case "Context"</w:t>
      </w:r>
    </w:p>
    <w:p w14:paraId="5C6493FE" w14:textId="77777777" w:rsidR="00B1726C" w:rsidRDefault="00B1726C" w:rsidP="00B1726C">
      <w:pPr>
        <w:pStyle w:val="Code"/>
      </w:pPr>
      <w:r>
        <w:t xml:space="preserve">                    </w:t>
      </w:r>
      <w:proofErr w:type="spellStart"/>
      <w:r>
        <w:t>m_Context</w:t>
      </w:r>
      <w:proofErr w:type="spellEnd"/>
      <w:r>
        <w:t xml:space="preserve"> = </w:t>
      </w:r>
      <w:proofErr w:type="spellStart"/>
      <w:r>
        <w:t>JSON.Properties.Item</w:t>
      </w:r>
      <w:proofErr w:type="spellEnd"/>
      <w:r>
        <w:t>(</w:t>
      </w:r>
      <w:proofErr w:type="spellStart"/>
      <w:r>
        <w:t>propertyName</w:t>
      </w:r>
      <w:proofErr w:type="spellEnd"/>
      <w:r>
        <w:t>).Value</w:t>
      </w:r>
    </w:p>
    <w:p w14:paraId="198E698B" w14:textId="77777777" w:rsidR="00B1726C" w:rsidRDefault="00B1726C" w:rsidP="00B1726C">
      <w:pPr>
        <w:pStyle w:val="Code"/>
      </w:pPr>
    </w:p>
    <w:p w14:paraId="0773AD0D" w14:textId="77777777" w:rsidR="00B1726C" w:rsidRDefault="00B1726C" w:rsidP="00B1726C">
      <w:pPr>
        <w:pStyle w:val="Code"/>
      </w:pPr>
      <w:r>
        <w:t xml:space="preserve">                Case "User"</w:t>
      </w:r>
    </w:p>
    <w:p w14:paraId="7BC27DFF" w14:textId="77777777" w:rsidR="00B1726C" w:rsidRDefault="00B1726C" w:rsidP="00B1726C">
      <w:pPr>
        <w:pStyle w:val="Code"/>
      </w:pPr>
      <w:r>
        <w:t xml:space="preserve">                    Set </w:t>
      </w:r>
      <w:proofErr w:type="spellStart"/>
      <w:r>
        <w:t>m_User</w:t>
      </w:r>
      <w:proofErr w:type="spellEnd"/>
      <w:r>
        <w:t xml:space="preserve"> = </w:t>
      </w:r>
      <w:proofErr w:type="spellStart"/>
      <w:r>
        <w:t>oAPI.DeserializeUser</w:t>
      </w:r>
      <w:proofErr w:type="spellEnd"/>
      <w:r>
        <w:t>(</w:t>
      </w:r>
      <w:proofErr w:type="spellStart"/>
      <w:r>
        <w:t>JSON.Properties.Item</w:t>
      </w:r>
      <w:proofErr w:type="spellEnd"/>
      <w:r>
        <w:t>(</w:t>
      </w:r>
      <w:proofErr w:type="spellStart"/>
      <w:r>
        <w:t>propertyName</w:t>
      </w:r>
      <w:proofErr w:type="spellEnd"/>
      <w:r>
        <w:t>))</w:t>
      </w:r>
    </w:p>
    <w:p w14:paraId="6F689B44" w14:textId="77777777" w:rsidR="00B1726C" w:rsidRDefault="00B1726C" w:rsidP="00B1726C">
      <w:pPr>
        <w:pStyle w:val="Code"/>
      </w:pPr>
    </w:p>
    <w:p w14:paraId="1B1974D2" w14:textId="77777777" w:rsidR="00B1726C" w:rsidRDefault="00B1726C" w:rsidP="00B1726C">
      <w:pPr>
        <w:pStyle w:val="Code"/>
      </w:pPr>
      <w:r>
        <w:t xml:space="preserve">                Case "Threads"</w:t>
      </w:r>
    </w:p>
    <w:p w14:paraId="3AA34C2B" w14:textId="77777777" w:rsidR="00B1726C" w:rsidRDefault="00B1726C" w:rsidP="00B1726C">
      <w:pPr>
        <w:pStyle w:val="Code"/>
      </w:pPr>
      <w:r>
        <w:t xml:space="preserve">                    Set </w:t>
      </w:r>
      <w:proofErr w:type="spellStart"/>
      <w:r>
        <w:t>m_Threads</w:t>
      </w:r>
      <w:proofErr w:type="spellEnd"/>
      <w:r>
        <w:t xml:space="preserve"> = oAPI.DeserializeThreadCollection(JSON.Properties.Item(propertyName))</w:t>
      </w:r>
    </w:p>
    <w:p w14:paraId="25ADEA16" w14:textId="77777777" w:rsidR="00B1726C" w:rsidRDefault="00B1726C" w:rsidP="00B1726C">
      <w:pPr>
        <w:pStyle w:val="Code"/>
      </w:pPr>
    </w:p>
    <w:p w14:paraId="1BFA0704" w14:textId="77777777" w:rsidR="00B1726C" w:rsidRDefault="00B1726C" w:rsidP="00B1726C">
      <w:pPr>
        <w:pStyle w:val="Code"/>
      </w:pPr>
      <w:r>
        <w:t xml:space="preserve">            End Select</w:t>
      </w:r>
    </w:p>
    <w:p w14:paraId="61EBE0B2" w14:textId="77777777" w:rsidR="00B1726C" w:rsidRDefault="00B1726C" w:rsidP="00B1726C">
      <w:pPr>
        <w:pStyle w:val="Code"/>
      </w:pPr>
      <w:r>
        <w:lastRenderedPageBreak/>
        <w:t xml:space="preserve">            </w:t>
      </w:r>
    </w:p>
    <w:p w14:paraId="3117E801" w14:textId="77777777" w:rsidR="00B1726C" w:rsidRDefault="00B1726C" w:rsidP="00B1726C">
      <w:pPr>
        <w:pStyle w:val="Code"/>
      </w:pPr>
      <w:r>
        <w:t xml:space="preserve">        Next </w:t>
      </w:r>
      <w:proofErr w:type="spellStart"/>
      <w:r>
        <w:t>iProp</w:t>
      </w:r>
      <w:proofErr w:type="spellEnd"/>
    </w:p>
    <w:p w14:paraId="7D2C31F2" w14:textId="77777777" w:rsidR="00B1726C" w:rsidRDefault="00B1726C" w:rsidP="00B1726C">
      <w:pPr>
        <w:pStyle w:val="Code"/>
      </w:pPr>
      <w:r>
        <w:t xml:space="preserve">    </w:t>
      </w:r>
    </w:p>
    <w:p w14:paraId="23850AF9" w14:textId="77777777" w:rsidR="00B1726C" w:rsidRDefault="00B1726C" w:rsidP="00B1726C">
      <w:pPr>
        <w:pStyle w:val="Code"/>
      </w:pPr>
      <w:r>
        <w:t xml:space="preserve">        Deserialize = True</w:t>
      </w:r>
    </w:p>
    <w:p w14:paraId="4202C840" w14:textId="77777777" w:rsidR="00B1726C" w:rsidRDefault="00B1726C" w:rsidP="00B1726C">
      <w:pPr>
        <w:pStyle w:val="Code"/>
      </w:pPr>
      <w:r>
        <w:t xml:space="preserve">    </w:t>
      </w:r>
    </w:p>
    <w:p w14:paraId="7FC91843" w14:textId="77777777" w:rsidR="00B1726C" w:rsidRDefault="00B1726C" w:rsidP="00B1726C">
      <w:pPr>
        <w:pStyle w:val="Code"/>
      </w:pPr>
      <w:r>
        <w:t xml:space="preserve">    End If</w:t>
      </w:r>
    </w:p>
    <w:p w14:paraId="60B4BA73" w14:textId="77777777" w:rsidR="00B1726C" w:rsidRDefault="00B1726C" w:rsidP="00B1726C">
      <w:pPr>
        <w:pStyle w:val="Code"/>
      </w:pPr>
    </w:p>
    <w:p w14:paraId="1061AE37" w14:textId="77777777" w:rsidR="00B1726C" w:rsidRDefault="00B1726C" w:rsidP="00B1726C">
      <w:pPr>
        <w:pStyle w:val="Code"/>
      </w:pPr>
      <w:r>
        <w:t>End Function</w:t>
      </w:r>
    </w:p>
    <w:p w14:paraId="0E651EB1" w14:textId="77777777" w:rsidR="00B1726C" w:rsidRDefault="00B1726C" w:rsidP="00B1726C">
      <w:pPr>
        <w:pStyle w:val="Code"/>
      </w:pPr>
    </w:p>
    <w:p w14:paraId="5857344E" w14:textId="77777777" w:rsidR="00B1726C" w:rsidRDefault="00B1726C" w:rsidP="00B1726C">
      <w:pPr>
        <w:pStyle w:val="Code"/>
      </w:pPr>
      <w:r>
        <w:t>Public Property Get ID() As Long</w:t>
      </w:r>
    </w:p>
    <w:p w14:paraId="247E8388" w14:textId="77777777" w:rsidR="00B1726C" w:rsidRDefault="00B1726C" w:rsidP="00B1726C">
      <w:pPr>
        <w:pStyle w:val="Code"/>
      </w:pPr>
      <w:r>
        <w:t xml:space="preserve">    ID = </w:t>
      </w:r>
      <w:proofErr w:type="spellStart"/>
      <w:r>
        <w:t>m_ID</w:t>
      </w:r>
      <w:proofErr w:type="spellEnd"/>
    </w:p>
    <w:p w14:paraId="2488C12A" w14:textId="77777777" w:rsidR="00B1726C" w:rsidRDefault="00B1726C" w:rsidP="00B1726C">
      <w:pPr>
        <w:pStyle w:val="Code"/>
      </w:pPr>
      <w:r>
        <w:t>End Property</w:t>
      </w:r>
    </w:p>
    <w:p w14:paraId="2D672A0C" w14:textId="77777777" w:rsidR="00B1726C" w:rsidRDefault="00B1726C" w:rsidP="00B1726C">
      <w:pPr>
        <w:pStyle w:val="Code"/>
      </w:pPr>
    </w:p>
    <w:p w14:paraId="69C4D444" w14:textId="77777777" w:rsidR="00B1726C" w:rsidRDefault="00B1726C" w:rsidP="00B1726C">
      <w:pPr>
        <w:pStyle w:val="Code"/>
      </w:pPr>
      <w:r>
        <w:t>Public Property Get Context() As String</w:t>
      </w:r>
    </w:p>
    <w:p w14:paraId="3F10209A" w14:textId="77777777" w:rsidR="00B1726C" w:rsidRDefault="00B1726C" w:rsidP="00B1726C">
      <w:pPr>
        <w:pStyle w:val="Code"/>
      </w:pPr>
      <w:r>
        <w:t xml:space="preserve">    Context = </w:t>
      </w:r>
      <w:proofErr w:type="spellStart"/>
      <w:r>
        <w:t>m_Context</w:t>
      </w:r>
      <w:proofErr w:type="spellEnd"/>
    </w:p>
    <w:p w14:paraId="68BF7D00" w14:textId="77777777" w:rsidR="00B1726C" w:rsidRDefault="00B1726C" w:rsidP="00B1726C">
      <w:pPr>
        <w:pStyle w:val="Code"/>
      </w:pPr>
      <w:r>
        <w:t>End Property</w:t>
      </w:r>
    </w:p>
    <w:p w14:paraId="152B46AA" w14:textId="77777777" w:rsidR="00B1726C" w:rsidRDefault="00B1726C" w:rsidP="00B1726C">
      <w:pPr>
        <w:pStyle w:val="Code"/>
      </w:pPr>
    </w:p>
    <w:p w14:paraId="38429D2F" w14:textId="77777777" w:rsidR="00B1726C" w:rsidRDefault="00B1726C" w:rsidP="00B1726C">
      <w:pPr>
        <w:pStyle w:val="Code"/>
      </w:pPr>
      <w:r>
        <w:t>Public Property Get User() As TM1User</w:t>
      </w:r>
    </w:p>
    <w:p w14:paraId="6E94DB1B" w14:textId="77777777" w:rsidR="00B1726C" w:rsidRDefault="00B1726C" w:rsidP="00B1726C">
      <w:pPr>
        <w:pStyle w:val="Code"/>
      </w:pPr>
      <w:r>
        <w:t xml:space="preserve">    Set User = </w:t>
      </w:r>
      <w:proofErr w:type="spellStart"/>
      <w:r>
        <w:t>m_User</w:t>
      </w:r>
      <w:proofErr w:type="spellEnd"/>
    </w:p>
    <w:p w14:paraId="5FA67C24" w14:textId="77777777" w:rsidR="00B1726C" w:rsidRDefault="00B1726C" w:rsidP="00B1726C">
      <w:pPr>
        <w:pStyle w:val="Code"/>
      </w:pPr>
      <w:r>
        <w:t>End Property</w:t>
      </w:r>
    </w:p>
    <w:p w14:paraId="10F5491F" w14:textId="77777777" w:rsidR="00B1726C" w:rsidRDefault="00B1726C" w:rsidP="00B1726C">
      <w:pPr>
        <w:pStyle w:val="Code"/>
      </w:pPr>
    </w:p>
    <w:p w14:paraId="2D02EE26" w14:textId="77777777" w:rsidR="00B1726C" w:rsidRDefault="00B1726C" w:rsidP="00B1726C">
      <w:pPr>
        <w:pStyle w:val="Code"/>
      </w:pPr>
      <w:r>
        <w:t>Public Property Get Threads() As Collection</w:t>
      </w:r>
    </w:p>
    <w:p w14:paraId="6476F102" w14:textId="77777777" w:rsidR="00B1726C" w:rsidRDefault="00B1726C" w:rsidP="00B1726C">
      <w:pPr>
        <w:pStyle w:val="Code"/>
      </w:pPr>
      <w:r>
        <w:t xml:space="preserve">    Set Threads = </w:t>
      </w:r>
      <w:proofErr w:type="spellStart"/>
      <w:r>
        <w:t>m_Threads</w:t>
      </w:r>
      <w:proofErr w:type="spellEnd"/>
    </w:p>
    <w:p w14:paraId="6586D4B2" w14:textId="42060D17" w:rsidR="00B1726C" w:rsidRDefault="00B1726C" w:rsidP="00B1726C">
      <w:pPr>
        <w:pStyle w:val="Code"/>
      </w:pPr>
      <w:r>
        <w:t>End Property</w:t>
      </w:r>
    </w:p>
    <w:p w14:paraId="009A9ED0" w14:textId="77777777" w:rsidR="00B1726C" w:rsidRDefault="00B1726C" w:rsidP="00B1726C">
      <w:r>
        <w:t>Here the Deserialize once again reads the properties of the Session but notice that for the so-called navigation properties, properties that reference other properties that are related, it uses Deserialize functions, in this case for user and a collection of threads, the User and Threads properties respectively. These deserialize functions we will define in a minute in an API wrapper class.</w:t>
      </w:r>
    </w:p>
    <w:p w14:paraId="46CB457D" w14:textId="77777777" w:rsidR="00B1726C" w:rsidRDefault="00B1726C" w:rsidP="00B1726C">
      <w:r>
        <w:t>Note that we don’t try to be smart here and share instances to the same User for example by keeping a list of all users that we might have seen already, which we could, as we know that users are entities, and entities have keys and, given they come from the same entity set, they can be indexed accordingly. This is more food for thought of a future, more professional, VBA library.</w:t>
      </w:r>
    </w:p>
    <w:p w14:paraId="7F35A187" w14:textId="77777777" w:rsidR="00B1726C" w:rsidRDefault="00B1726C" w:rsidP="00B1726C">
      <w:r>
        <w:t>So now that we have our classes representing the entities lets create an API class that contains the API level functions that we want to expose and use in our API library. Add a new class named TM1API.</w:t>
      </w:r>
    </w:p>
    <w:p w14:paraId="4782AA89" w14:textId="77777777" w:rsidR="00B1726C" w:rsidRDefault="00B1726C" w:rsidP="00B1726C">
      <w:pPr>
        <w:pStyle w:val="Heading3"/>
      </w:pPr>
      <w:bookmarkStart w:id="41" w:name="_Toc22164195"/>
      <w:bookmarkStart w:id="42" w:name="_Toc37694738"/>
      <w:r>
        <w:t>Class: TM1API</w:t>
      </w:r>
      <w:bookmarkEnd w:id="41"/>
      <w:bookmarkEnd w:id="42"/>
    </w:p>
    <w:p w14:paraId="7AD51239" w14:textId="77777777" w:rsidR="00B1726C" w:rsidRDefault="00B1726C" w:rsidP="00B1726C">
      <w:r>
        <w:t>As mentioned already, the TM1API class is the class in which we’ll define the functions that we’ll use to de-serialize the responses we’ll get from our request(s) to the TM1 Server, returning us the objects, or collections thereof, that are being returned by the server.</w:t>
      </w:r>
    </w:p>
    <w:p w14:paraId="5B290759" w14:textId="77777777" w:rsidR="00B1726C" w:rsidRDefault="00B1726C" w:rsidP="00B1726C">
      <w:r>
        <w:t>Add the following code to the TM1API class:</w:t>
      </w:r>
    </w:p>
    <w:p w14:paraId="500BB7E0" w14:textId="77777777" w:rsidR="00B1726C" w:rsidRDefault="00B1726C" w:rsidP="00B1726C">
      <w:pPr>
        <w:pStyle w:val="Code"/>
      </w:pPr>
      <w:r>
        <w:t>Option Explicit</w:t>
      </w:r>
    </w:p>
    <w:p w14:paraId="6C99DE58" w14:textId="77777777" w:rsidR="00B1726C" w:rsidRDefault="00B1726C" w:rsidP="00B1726C">
      <w:pPr>
        <w:pStyle w:val="Code"/>
      </w:pPr>
    </w:p>
    <w:p w14:paraId="65F3CB3B" w14:textId="77777777" w:rsidR="00B1726C" w:rsidRDefault="00B1726C" w:rsidP="00B1726C">
      <w:pPr>
        <w:pStyle w:val="Code"/>
      </w:pPr>
      <w:r>
        <w:t xml:space="preserve">Public Function </w:t>
      </w:r>
      <w:proofErr w:type="spellStart"/>
      <w:r>
        <w:t>DeserializeSessionCollection</w:t>
      </w:r>
      <w:proofErr w:type="spellEnd"/>
      <w:r>
        <w:t>(JSON As Object) As Collection</w:t>
      </w:r>
    </w:p>
    <w:p w14:paraId="54C87A9D" w14:textId="77777777" w:rsidR="00B1726C" w:rsidRDefault="00B1726C" w:rsidP="00B1726C">
      <w:pPr>
        <w:pStyle w:val="Code"/>
      </w:pPr>
    </w:p>
    <w:p w14:paraId="2A14AD42" w14:textId="77777777" w:rsidR="00B1726C" w:rsidRDefault="00B1726C" w:rsidP="00B1726C">
      <w:pPr>
        <w:pStyle w:val="Code"/>
      </w:pPr>
      <w:r>
        <w:t xml:space="preserve">    Dim </w:t>
      </w:r>
      <w:proofErr w:type="spellStart"/>
      <w:r>
        <w:t>oSessions</w:t>
      </w:r>
      <w:proofErr w:type="spellEnd"/>
      <w:r>
        <w:t xml:space="preserve"> As New Collection</w:t>
      </w:r>
    </w:p>
    <w:p w14:paraId="764776BE" w14:textId="77777777" w:rsidR="00B1726C" w:rsidRDefault="00B1726C" w:rsidP="00B1726C">
      <w:pPr>
        <w:pStyle w:val="Code"/>
      </w:pPr>
      <w:r>
        <w:t xml:space="preserve">    If Not </w:t>
      </w:r>
      <w:proofErr w:type="spellStart"/>
      <w:r>
        <w:t>JSON.Members</w:t>
      </w:r>
      <w:proofErr w:type="spellEnd"/>
      <w:r>
        <w:t xml:space="preserve"> Is Nothing Then</w:t>
      </w:r>
    </w:p>
    <w:p w14:paraId="2EA358F3" w14:textId="77777777" w:rsidR="00B1726C" w:rsidRDefault="00B1726C" w:rsidP="00B1726C">
      <w:pPr>
        <w:pStyle w:val="Code"/>
      </w:pPr>
      <w:r>
        <w:t xml:space="preserve">        </w:t>
      </w:r>
    </w:p>
    <w:p w14:paraId="4B983AEB" w14:textId="77777777" w:rsidR="00B1726C" w:rsidRDefault="00B1726C" w:rsidP="00B1726C">
      <w:pPr>
        <w:pStyle w:val="Code"/>
      </w:pPr>
      <w:r>
        <w:t xml:space="preserve">        Dim </w:t>
      </w:r>
      <w:proofErr w:type="spellStart"/>
      <w:r>
        <w:t>itemCount</w:t>
      </w:r>
      <w:proofErr w:type="spellEnd"/>
      <w:r>
        <w:t xml:space="preserve"> As Integer</w:t>
      </w:r>
    </w:p>
    <w:p w14:paraId="2A191EA4" w14:textId="77777777" w:rsidR="00B1726C" w:rsidRDefault="00B1726C" w:rsidP="00B1726C">
      <w:pPr>
        <w:pStyle w:val="Code"/>
      </w:pPr>
      <w:r>
        <w:t xml:space="preserve">        </w:t>
      </w:r>
      <w:proofErr w:type="spellStart"/>
      <w:r>
        <w:t>itemCount</w:t>
      </w:r>
      <w:proofErr w:type="spellEnd"/>
      <w:r>
        <w:t xml:space="preserve"> = </w:t>
      </w:r>
      <w:proofErr w:type="spellStart"/>
      <w:r>
        <w:t>JSON.Members.Count</w:t>
      </w:r>
      <w:proofErr w:type="spellEnd"/>
    </w:p>
    <w:p w14:paraId="20B9482E" w14:textId="77777777" w:rsidR="00B1726C" w:rsidRDefault="00B1726C" w:rsidP="00B1726C">
      <w:pPr>
        <w:pStyle w:val="Code"/>
      </w:pPr>
      <w:r>
        <w:t xml:space="preserve">        Dim </w:t>
      </w:r>
      <w:proofErr w:type="spellStart"/>
      <w:r>
        <w:t>iItem</w:t>
      </w:r>
      <w:proofErr w:type="spellEnd"/>
      <w:r>
        <w:t xml:space="preserve"> As Integer</w:t>
      </w:r>
    </w:p>
    <w:p w14:paraId="7F12D4F0" w14:textId="77777777" w:rsidR="00B1726C" w:rsidRDefault="00B1726C" w:rsidP="00B1726C">
      <w:pPr>
        <w:pStyle w:val="Code"/>
      </w:pPr>
      <w:r>
        <w:t xml:space="preserve">        For </w:t>
      </w:r>
      <w:proofErr w:type="spellStart"/>
      <w:r>
        <w:t>iItem</w:t>
      </w:r>
      <w:proofErr w:type="spellEnd"/>
      <w:r>
        <w:t xml:space="preserve"> = 0 To </w:t>
      </w:r>
      <w:proofErr w:type="spellStart"/>
      <w:r>
        <w:t>itemCount</w:t>
      </w:r>
      <w:proofErr w:type="spellEnd"/>
      <w:r>
        <w:t xml:space="preserve"> - 1</w:t>
      </w:r>
    </w:p>
    <w:p w14:paraId="107FFF4A" w14:textId="77777777" w:rsidR="00B1726C" w:rsidRDefault="00B1726C" w:rsidP="00B1726C">
      <w:pPr>
        <w:pStyle w:val="Code"/>
      </w:pPr>
      <w:r>
        <w:t xml:space="preserve">        </w:t>
      </w:r>
    </w:p>
    <w:p w14:paraId="1971765A" w14:textId="77777777" w:rsidR="00B1726C" w:rsidRDefault="00B1726C" w:rsidP="00B1726C">
      <w:pPr>
        <w:pStyle w:val="Code"/>
      </w:pPr>
      <w:r>
        <w:t xml:space="preserve">            Dim Session As TM1Session</w:t>
      </w:r>
    </w:p>
    <w:p w14:paraId="30D62493" w14:textId="77777777" w:rsidR="00B1726C" w:rsidRDefault="00B1726C" w:rsidP="00B1726C">
      <w:pPr>
        <w:pStyle w:val="Code"/>
      </w:pPr>
      <w:r>
        <w:t xml:space="preserve">            Set Session = </w:t>
      </w:r>
      <w:proofErr w:type="spellStart"/>
      <w:r>
        <w:t>DeserializeSession</w:t>
      </w:r>
      <w:proofErr w:type="spellEnd"/>
      <w:r>
        <w:t>(</w:t>
      </w:r>
      <w:proofErr w:type="spellStart"/>
      <w:r>
        <w:t>JSON.Members.Item</w:t>
      </w:r>
      <w:proofErr w:type="spellEnd"/>
      <w:r>
        <w:t>(</w:t>
      </w:r>
      <w:proofErr w:type="spellStart"/>
      <w:r>
        <w:t>iItem</w:t>
      </w:r>
      <w:proofErr w:type="spellEnd"/>
      <w:r>
        <w:t>))</w:t>
      </w:r>
    </w:p>
    <w:p w14:paraId="2245F8FD" w14:textId="77777777" w:rsidR="00B1726C" w:rsidRDefault="00B1726C" w:rsidP="00B1726C">
      <w:pPr>
        <w:pStyle w:val="Code"/>
      </w:pPr>
      <w:r>
        <w:t xml:space="preserve">            If Not Session Is Nothing Then</w:t>
      </w:r>
    </w:p>
    <w:p w14:paraId="716DD6BA" w14:textId="77777777" w:rsidR="00B1726C" w:rsidRDefault="00B1726C" w:rsidP="00B1726C">
      <w:pPr>
        <w:pStyle w:val="Code"/>
      </w:pPr>
      <w:r>
        <w:t xml:space="preserve">                </w:t>
      </w:r>
      <w:proofErr w:type="spellStart"/>
      <w:r>
        <w:t>oSessions.Add</w:t>
      </w:r>
      <w:proofErr w:type="spellEnd"/>
      <w:r>
        <w:t xml:space="preserve"> Session</w:t>
      </w:r>
    </w:p>
    <w:p w14:paraId="1DD38F17" w14:textId="77777777" w:rsidR="00B1726C" w:rsidRDefault="00B1726C" w:rsidP="00B1726C">
      <w:pPr>
        <w:pStyle w:val="Code"/>
      </w:pPr>
      <w:r>
        <w:t xml:space="preserve">            End If</w:t>
      </w:r>
    </w:p>
    <w:p w14:paraId="58252006" w14:textId="77777777" w:rsidR="00B1726C" w:rsidRDefault="00B1726C" w:rsidP="00B1726C">
      <w:pPr>
        <w:pStyle w:val="Code"/>
      </w:pPr>
      <w:r>
        <w:t xml:space="preserve">            </w:t>
      </w:r>
    </w:p>
    <w:p w14:paraId="234A68A3" w14:textId="77777777" w:rsidR="00B1726C" w:rsidRDefault="00B1726C" w:rsidP="00B1726C">
      <w:pPr>
        <w:pStyle w:val="Code"/>
      </w:pPr>
      <w:r>
        <w:t xml:space="preserve">        Next </w:t>
      </w:r>
      <w:proofErr w:type="spellStart"/>
      <w:r>
        <w:t>iItem</w:t>
      </w:r>
      <w:proofErr w:type="spellEnd"/>
    </w:p>
    <w:p w14:paraId="789D029D" w14:textId="77777777" w:rsidR="00B1726C" w:rsidRDefault="00B1726C" w:rsidP="00B1726C">
      <w:pPr>
        <w:pStyle w:val="Code"/>
      </w:pPr>
      <w:r>
        <w:lastRenderedPageBreak/>
        <w:t xml:space="preserve">    </w:t>
      </w:r>
    </w:p>
    <w:p w14:paraId="3A7A333A" w14:textId="77777777" w:rsidR="00B1726C" w:rsidRDefault="00B1726C" w:rsidP="00B1726C">
      <w:pPr>
        <w:pStyle w:val="Code"/>
      </w:pPr>
      <w:r>
        <w:t xml:space="preserve">    End If</w:t>
      </w:r>
    </w:p>
    <w:p w14:paraId="7D0C0B03" w14:textId="77777777" w:rsidR="00B1726C" w:rsidRDefault="00B1726C" w:rsidP="00B1726C">
      <w:pPr>
        <w:pStyle w:val="Code"/>
      </w:pPr>
      <w:r>
        <w:t xml:space="preserve">    Set </w:t>
      </w:r>
      <w:proofErr w:type="spellStart"/>
      <w:r>
        <w:t>DeserializeSessionCollection</w:t>
      </w:r>
      <w:proofErr w:type="spellEnd"/>
      <w:r>
        <w:t xml:space="preserve"> = </w:t>
      </w:r>
      <w:proofErr w:type="spellStart"/>
      <w:r>
        <w:t>oSessions</w:t>
      </w:r>
      <w:proofErr w:type="spellEnd"/>
    </w:p>
    <w:p w14:paraId="520F7537" w14:textId="77777777" w:rsidR="00B1726C" w:rsidRDefault="00B1726C" w:rsidP="00B1726C">
      <w:pPr>
        <w:pStyle w:val="Code"/>
      </w:pPr>
    </w:p>
    <w:p w14:paraId="36109406" w14:textId="77777777" w:rsidR="00B1726C" w:rsidRDefault="00B1726C" w:rsidP="00B1726C">
      <w:pPr>
        <w:pStyle w:val="Code"/>
      </w:pPr>
      <w:r>
        <w:t>End Function</w:t>
      </w:r>
    </w:p>
    <w:p w14:paraId="350B8A3D" w14:textId="77777777" w:rsidR="00B1726C" w:rsidRDefault="00B1726C" w:rsidP="00B1726C">
      <w:pPr>
        <w:pStyle w:val="Code"/>
      </w:pPr>
    </w:p>
    <w:p w14:paraId="16C31AC2" w14:textId="77777777" w:rsidR="00B1726C" w:rsidRDefault="00B1726C" w:rsidP="00B1726C">
      <w:pPr>
        <w:pStyle w:val="Code"/>
      </w:pPr>
      <w:r>
        <w:t xml:space="preserve">Public Function </w:t>
      </w:r>
      <w:proofErr w:type="spellStart"/>
      <w:r>
        <w:t>DeserializeThreadCollection</w:t>
      </w:r>
      <w:proofErr w:type="spellEnd"/>
      <w:r>
        <w:t>(JSON As Object) As Collection</w:t>
      </w:r>
    </w:p>
    <w:p w14:paraId="55E63AB9" w14:textId="77777777" w:rsidR="00B1726C" w:rsidRDefault="00B1726C" w:rsidP="00B1726C">
      <w:pPr>
        <w:pStyle w:val="Code"/>
      </w:pPr>
    </w:p>
    <w:p w14:paraId="7C67B886" w14:textId="77777777" w:rsidR="00B1726C" w:rsidRDefault="00B1726C" w:rsidP="00B1726C">
      <w:pPr>
        <w:pStyle w:val="Code"/>
      </w:pPr>
      <w:r>
        <w:t xml:space="preserve">    Dim </w:t>
      </w:r>
      <w:proofErr w:type="spellStart"/>
      <w:r>
        <w:t>oThreads</w:t>
      </w:r>
      <w:proofErr w:type="spellEnd"/>
      <w:r>
        <w:t xml:space="preserve"> As New Collection</w:t>
      </w:r>
    </w:p>
    <w:p w14:paraId="321EED68" w14:textId="77777777" w:rsidR="00B1726C" w:rsidRDefault="00B1726C" w:rsidP="00B1726C">
      <w:pPr>
        <w:pStyle w:val="Code"/>
      </w:pPr>
      <w:r>
        <w:t xml:space="preserve">    If Not </w:t>
      </w:r>
      <w:proofErr w:type="spellStart"/>
      <w:r>
        <w:t>JSON.Members</w:t>
      </w:r>
      <w:proofErr w:type="spellEnd"/>
      <w:r>
        <w:t xml:space="preserve"> Is Nothing Then</w:t>
      </w:r>
    </w:p>
    <w:p w14:paraId="67868B04" w14:textId="77777777" w:rsidR="00B1726C" w:rsidRDefault="00B1726C" w:rsidP="00B1726C">
      <w:pPr>
        <w:pStyle w:val="Code"/>
      </w:pPr>
      <w:r>
        <w:t xml:space="preserve">        </w:t>
      </w:r>
    </w:p>
    <w:p w14:paraId="2F90094C" w14:textId="77777777" w:rsidR="00B1726C" w:rsidRDefault="00B1726C" w:rsidP="00B1726C">
      <w:pPr>
        <w:pStyle w:val="Code"/>
      </w:pPr>
      <w:r>
        <w:t xml:space="preserve">        Dim </w:t>
      </w:r>
      <w:proofErr w:type="spellStart"/>
      <w:r>
        <w:t>itemCount</w:t>
      </w:r>
      <w:proofErr w:type="spellEnd"/>
      <w:r>
        <w:t xml:space="preserve"> As Integer</w:t>
      </w:r>
    </w:p>
    <w:p w14:paraId="43C17137" w14:textId="77777777" w:rsidR="00B1726C" w:rsidRDefault="00B1726C" w:rsidP="00B1726C">
      <w:pPr>
        <w:pStyle w:val="Code"/>
      </w:pPr>
      <w:r>
        <w:t xml:space="preserve">        </w:t>
      </w:r>
      <w:proofErr w:type="spellStart"/>
      <w:r>
        <w:t>itemCount</w:t>
      </w:r>
      <w:proofErr w:type="spellEnd"/>
      <w:r>
        <w:t xml:space="preserve"> = </w:t>
      </w:r>
      <w:proofErr w:type="spellStart"/>
      <w:r>
        <w:t>JSON.Members.Count</w:t>
      </w:r>
      <w:proofErr w:type="spellEnd"/>
    </w:p>
    <w:p w14:paraId="6F212531" w14:textId="77777777" w:rsidR="00B1726C" w:rsidRDefault="00B1726C" w:rsidP="00B1726C">
      <w:pPr>
        <w:pStyle w:val="Code"/>
      </w:pPr>
      <w:r>
        <w:t xml:space="preserve">        Dim </w:t>
      </w:r>
      <w:proofErr w:type="spellStart"/>
      <w:r>
        <w:t>iItem</w:t>
      </w:r>
      <w:proofErr w:type="spellEnd"/>
      <w:r>
        <w:t xml:space="preserve"> As Integer</w:t>
      </w:r>
    </w:p>
    <w:p w14:paraId="659CBD50" w14:textId="77777777" w:rsidR="00B1726C" w:rsidRDefault="00B1726C" w:rsidP="00B1726C">
      <w:pPr>
        <w:pStyle w:val="Code"/>
      </w:pPr>
      <w:r>
        <w:t xml:space="preserve">        For </w:t>
      </w:r>
      <w:proofErr w:type="spellStart"/>
      <w:r>
        <w:t>iItem</w:t>
      </w:r>
      <w:proofErr w:type="spellEnd"/>
      <w:r>
        <w:t xml:space="preserve"> = 0 To </w:t>
      </w:r>
      <w:proofErr w:type="spellStart"/>
      <w:r>
        <w:t>itemCount</w:t>
      </w:r>
      <w:proofErr w:type="spellEnd"/>
      <w:r>
        <w:t xml:space="preserve"> - 1</w:t>
      </w:r>
    </w:p>
    <w:p w14:paraId="49179149" w14:textId="77777777" w:rsidR="00B1726C" w:rsidRDefault="00B1726C" w:rsidP="00B1726C">
      <w:pPr>
        <w:pStyle w:val="Code"/>
      </w:pPr>
      <w:r>
        <w:t xml:space="preserve">        </w:t>
      </w:r>
    </w:p>
    <w:p w14:paraId="282D7497" w14:textId="77777777" w:rsidR="00B1726C" w:rsidRDefault="00B1726C" w:rsidP="00B1726C">
      <w:pPr>
        <w:pStyle w:val="Code"/>
      </w:pPr>
      <w:r>
        <w:t xml:space="preserve">            Dim thread As TM1Thread</w:t>
      </w:r>
    </w:p>
    <w:p w14:paraId="72DE7AE0" w14:textId="77777777" w:rsidR="00B1726C" w:rsidRDefault="00B1726C" w:rsidP="00B1726C">
      <w:pPr>
        <w:pStyle w:val="Code"/>
      </w:pPr>
      <w:r>
        <w:t xml:space="preserve">            Set thread = </w:t>
      </w:r>
      <w:proofErr w:type="spellStart"/>
      <w:r>
        <w:t>DeserializeThread</w:t>
      </w:r>
      <w:proofErr w:type="spellEnd"/>
      <w:r>
        <w:t>(</w:t>
      </w:r>
      <w:proofErr w:type="spellStart"/>
      <w:r>
        <w:t>JSON.Members.Item</w:t>
      </w:r>
      <w:proofErr w:type="spellEnd"/>
      <w:r>
        <w:t>(</w:t>
      </w:r>
      <w:proofErr w:type="spellStart"/>
      <w:r>
        <w:t>iItem</w:t>
      </w:r>
      <w:proofErr w:type="spellEnd"/>
      <w:r>
        <w:t>))</w:t>
      </w:r>
    </w:p>
    <w:p w14:paraId="5C1CE227" w14:textId="77777777" w:rsidR="00B1726C" w:rsidRDefault="00B1726C" w:rsidP="00B1726C">
      <w:pPr>
        <w:pStyle w:val="Code"/>
      </w:pPr>
      <w:r>
        <w:t xml:space="preserve">            If Not thread Is Nothing Then</w:t>
      </w:r>
    </w:p>
    <w:p w14:paraId="5B1CD8E5" w14:textId="77777777" w:rsidR="00B1726C" w:rsidRDefault="00B1726C" w:rsidP="00B1726C">
      <w:pPr>
        <w:pStyle w:val="Code"/>
      </w:pPr>
      <w:r>
        <w:t xml:space="preserve">                </w:t>
      </w:r>
      <w:proofErr w:type="spellStart"/>
      <w:r>
        <w:t>oThreads.Add</w:t>
      </w:r>
      <w:proofErr w:type="spellEnd"/>
      <w:r>
        <w:t xml:space="preserve"> thread</w:t>
      </w:r>
    </w:p>
    <w:p w14:paraId="7CB9A427" w14:textId="77777777" w:rsidR="00B1726C" w:rsidRDefault="00B1726C" w:rsidP="00B1726C">
      <w:pPr>
        <w:pStyle w:val="Code"/>
      </w:pPr>
      <w:r>
        <w:t xml:space="preserve">            End If</w:t>
      </w:r>
    </w:p>
    <w:p w14:paraId="78DB59A3" w14:textId="77777777" w:rsidR="00B1726C" w:rsidRDefault="00B1726C" w:rsidP="00B1726C">
      <w:pPr>
        <w:pStyle w:val="Code"/>
      </w:pPr>
      <w:r>
        <w:t xml:space="preserve">            </w:t>
      </w:r>
    </w:p>
    <w:p w14:paraId="120AAA98" w14:textId="77777777" w:rsidR="00B1726C" w:rsidRDefault="00B1726C" w:rsidP="00B1726C">
      <w:pPr>
        <w:pStyle w:val="Code"/>
      </w:pPr>
      <w:r>
        <w:t xml:space="preserve">        Next </w:t>
      </w:r>
      <w:proofErr w:type="spellStart"/>
      <w:r>
        <w:t>iItem</w:t>
      </w:r>
      <w:proofErr w:type="spellEnd"/>
    </w:p>
    <w:p w14:paraId="3E3F3DBE" w14:textId="77777777" w:rsidR="00B1726C" w:rsidRDefault="00B1726C" w:rsidP="00B1726C">
      <w:pPr>
        <w:pStyle w:val="Code"/>
      </w:pPr>
      <w:r>
        <w:t xml:space="preserve">    </w:t>
      </w:r>
    </w:p>
    <w:p w14:paraId="1B308887" w14:textId="77777777" w:rsidR="00B1726C" w:rsidRDefault="00B1726C" w:rsidP="00B1726C">
      <w:pPr>
        <w:pStyle w:val="Code"/>
      </w:pPr>
      <w:r>
        <w:t xml:space="preserve">    End If</w:t>
      </w:r>
    </w:p>
    <w:p w14:paraId="2FF2691A" w14:textId="77777777" w:rsidR="00B1726C" w:rsidRDefault="00B1726C" w:rsidP="00B1726C">
      <w:pPr>
        <w:pStyle w:val="Code"/>
      </w:pPr>
      <w:r>
        <w:t xml:space="preserve">    Set </w:t>
      </w:r>
      <w:proofErr w:type="spellStart"/>
      <w:r>
        <w:t>DeserializeThreadCollection</w:t>
      </w:r>
      <w:proofErr w:type="spellEnd"/>
      <w:r>
        <w:t xml:space="preserve"> = </w:t>
      </w:r>
      <w:proofErr w:type="spellStart"/>
      <w:r>
        <w:t>oThreads</w:t>
      </w:r>
      <w:proofErr w:type="spellEnd"/>
    </w:p>
    <w:p w14:paraId="01B6DDEB" w14:textId="77777777" w:rsidR="00B1726C" w:rsidRDefault="00B1726C" w:rsidP="00B1726C">
      <w:pPr>
        <w:pStyle w:val="Code"/>
      </w:pPr>
    </w:p>
    <w:p w14:paraId="5F6C412F" w14:textId="77777777" w:rsidR="00B1726C" w:rsidRDefault="00B1726C" w:rsidP="00B1726C">
      <w:pPr>
        <w:pStyle w:val="Code"/>
      </w:pPr>
      <w:r>
        <w:t>End Function</w:t>
      </w:r>
    </w:p>
    <w:p w14:paraId="570D867C" w14:textId="77777777" w:rsidR="00B1726C" w:rsidRDefault="00B1726C" w:rsidP="00B1726C">
      <w:pPr>
        <w:pStyle w:val="Code"/>
      </w:pPr>
    </w:p>
    <w:p w14:paraId="3CED2ECB" w14:textId="77777777" w:rsidR="00B1726C" w:rsidRDefault="00B1726C" w:rsidP="00B1726C">
      <w:pPr>
        <w:pStyle w:val="Code"/>
      </w:pPr>
      <w:r>
        <w:t xml:space="preserve">Public Function </w:t>
      </w:r>
      <w:proofErr w:type="spellStart"/>
      <w:r>
        <w:t>DeserializeSession</w:t>
      </w:r>
      <w:proofErr w:type="spellEnd"/>
      <w:r>
        <w:t>(JSON As Object) As TM1Session</w:t>
      </w:r>
    </w:p>
    <w:p w14:paraId="7229033A" w14:textId="77777777" w:rsidR="00B1726C" w:rsidRDefault="00B1726C" w:rsidP="00B1726C">
      <w:pPr>
        <w:pStyle w:val="Code"/>
      </w:pPr>
    </w:p>
    <w:p w14:paraId="2A6DADF9" w14:textId="77777777" w:rsidR="00B1726C" w:rsidRDefault="00B1726C" w:rsidP="00B1726C">
      <w:pPr>
        <w:pStyle w:val="Code"/>
      </w:pPr>
      <w:r>
        <w:t xml:space="preserve">    Dim </w:t>
      </w:r>
      <w:proofErr w:type="spellStart"/>
      <w:r>
        <w:t>oSession</w:t>
      </w:r>
      <w:proofErr w:type="spellEnd"/>
      <w:r>
        <w:t xml:space="preserve"> As New TM1Session</w:t>
      </w:r>
    </w:p>
    <w:p w14:paraId="4CB8047F" w14:textId="77777777" w:rsidR="00B1726C" w:rsidRDefault="00B1726C" w:rsidP="00B1726C">
      <w:pPr>
        <w:pStyle w:val="Code"/>
      </w:pPr>
      <w:r>
        <w:t xml:space="preserve">    If </w:t>
      </w:r>
      <w:proofErr w:type="spellStart"/>
      <w:r>
        <w:t>oSession.Deserialize</w:t>
      </w:r>
      <w:proofErr w:type="spellEnd"/>
      <w:r>
        <w:t>(Me, JSON) Then</w:t>
      </w:r>
    </w:p>
    <w:p w14:paraId="4A914A36" w14:textId="77777777" w:rsidR="00B1726C" w:rsidRDefault="00B1726C" w:rsidP="00B1726C">
      <w:pPr>
        <w:pStyle w:val="Code"/>
      </w:pPr>
      <w:r>
        <w:t xml:space="preserve">        Set </w:t>
      </w:r>
      <w:proofErr w:type="spellStart"/>
      <w:r>
        <w:t>DeserializeSession</w:t>
      </w:r>
      <w:proofErr w:type="spellEnd"/>
      <w:r>
        <w:t xml:space="preserve"> = </w:t>
      </w:r>
      <w:proofErr w:type="spellStart"/>
      <w:r>
        <w:t>oSession</w:t>
      </w:r>
      <w:proofErr w:type="spellEnd"/>
    </w:p>
    <w:p w14:paraId="42D8DDCC" w14:textId="77777777" w:rsidR="00B1726C" w:rsidRDefault="00B1726C" w:rsidP="00B1726C">
      <w:pPr>
        <w:pStyle w:val="Code"/>
      </w:pPr>
      <w:r>
        <w:t xml:space="preserve">    End If</w:t>
      </w:r>
    </w:p>
    <w:p w14:paraId="14C1AF55" w14:textId="77777777" w:rsidR="00B1726C" w:rsidRDefault="00B1726C" w:rsidP="00B1726C">
      <w:pPr>
        <w:pStyle w:val="Code"/>
      </w:pPr>
      <w:r>
        <w:t xml:space="preserve">    </w:t>
      </w:r>
    </w:p>
    <w:p w14:paraId="657009A6" w14:textId="77777777" w:rsidR="00B1726C" w:rsidRDefault="00B1726C" w:rsidP="00B1726C">
      <w:pPr>
        <w:pStyle w:val="Code"/>
      </w:pPr>
      <w:r>
        <w:t>End Function</w:t>
      </w:r>
    </w:p>
    <w:p w14:paraId="162F00DF" w14:textId="77777777" w:rsidR="00B1726C" w:rsidRDefault="00B1726C" w:rsidP="00B1726C">
      <w:pPr>
        <w:pStyle w:val="Code"/>
      </w:pPr>
    </w:p>
    <w:p w14:paraId="24411D24" w14:textId="77777777" w:rsidR="00B1726C" w:rsidRDefault="00B1726C" w:rsidP="00B1726C">
      <w:pPr>
        <w:pStyle w:val="Code"/>
      </w:pPr>
      <w:r>
        <w:t xml:space="preserve">Public Function </w:t>
      </w:r>
      <w:proofErr w:type="spellStart"/>
      <w:r>
        <w:t>DeserializeThread</w:t>
      </w:r>
      <w:proofErr w:type="spellEnd"/>
      <w:r>
        <w:t>(JSON As Object) As TM1Thread</w:t>
      </w:r>
    </w:p>
    <w:p w14:paraId="7107B568" w14:textId="77777777" w:rsidR="00B1726C" w:rsidRDefault="00B1726C" w:rsidP="00B1726C">
      <w:pPr>
        <w:pStyle w:val="Code"/>
      </w:pPr>
    </w:p>
    <w:p w14:paraId="4FC753FC" w14:textId="77777777" w:rsidR="00B1726C" w:rsidRDefault="00B1726C" w:rsidP="00B1726C">
      <w:pPr>
        <w:pStyle w:val="Code"/>
      </w:pPr>
      <w:r>
        <w:t xml:space="preserve">    Dim </w:t>
      </w:r>
      <w:proofErr w:type="spellStart"/>
      <w:r>
        <w:t>oThread</w:t>
      </w:r>
      <w:proofErr w:type="spellEnd"/>
      <w:r>
        <w:t xml:space="preserve"> As New TM1Thread</w:t>
      </w:r>
    </w:p>
    <w:p w14:paraId="2CEDD878" w14:textId="77777777" w:rsidR="00B1726C" w:rsidRDefault="00B1726C" w:rsidP="00B1726C">
      <w:pPr>
        <w:pStyle w:val="Code"/>
      </w:pPr>
      <w:r>
        <w:t xml:space="preserve">    If </w:t>
      </w:r>
      <w:proofErr w:type="spellStart"/>
      <w:r>
        <w:t>oThread.Deserialize</w:t>
      </w:r>
      <w:proofErr w:type="spellEnd"/>
      <w:r>
        <w:t>(Me, JSON) Then</w:t>
      </w:r>
    </w:p>
    <w:p w14:paraId="3B9638FA" w14:textId="77777777" w:rsidR="00B1726C" w:rsidRDefault="00B1726C" w:rsidP="00B1726C">
      <w:pPr>
        <w:pStyle w:val="Code"/>
      </w:pPr>
      <w:r>
        <w:t xml:space="preserve">        Set </w:t>
      </w:r>
      <w:proofErr w:type="spellStart"/>
      <w:r>
        <w:t>DeserializeThread</w:t>
      </w:r>
      <w:proofErr w:type="spellEnd"/>
      <w:r>
        <w:t xml:space="preserve"> = </w:t>
      </w:r>
      <w:proofErr w:type="spellStart"/>
      <w:r>
        <w:t>oThread</w:t>
      </w:r>
      <w:proofErr w:type="spellEnd"/>
    </w:p>
    <w:p w14:paraId="0D14B04E" w14:textId="77777777" w:rsidR="00B1726C" w:rsidRDefault="00B1726C" w:rsidP="00B1726C">
      <w:pPr>
        <w:pStyle w:val="Code"/>
      </w:pPr>
      <w:r>
        <w:t xml:space="preserve">    End If</w:t>
      </w:r>
    </w:p>
    <w:p w14:paraId="6DBC5FDF" w14:textId="77777777" w:rsidR="00B1726C" w:rsidRDefault="00B1726C" w:rsidP="00B1726C">
      <w:pPr>
        <w:pStyle w:val="Code"/>
      </w:pPr>
      <w:r>
        <w:t xml:space="preserve">    </w:t>
      </w:r>
    </w:p>
    <w:p w14:paraId="6EB6EF69" w14:textId="77777777" w:rsidR="00B1726C" w:rsidRDefault="00B1726C" w:rsidP="00B1726C">
      <w:pPr>
        <w:pStyle w:val="Code"/>
      </w:pPr>
      <w:r>
        <w:t>End Function</w:t>
      </w:r>
    </w:p>
    <w:p w14:paraId="7B0B83A8" w14:textId="77777777" w:rsidR="00B1726C" w:rsidRDefault="00B1726C" w:rsidP="00B1726C">
      <w:pPr>
        <w:pStyle w:val="Code"/>
      </w:pPr>
    </w:p>
    <w:p w14:paraId="03C6AF42" w14:textId="77777777" w:rsidR="00B1726C" w:rsidRDefault="00B1726C" w:rsidP="00B1726C">
      <w:pPr>
        <w:pStyle w:val="Code"/>
      </w:pPr>
      <w:r>
        <w:t xml:space="preserve">Public Function </w:t>
      </w:r>
      <w:proofErr w:type="spellStart"/>
      <w:r>
        <w:t>DeserializeUser</w:t>
      </w:r>
      <w:proofErr w:type="spellEnd"/>
      <w:r>
        <w:t>(JSON As Object) As TM1User</w:t>
      </w:r>
    </w:p>
    <w:p w14:paraId="783E27C0" w14:textId="77777777" w:rsidR="00B1726C" w:rsidRDefault="00B1726C" w:rsidP="00B1726C">
      <w:pPr>
        <w:pStyle w:val="Code"/>
      </w:pPr>
    </w:p>
    <w:p w14:paraId="0387FA79" w14:textId="77777777" w:rsidR="00B1726C" w:rsidRDefault="00B1726C" w:rsidP="00B1726C">
      <w:pPr>
        <w:pStyle w:val="Code"/>
      </w:pPr>
      <w:r>
        <w:t xml:space="preserve">    Dim </w:t>
      </w:r>
      <w:proofErr w:type="spellStart"/>
      <w:r>
        <w:t>oUser</w:t>
      </w:r>
      <w:proofErr w:type="spellEnd"/>
      <w:r>
        <w:t xml:space="preserve"> As New TM1User</w:t>
      </w:r>
    </w:p>
    <w:p w14:paraId="12A0A20B" w14:textId="77777777" w:rsidR="00B1726C" w:rsidRDefault="00B1726C" w:rsidP="00B1726C">
      <w:pPr>
        <w:pStyle w:val="Code"/>
      </w:pPr>
      <w:r>
        <w:t xml:space="preserve">    If </w:t>
      </w:r>
      <w:proofErr w:type="spellStart"/>
      <w:r>
        <w:t>oUser.Deserialize</w:t>
      </w:r>
      <w:proofErr w:type="spellEnd"/>
      <w:r>
        <w:t>(Me, JSON) Then</w:t>
      </w:r>
    </w:p>
    <w:p w14:paraId="3775284F" w14:textId="77777777" w:rsidR="00B1726C" w:rsidRDefault="00B1726C" w:rsidP="00B1726C">
      <w:pPr>
        <w:pStyle w:val="Code"/>
      </w:pPr>
      <w:r>
        <w:t xml:space="preserve">        Set </w:t>
      </w:r>
      <w:proofErr w:type="spellStart"/>
      <w:r>
        <w:t>DeserializeUser</w:t>
      </w:r>
      <w:proofErr w:type="spellEnd"/>
      <w:r>
        <w:t xml:space="preserve"> = </w:t>
      </w:r>
      <w:proofErr w:type="spellStart"/>
      <w:r>
        <w:t>oUser</w:t>
      </w:r>
      <w:proofErr w:type="spellEnd"/>
    </w:p>
    <w:p w14:paraId="24982DE7" w14:textId="77777777" w:rsidR="00B1726C" w:rsidRDefault="00B1726C" w:rsidP="00B1726C">
      <w:pPr>
        <w:pStyle w:val="Code"/>
      </w:pPr>
      <w:r>
        <w:t xml:space="preserve">    End If</w:t>
      </w:r>
    </w:p>
    <w:p w14:paraId="7D25AA2A" w14:textId="77777777" w:rsidR="00B1726C" w:rsidRDefault="00B1726C" w:rsidP="00B1726C">
      <w:pPr>
        <w:pStyle w:val="Code"/>
      </w:pPr>
      <w:r>
        <w:t xml:space="preserve">    </w:t>
      </w:r>
    </w:p>
    <w:p w14:paraId="36BBA994" w14:textId="4B276978" w:rsidR="00B1726C" w:rsidRDefault="00B1726C" w:rsidP="00B1726C">
      <w:pPr>
        <w:pStyle w:val="Code"/>
      </w:pPr>
      <w:r>
        <w:t>End Function</w:t>
      </w:r>
    </w:p>
    <w:p w14:paraId="586566D6" w14:textId="77777777" w:rsidR="00B1726C" w:rsidRDefault="00B1726C" w:rsidP="00B1726C">
      <w:r>
        <w:t xml:space="preserve">The functions in this class all get passed a JSON array, in the cases of collections, or a JSON object in the case of individual entity instances, and return an object, or collection of objects, representing the response of the server. </w:t>
      </w:r>
    </w:p>
    <w:p w14:paraId="4526F1F0" w14:textId="77777777" w:rsidR="00B1726C" w:rsidRDefault="00B1726C" w:rsidP="00B1726C">
      <w:pPr>
        <w:pStyle w:val="Heading2"/>
      </w:pPr>
      <w:bookmarkStart w:id="43" w:name="_Toc22164196"/>
      <w:bookmarkStart w:id="44" w:name="_Toc37694739"/>
      <w:r>
        <w:t>The Utilities module</w:t>
      </w:r>
      <w:bookmarkEnd w:id="43"/>
      <w:bookmarkEnd w:id="44"/>
    </w:p>
    <w:p w14:paraId="021C67FF" w14:textId="77777777" w:rsidR="00B1726C" w:rsidRDefault="00B1726C" w:rsidP="00B1726C">
      <w:pPr>
        <w:spacing w:after="160"/>
      </w:pPr>
      <w:r>
        <w:t xml:space="preserve">Now that we have our library that’ll help us deal with TM1 Server’s REST API, for as much as we’ll be using it in this example, we’ll need to add some utility functions for maintaining the connection to TM1. Luckily Planning Analytics for Excel (PAfE) has us pretty much covered, using the PAfE API we’ll have </w:t>
      </w:r>
      <w:r>
        <w:lastRenderedPageBreak/>
        <w:t xml:space="preserve">our requests send to the TM1 server. More information about the PAfE API can be found here: </w:t>
      </w:r>
      <w:hyperlink r:id="rId62" w:anchor="rest-api" w:history="1">
        <w:r>
          <w:rPr>
            <w:rStyle w:val="Hyperlink"/>
          </w:rPr>
          <w:t>https://ibm.github.io/paxapi/#rest-api</w:t>
        </w:r>
      </w:hyperlink>
      <w:r>
        <w:t>.</w:t>
      </w:r>
    </w:p>
    <w:p w14:paraId="16CE5304" w14:textId="77777777" w:rsidR="00B1726C" w:rsidRDefault="00B1726C" w:rsidP="00B1726C">
      <w:pPr>
        <w:spacing w:after="160"/>
      </w:pPr>
      <w:r>
        <w:t>In the Project overview on the left-hand side of the VBA development environment, right click on “</w:t>
      </w:r>
      <w:proofErr w:type="spellStart"/>
      <w:r>
        <w:t>VBAProject</w:t>
      </w:r>
      <w:proofErr w:type="spellEnd"/>
      <w:r>
        <w:t xml:space="preserve"> (Book3)”, select “Insert” and then “Module”.</w:t>
      </w:r>
    </w:p>
    <w:p w14:paraId="04538ED6" w14:textId="77777777" w:rsidR="00B1726C" w:rsidRDefault="00B1726C" w:rsidP="00B1726C">
      <w:pPr>
        <w:spacing w:after="160"/>
      </w:pPr>
      <w:r>
        <w:rPr>
          <w:noProof/>
        </w:rPr>
        <w:drawing>
          <wp:inline distT="0" distB="0" distL="0" distR="0" wp14:anchorId="52E5F759" wp14:editId="5B4EF43C">
            <wp:extent cx="2719705" cy="2491105"/>
            <wp:effectExtent l="0" t="0" r="444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19705" cy="2491105"/>
                    </a:xfrm>
                    <a:prstGeom prst="rect">
                      <a:avLst/>
                    </a:prstGeom>
                    <a:noFill/>
                    <a:ln>
                      <a:noFill/>
                    </a:ln>
                  </pic:spPr>
                </pic:pic>
              </a:graphicData>
            </a:graphic>
          </wp:inline>
        </w:drawing>
      </w:r>
    </w:p>
    <w:p w14:paraId="149B4BB6" w14:textId="77777777" w:rsidR="00B1726C" w:rsidRDefault="00B1726C" w:rsidP="00B1726C">
      <w:pPr>
        <w:spacing w:after="160"/>
        <w:rPr>
          <w:lang w:eastAsia="ar-SA"/>
        </w:rPr>
      </w:pPr>
      <w:r>
        <w:rPr>
          <w:lang w:eastAsia="ar-SA"/>
        </w:rPr>
        <w:t>Rename the newly created model to “Utilities” and add the following code:</w:t>
      </w:r>
    </w:p>
    <w:p w14:paraId="24B43FCA" w14:textId="77777777" w:rsidR="00B1726C" w:rsidRDefault="00B1726C" w:rsidP="00B1726C">
      <w:pPr>
        <w:pStyle w:val="Code"/>
        <w:rPr>
          <w:lang w:eastAsia="ar-SA"/>
        </w:rPr>
      </w:pPr>
      <w:r>
        <w:rPr>
          <w:lang w:eastAsia="ar-SA"/>
        </w:rPr>
        <w:t>Option Explicit</w:t>
      </w:r>
    </w:p>
    <w:p w14:paraId="31FFE47A" w14:textId="77777777" w:rsidR="00B1726C" w:rsidRDefault="00B1726C" w:rsidP="00B1726C">
      <w:pPr>
        <w:pStyle w:val="Code"/>
        <w:rPr>
          <w:lang w:eastAsia="ar-SA"/>
        </w:rPr>
      </w:pPr>
    </w:p>
    <w:p w14:paraId="40ECE9B9" w14:textId="77777777" w:rsidR="00B1726C" w:rsidRDefault="00B1726C" w:rsidP="00B1726C">
      <w:pPr>
        <w:pStyle w:val="Code"/>
        <w:rPr>
          <w:lang w:eastAsia="ar-SA"/>
        </w:rPr>
      </w:pPr>
      <w:r>
        <w:rPr>
          <w:lang w:eastAsia="ar-SA"/>
        </w:rPr>
        <w:t xml:space="preserve">Dim </w:t>
      </w:r>
      <w:proofErr w:type="spellStart"/>
      <w:r>
        <w:rPr>
          <w:lang w:eastAsia="ar-SA"/>
        </w:rPr>
        <w:t>m_oCAFE</w:t>
      </w:r>
      <w:proofErr w:type="spellEnd"/>
      <w:r>
        <w:rPr>
          <w:lang w:eastAsia="ar-SA"/>
        </w:rPr>
        <w:t xml:space="preserve"> As Object</w:t>
      </w:r>
    </w:p>
    <w:p w14:paraId="5BCF2A08" w14:textId="77777777" w:rsidR="00B1726C" w:rsidRDefault="00B1726C" w:rsidP="00B1726C">
      <w:pPr>
        <w:pStyle w:val="Code"/>
        <w:rPr>
          <w:lang w:eastAsia="ar-SA"/>
        </w:rPr>
      </w:pPr>
    </w:p>
    <w:p w14:paraId="358C6E37" w14:textId="77777777" w:rsidR="00B1726C" w:rsidRDefault="00B1726C" w:rsidP="00B1726C">
      <w:pPr>
        <w:pStyle w:val="Code"/>
        <w:rPr>
          <w:lang w:eastAsia="ar-SA"/>
        </w:rPr>
      </w:pPr>
      <w:r w:rsidRPr="00780CCE">
        <w:rPr>
          <w:lang w:eastAsia="ar-SA"/>
        </w:rPr>
        <w:t xml:space="preserve">Private </w:t>
      </w:r>
      <w:proofErr w:type="spellStart"/>
      <w:r w:rsidRPr="00780CCE">
        <w:rPr>
          <w:lang w:eastAsia="ar-SA"/>
        </w:rPr>
        <w:t>m_oCOAutomation</w:t>
      </w:r>
      <w:proofErr w:type="spellEnd"/>
      <w:r w:rsidRPr="00780CCE">
        <w:rPr>
          <w:lang w:eastAsia="ar-SA"/>
        </w:rPr>
        <w:t xml:space="preserve"> As Object</w:t>
      </w:r>
    </w:p>
    <w:p w14:paraId="676D10BD" w14:textId="77777777" w:rsidR="00B1726C" w:rsidRDefault="00B1726C" w:rsidP="00B1726C">
      <w:pPr>
        <w:pStyle w:val="Code"/>
        <w:rPr>
          <w:lang w:eastAsia="ar-SA"/>
        </w:rPr>
      </w:pPr>
    </w:p>
    <w:p w14:paraId="5E281DEA" w14:textId="77777777" w:rsidR="00B1726C" w:rsidRDefault="00B1726C" w:rsidP="00B1726C">
      <w:pPr>
        <w:pStyle w:val="Code"/>
        <w:rPr>
          <w:lang w:eastAsia="ar-SA"/>
        </w:rPr>
      </w:pPr>
      <w:r>
        <w:rPr>
          <w:lang w:eastAsia="ar-SA"/>
        </w:rPr>
        <w:t>'Returns the instance of the Cognos Office Automation Object.</w:t>
      </w:r>
    </w:p>
    <w:p w14:paraId="4410927E" w14:textId="77777777" w:rsidR="00B1726C" w:rsidRDefault="00B1726C" w:rsidP="00B1726C">
      <w:pPr>
        <w:pStyle w:val="Code"/>
        <w:rPr>
          <w:lang w:eastAsia="ar-SA"/>
        </w:rPr>
      </w:pPr>
      <w:r>
        <w:rPr>
          <w:lang w:eastAsia="ar-SA"/>
        </w:rPr>
        <w:t xml:space="preserve">Public Property Get </w:t>
      </w:r>
      <w:proofErr w:type="spellStart"/>
      <w:r>
        <w:rPr>
          <w:lang w:eastAsia="ar-SA"/>
        </w:rPr>
        <w:t>CognosOfficeAutomationObject</w:t>
      </w:r>
      <w:proofErr w:type="spellEnd"/>
      <w:r>
        <w:rPr>
          <w:lang w:eastAsia="ar-SA"/>
        </w:rPr>
        <w:t>()</w:t>
      </w:r>
    </w:p>
    <w:p w14:paraId="4AD0C89C" w14:textId="77777777" w:rsidR="00B1726C" w:rsidRDefault="00B1726C" w:rsidP="00B1726C">
      <w:pPr>
        <w:pStyle w:val="Code"/>
        <w:rPr>
          <w:lang w:eastAsia="ar-SA"/>
        </w:rPr>
      </w:pPr>
      <w:r>
        <w:rPr>
          <w:lang w:eastAsia="ar-SA"/>
        </w:rPr>
        <w:t xml:space="preserve">On Error </w:t>
      </w:r>
      <w:proofErr w:type="spellStart"/>
      <w:r>
        <w:rPr>
          <w:lang w:eastAsia="ar-SA"/>
        </w:rPr>
        <w:t>GoTo</w:t>
      </w:r>
      <w:proofErr w:type="spellEnd"/>
      <w:r>
        <w:rPr>
          <w:lang w:eastAsia="ar-SA"/>
        </w:rPr>
        <w:t xml:space="preserve"> Handler:</w:t>
      </w:r>
    </w:p>
    <w:p w14:paraId="46ACE489" w14:textId="77777777" w:rsidR="00B1726C" w:rsidRDefault="00B1726C" w:rsidP="00B1726C">
      <w:pPr>
        <w:pStyle w:val="Code"/>
        <w:rPr>
          <w:lang w:eastAsia="ar-SA"/>
        </w:rPr>
      </w:pPr>
      <w:r>
        <w:rPr>
          <w:lang w:eastAsia="ar-SA"/>
        </w:rPr>
        <w:t xml:space="preserve">    </w:t>
      </w:r>
    </w:p>
    <w:p w14:paraId="71C829C4" w14:textId="77777777" w:rsidR="00B1726C" w:rsidRPr="00DA0E33" w:rsidRDefault="00B1726C" w:rsidP="00B1726C">
      <w:pPr>
        <w:pStyle w:val="Code"/>
        <w:rPr>
          <w:color w:val="70AD47" w:themeColor="accent6"/>
          <w:lang w:eastAsia="ar-SA"/>
        </w:rPr>
      </w:pPr>
      <w:r w:rsidRPr="00DA0E33">
        <w:rPr>
          <w:color w:val="70AD47" w:themeColor="accent6"/>
          <w:lang w:eastAsia="ar-SA"/>
        </w:rPr>
        <w:t xml:space="preserve">    'Fetch the object if we don't have it yet.</w:t>
      </w:r>
    </w:p>
    <w:p w14:paraId="26F747C7" w14:textId="77777777" w:rsidR="00B1726C" w:rsidRDefault="00B1726C" w:rsidP="00B1726C">
      <w:pPr>
        <w:pStyle w:val="Code"/>
        <w:rPr>
          <w:lang w:eastAsia="ar-SA"/>
        </w:rPr>
      </w:pPr>
      <w:r>
        <w:rPr>
          <w:lang w:eastAsia="ar-SA"/>
        </w:rPr>
        <w:t xml:space="preserve">    If </w:t>
      </w:r>
      <w:proofErr w:type="spellStart"/>
      <w:r>
        <w:rPr>
          <w:lang w:eastAsia="ar-SA"/>
        </w:rPr>
        <w:t>m_oCOAutomation</w:t>
      </w:r>
      <w:proofErr w:type="spellEnd"/>
      <w:r>
        <w:rPr>
          <w:lang w:eastAsia="ar-SA"/>
        </w:rPr>
        <w:t xml:space="preserve"> Is Nothing Then</w:t>
      </w:r>
    </w:p>
    <w:p w14:paraId="778975A1" w14:textId="77777777" w:rsidR="00B1726C" w:rsidRDefault="00B1726C" w:rsidP="00B1726C">
      <w:pPr>
        <w:pStyle w:val="Code"/>
        <w:rPr>
          <w:lang w:eastAsia="ar-SA"/>
        </w:rPr>
      </w:pPr>
      <w:r>
        <w:rPr>
          <w:lang w:eastAsia="ar-SA"/>
        </w:rPr>
        <w:t xml:space="preserve">        Set </w:t>
      </w:r>
      <w:proofErr w:type="spellStart"/>
      <w:r>
        <w:rPr>
          <w:lang w:eastAsia="ar-SA"/>
        </w:rPr>
        <w:t>m_oCOAutomation</w:t>
      </w:r>
      <w:proofErr w:type="spellEnd"/>
      <w:r>
        <w:rPr>
          <w:lang w:eastAsia="ar-SA"/>
        </w:rPr>
        <w:t xml:space="preserve"> = Application.COMAddIns("CognosOffice12.Connect").Object.AutomationServer</w:t>
      </w:r>
    </w:p>
    <w:p w14:paraId="6F72A79B" w14:textId="77777777" w:rsidR="00B1726C" w:rsidRDefault="00B1726C" w:rsidP="00B1726C">
      <w:pPr>
        <w:pStyle w:val="Code"/>
        <w:rPr>
          <w:lang w:eastAsia="ar-SA"/>
        </w:rPr>
      </w:pPr>
      <w:r>
        <w:rPr>
          <w:lang w:eastAsia="ar-SA"/>
        </w:rPr>
        <w:t xml:space="preserve">    End If</w:t>
      </w:r>
    </w:p>
    <w:p w14:paraId="1C94EAE9" w14:textId="77777777" w:rsidR="00B1726C" w:rsidRDefault="00B1726C" w:rsidP="00B1726C">
      <w:pPr>
        <w:pStyle w:val="Code"/>
        <w:rPr>
          <w:lang w:eastAsia="ar-SA"/>
        </w:rPr>
      </w:pPr>
    </w:p>
    <w:p w14:paraId="18049B07" w14:textId="77777777" w:rsidR="00B1726C" w:rsidRDefault="00B1726C" w:rsidP="00B1726C">
      <w:pPr>
        <w:pStyle w:val="Code"/>
        <w:rPr>
          <w:lang w:eastAsia="ar-SA"/>
        </w:rPr>
      </w:pPr>
      <w:r>
        <w:rPr>
          <w:lang w:eastAsia="ar-SA"/>
        </w:rPr>
        <w:t xml:space="preserve">    Set </w:t>
      </w:r>
      <w:proofErr w:type="spellStart"/>
      <w:r>
        <w:rPr>
          <w:lang w:eastAsia="ar-SA"/>
        </w:rPr>
        <w:t>CognosOfficeAutomationObject</w:t>
      </w:r>
      <w:proofErr w:type="spellEnd"/>
      <w:r>
        <w:rPr>
          <w:lang w:eastAsia="ar-SA"/>
        </w:rPr>
        <w:t xml:space="preserve"> = </w:t>
      </w:r>
      <w:proofErr w:type="spellStart"/>
      <w:r>
        <w:rPr>
          <w:lang w:eastAsia="ar-SA"/>
        </w:rPr>
        <w:t>m_oCOAutomation</w:t>
      </w:r>
      <w:proofErr w:type="spellEnd"/>
    </w:p>
    <w:p w14:paraId="03BC1FBB" w14:textId="77777777" w:rsidR="00B1726C" w:rsidRDefault="00B1726C" w:rsidP="00B1726C">
      <w:pPr>
        <w:pStyle w:val="Code"/>
        <w:rPr>
          <w:lang w:eastAsia="ar-SA"/>
        </w:rPr>
      </w:pPr>
    </w:p>
    <w:p w14:paraId="631A07A6" w14:textId="77777777" w:rsidR="00B1726C" w:rsidRDefault="00B1726C" w:rsidP="00B1726C">
      <w:pPr>
        <w:pStyle w:val="Code"/>
        <w:rPr>
          <w:lang w:eastAsia="ar-SA"/>
        </w:rPr>
      </w:pPr>
      <w:r>
        <w:rPr>
          <w:lang w:eastAsia="ar-SA"/>
        </w:rPr>
        <w:t xml:space="preserve">    Exit Property    </w:t>
      </w:r>
    </w:p>
    <w:p w14:paraId="78A4466A" w14:textId="77777777" w:rsidR="00B1726C" w:rsidRDefault="00B1726C" w:rsidP="00B1726C">
      <w:pPr>
        <w:pStyle w:val="Code"/>
        <w:rPr>
          <w:lang w:eastAsia="ar-SA"/>
        </w:rPr>
      </w:pPr>
      <w:r>
        <w:rPr>
          <w:lang w:eastAsia="ar-SA"/>
        </w:rPr>
        <w:t>Handler:</w:t>
      </w:r>
    </w:p>
    <w:p w14:paraId="512E4BEA" w14:textId="77777777" w:rsidR="00B1726C" w:rsidRPr="00DA0E33" w:rsidRDefault="00B1726C" w:rsidP="00B1726C">
      <w:pPr>
        <w:pStyle w:val="Code"/>
        <w:rPr>
          <w:color w:val="70AD47" w:themeColor="accent6"/>
          <w:lang w:eastAsia="ar-SA"/>
        </w:rPr>
      </w:pPr>
      <w:r w:rsidRPr="00DA0E33">
        <w:rPr>
          <w:color w:val="70AD47" w:themeColor="accent6"/>
          <w:lang w:eastAsia="ar-SA"/>
        </w:rPr>
        <w:t xml:space="preserve">    '&lt;Place error handling here. Remember you may not want to display a message</w:t>
      </w:r>
    </w:p>
    <w:p w14:paraId="78233023" w14:textId="77777777" w:rsidR="00B1726C" w:rsidRPr="00780CCE" w:rsidRDefault="00B1726C" w:rsidP="00B1726C">
      <w:pPr>
        <w:pStyle w:val="Code"/>
        <w:rPr>
          <w:color w:val="70AD47" w:themeColor="accent6"/>
          <w:lang w:eastAsia="ar-SA"/>
        </w:rPr>
      </w:pPr>
      <w:r w:rsidRPr="00DA0E33">
        <w:rPr>
          <w:color w:val="70AD47" w:themeColor="accent6"/>
          <w:lang w:eastAsia="ar-SA"/>
        </w:rPr>
        <w:t xml:space="preserve">    'box if you are running in a scheduled task&gt;</w:t>
      </w:r>
    </w:p>
    <w:p w14:paraId="78FAB0A3" w14:textId="77777777" w:rsidR="00B1726C" w:rsidRDefault="00B1726C" w:rsidP="00B1726C">
      <w:pPr>
        <w:pStyle w:val="Code"/>
        <w:rPr>
          <w:lang w:eastAsia="ar-SA"/>
        </w:rPr>
      </w:pPr>
      <w:r>
        <w:rPr>
          <w:lang w:eastAsia="ar-SA"/>
        </w:rPr>
        <w:t>End Property</w:t>
      </w:r>
    </w:p>
    <w:p w14:paraId="44575C38" w14:textId="77777777" w:rsidR="00B1726C" w:rsidRDefault="00B1726C" w:rsidP="00B1726C">
      <w:pPr>
        <w:pStyle w:val="Code"/>
        <w:rPr>
          <w:lang w:eastAsia="ar-SA"/>
        </w:rPr>
      </w:pPr>
    </w:p>
    <w:p w14:paraId="6679A5AF" w14:textId="77777777" w:rsidR="00B1726C" w:rsidRPr="00DA0E33" w:rsidRDefault="00B1726C" w:rsidP="00B1726C">
      <w:pPr>
        <w:pStyle w:val="Code"/>
        <w:rPr>
          <w:color w:val="70AD47" w:themeColor="accent6"/>
          <w:lang w:eastAsia="ar-SA"/>
        </w:rPr>
      </w:pPr>
      <w:r w:rsidRPr="00DA0E33">
        <w:rPr>
          <w:color w:val="70AD47" w:themeColor="accent6"/>
          <w:lang w:eastAsia="ar-SA"/>
        </w:rPr>
        <w:t>'Returns the instance of the Cognos Office Reporting Object.</w:t>
      </w:r>
    </w:p>
    <w:p w14:paraId="63D62681" w14:textId="77777777" w:rsidR="00B1726C" w:rsidRDefault="00B1726C" w:rsidP="00B1726C">
      <w:pPr>
        <w:pStyle w:val="Code"/>
        <w:rPr>
          <w:lang w:eastAsia="ar-SA"/>
        </w:rPr>
      </w:pPr>
      <w:r>
        <w:rPr>
          <w:lang w:eastAsia="ar-SA"/>
        </w:rPr>
        <w:t>Public Property Get Reporting()</w:t>
      </w:r>
    </w:p>
    <w:p w14:paraId="29900D57" w14:textId="77777777" w:rsidR="00B1726C" w:rsidRDefault="00B1726C" w:rsidP="00B1726C">
      <w:pPr>
        <w:pStyle w:val="Code"/>
        <w:rPr>
          <w:lang w:eastAsia="ar-SA"/>
        </w:rPr>
      </w:pPr>
      <w:r>
        <w:rPr>
          <w:lang w:eastAsia="ar-SA"/>
        </w:rPr>
        <w:t xml:space="preserve">On Error </w:t>
      </w:r>
      <w:proofErr w:type="spellStart"/>
      <w:r>
        <w:rPr>
          <w:lang w:eastAsia="ar-SA"/>
        </w:rPr>
        <w:t>GoTo</w:t>
      </w:r>
      <w:proofErr w:type="spellEnd"/>
      <w:r>
        <w:rPr>
          <w:lang w:eastAsia="ar-SA"/>
        </w:rPr>
        <w:t xml:space="preserve"> Handler:</w:t>
      </w:r>
    </w:p>
    <w:p w14:paraId="165C7A5B" w14:textId="77777777" w:rsidR="00B1726C" w:rsidRDefault="00B1726C" w:rsidP="00B1726C">
      <w:pPr>
        <w:pStyle w:val="Code"/>
        <w:rPr>
          <w:lang w:eastAsia="ar-SA"/>
        </w:rPr>
      </w:pPr>
      <w:r>
        <w:rPr>
          <w:lang w:eastAsia="ar-SA"/>
        </w:rPr>
        <w:t xml:space="preserve">    </w:t>
      </w:r>
    </w:p>
    <w:p w14:paraId="74CEADED" w14:textId="77777777" w:rsidR="00B1726C" w:rsidRPr="00DA0E33" w:rsidRDefault="00B1726C" w:rsidP="00B1726C">
      <w:pPr>
        <w:pStyle w:val="Code"/>
        <w:rPr>
          <w:color w:val="70AD47" w:themeColor="accent6"/>
          <w:lang w:eastAsia="ar-SA"/>
        </w:rPr>
      </w:pPr>
      <w:r w:rsidRPr="00DA0E33">
        <w:rPr>
          <w:color w:val="70AD47" w:themeColor="accent6"/>
          <w:lang w:eastAsia="ar-SA"/>
        </w:rPr>
        <w:t xml:space="preserve">    'Fetch the object if we don't have it yet.</w:t>
      </w:r>
    </w:p>
    <w:p w14:paraId="37F35821" w14:textId="77777777" w:rsidR="00B1726C" w:rsidRDefault="00B1726C" w:rsidP="00B1726C">
      <w:pPr>
        <w:pStyle w:val="Code"/>
        <w:rPr>
          <w:lang w:eastAsia="ar-SA"/>
        </w:rPr>
      </w:pPr>
      <w:r>
        <w:rPr>
          <w:lang w:eastAsia="ar-SA"/>
        </w:rPr>
        <w:t xml:space="preserve">    If </w:t>
      </w:r>
      <w:proofErr w:type="spellStart"/>
      <w:r>
        <w:rPr>
          <w:lang w:eastAsia="ar-SA"/>
        </w:rPr>
        <w:t>m_oCAFE</w:t>
      </w:r>
      <w:proofErr w:type="spellEnd"/>
      <w:r>
        <w:rPr>
          <w:lang w:eastAsia="ar-SA"/>
        </w:rPr>
        <w:t xml:space="preserve"> Is Nothing Then</w:t>
      </w:r>
    </w:p>
    <w:p w14:paraId="0D88CDB9" w14:textId="77777777" w:rsidR="00B1726C" w:rsidRDefault="00B1726C" w:rsidP="00B1726C">
      <w:pPr>
        <w:pStyle w:val="Code"/>
        <w:rPr>
          <w:lang w:eastAsia="ar-SA"/>
        </w:rPr>
      </w:pPr>
      <w:r>
        <w:rPr>
          <w:lang w:eastAsia="ar-SA"/>
        </w:rPr>
        <w:t xml:space="preserve">        Set </w:t>
      </w:r>
      <w:proofErr w:type="spellStart"/>
      <w:r>
        <w:rPr>
          <w:lang w:eastAsia="ar-SA"/>
        </w:rPr>
        <w:t>m_oCAFE</w:t>
      </w:r>
      <w:proofErr w:type="spellEnd"/>
      <w:r>
        <w:rPr>
          <w:lang w:eastAsia="ar-SA"/>
        </w:rPr>
        <w:t xml:space="preserve"> = </w:t>
      </w:r>
      <w:proofErr w:type="spellStart"/>
      <w:r>
        <w:rPr>
          <w:lang w:eastAsia="ar-SA"/>
        </w:rPr>
        <w:t>CognosOfficeAutomationObject.Application</w:t>
      </w:r>
      <w:proofErr w:type="spellEnd"/>
      <w:r>
        <w:rPr>
          <w:lang w:eastAsia="ar-SA"/>
        </w:rPr>
        <w:t>("COR", "1.1")</w:t>
      </w:r>
    </w:p>
    <w:p w14:paraId="5448DC9E" w14:textId="77777777" w:rsidR="00B1726C" w:rsidRDefault="00B1726C" w:rsidP="00B1726C">
      <w:pPr>
        <w:pStyle w:val="Code"/>
        <w:rPr>
          <w:lang w:eastAsia="ar-SA"/>
        </w:rPr>
      </w:pPr>
      <w:r>
        <w:rPr>
          <w:lang w:eastAsia="ar-SA"/>
        </w:rPr>
        <w:t xml:space="preserve">    End If</w:t>
      </w:r>
    </w:p>
    <w:p w14:paraId="0A446BE6" w14:textId="77777777" w:rsidR="00B1726C" w:rsidRDefault="00B1726C" w:rsidP="00B1726C">
      <w:pPr>
        <w:pStyle w:val="Code"/>
        <w:rPr>
          <w:lang w:eastAsia="ar-SA"/>
        </w:rPr>
      </w:pPr>
    </w:p>
    <w:p w14:paraId="7DEC0981" w14:textId="77777777" w:rsidR="00B1726C" w:rsidRDefault="00B1726C" w:rsidP="00B1726C">
      <w:pPr>
        <w:pStyle w:val="Code"/>
        <w:rPr>
          <w:lang w:eastAsia="ar-SA"/>
        </w:rPr>
      </w:pPr>
      <w:r>
        <w:rPr>
          <w:lang w:eastAsia="ar-SA"/>
        </w:rPr>
        <w:t xml:space="preserve">    Set Reporting = </w:t>
      </w:r>
      <w:proofErr w:type="spellStart"/>
      <w:r>
        <w:rPr>
          <w:lang w:eastAsia="ar-SA"/>
        </w:rPr>
        <w:t>m_oCAFE</w:t>
      </w:r>
      <w:proofErr w:type="spellEnd"/>
    </w:p>
    <w:p w14:paraId="6335877B" w14:textId="77777777" w:rsidR="00B1726C" w:rsidRDefault="00B1726C" w:rsidP="00B1726C">
      <w:pPr>
        <w:pStyle w:val="Code"/>
        <w:rPr>
          <w:lang w:eastAsia="ar-SA"/>
        </w:rPr>
      </w:pPr>
    </w:p>
    <w:p w14:paraId="179B7000" w14:textId="77777777" w:rsidR="00B1726C" w:rsidRDefault="00B1726C" w:rsidP="00B1726C">
      <w:pPr>
        <w:pStyle w:val="Code"/>
        <w:rPr>
          <w:lang w:eastAsia="ar-SA"/>
        </w:rPr>
      </w:pPr>
      <w:r>
        <w:rPr>
          <w:lang w:eastAsia="ar-SA"/>
        </w:rPr>
        <w:t xml:space="preserve">    Exit Property    </w:t>
      </w:r>
    </w:p>
    <w:p w14:paraId="41245C35" w14:textId="77777777" w:rsidR="00B1726C" w:rsidRDefault="00B1726C" w:rsidP="00B1726C">
      <w:pPr>
        <w:pStyle w:val="Code"/>
        <w:rPr>
          <w:lang w:eastAsia="ar-SA"/>
        </w:rPr>
      </w:pPr>
      <w:r>
        <w:rPr>
          <w:lang w:eastAsia="ar-SA"/>
        </w:rPr>
        <w:t>Handler:</w:t>
      </w:r>
    </w:p>
    <w:p w14:paraId="2AF23D8A" w14:textId="77777777" w:rsidR="00B1726C" w:rsidRDefault="00B1726C" w:rsidP="00B1726C">
      <w:pPr>
        <w:pStyle w:val="Code"/>
        <w:rPr>
          <w:lang w:eastAsia="ar-SA"/>
        </w:rPr>
      </w:pPr>
      <w:r>
        <w:rPr>
          <w:lang w:eastAsia="ar-SA"/>
        </w:rPr>
        <w:t xml:space="preserve">    </w:t>
      </w:r>
      <w:proofErr w:type="spellStart"/>
      <w:r>
        <w:rPr>
          <w:lang w:eastAsia="ar-SA"/>
        </w:rPr>
        <w:t>MsgBox</w:t>
      </w:r>
      <w:proofErr w:type="spellEnd"/>
      <w:r>
        <w:rPr>
          <w:lang w:eastAsia="ar-SA"/>
        </w:rPr>
        <w:t xml:space="preserve"> "Error"</w:t>
      </w:r>
    </w:p>
    <w:p w14:paraId="2A2F9A45" w14:textId="77777777" w:rsidR="00B1726C" w:rsidRDefault="00B1726C" w:rsidP="00B1726C">
      <w:pPr>
        <w:pStyle w:val="Code"/>
        <w:rPr>
          <w:lang w:eastAsia="ar-SA"/>
        </w:rPr>
      </w:pPr>
      <w:r>
        <w:rPr>
          <w:lang w:eastAsia="ar-SA"/>
        </w:rPr>
        <w:lastRenderedPageBreak/>
        <w:t xml:space="preserve">    </w:t>
      </w:r>
      <w:r w:rsidRPr="00780CCE">
        <w:rPr>
          <w:color w:val="70AD47" w:themeColor="accent6"/>
          <w:lang w:eastAsia="ar-SA"/>
        </w:rPr>
        <w:t>'&lt;Place error handling here.  Remember you may not want to display a message box if you are running in a scheduled task&gt;</w:t>
      </w:r>
    </w:p>
    <w:p w14:paraId="0C5E0083" w14:textId="13916048" w:rsidR="00B1726C" w:rsidRDefault="00B1726C" w:rsidP="00B1726C">
      <w:pPr>
        <w:pStyle w:val="Code"/>
        <w:rPr>
          <w:lang w:eastAsia="ar-SA"/>
        </w:rPr>
      </w:pPr>
      <w:r>
        <w:rPr>
          <w:lang w:eastAsia="ar-SA"/>
        </w:rPr>
        <w:t>End Property</w:t>
      </w:r>
    </w:p>
    <w:p w14:paraId="0D464B2E" w14:textId="77777777" w:rsidR="00B1726C" w:rsidRDefault="00B1726C" w:rsidP="00B1726C">
      <w:pPr>
        <w:spacing w:after="160"/>
        <w:rPr>
          <w:lang w:eastAsia="ar-SA"/>
        </w:rPr>
      </w:pPr>
      <w:r>
        <w:rPr>
          <w:lang w:eastAsia="ar-SA"/>
        </w:rPr>
        <w:t>As the comments in the code above already suggest these are simply two utility classes that help us retrieve references to the Cognos Office Automation and Reporting objects, used by PAfE, which we’ll tab into to help us dispatch our requests to the TM1 server.</w:t>
      </w:r>
    </w:p>
    <w:p w14:paraId="5CBECFEB" w14:textId="77777777" w:rsidR="00B1726C" w:rsidRDefault="00B1726C" w:rsidP="00B1726C">
      <w:pPr>
        <w:pStyle w:val="Heading2"/>
        <w:rPr>
          <w:lang w:eastAsia="ar-SA"/>
        </w:rPr>
      </w:pPr>
      <w:bookmarkStart w:id="45" w:name="_Toc22164197"/>
      <w:bookmarkStart w:id="46" w:name="_Toc37694740"/>
      <w:r>
        <w:rPr>
          <w:lang w:eastAsia="ar-SA"/>
        </w:rPr>
        <w:t>Bringing it all together</w:t>
      </w:r>
      <w:bookmarkEnd w:id="45"/>
      <w:bookmarkEnd w:id="46"/>
    </w:p>
    <w:p w14:paraId="1F3B4AA8" w14:textId="77777777" w:rsidR="00B1726C" w:rsidRDefault="00B1726C" w:rsidP="00B1726C">
      <w:pPr>
        <w:spacing w:after="160"/>
      </w:pPr>
      <w:r>
        <w:t>Now that we have the code to wrap what the TM1 Server will throw at us, and the help from PAfE to connect us to the TM1 Server, sharing the session it already has with that server, we now need the final snippet of code that, when pressing the button which we added earlier on to our sheet already, asks PAfE to send a request to the TM1 Server, de-serialize the response and, in this case, show the returned information in the Workbook on Sheet1.</w:t>
      </w:r>
    </w:p>
    <w:p w14:paraId="40ABD22B" w14:textId="77777777" w:rsidR="00B1726C" w:rsidRDefault="00B1726C" w:rsidP="00B1726C">
      <w:pPr>
        <w:spacing w:after="160"/>
      </w:pPr>
      <w:r>
        <w:t>This part of the code should go into the already existing module with the name “Module1”. If you closed that module you can open it again by double clicking on “Module1” in the project overview.</w:t>
      </w:r>
    </w:p>
    <w:p w14:paraId="1AAA8BDF" w14:textId="77777777" w:rsidR="00B1726C" w:rsidRDefault="00B1726C" w:rsidP="00B1726C">
      <w:pPr>
        <w:spacing w:after="160"/>
      </w:pPr>
      <w:r w:rsidRPr="00097652">
        <w:t>There is existing code in this module, which was created when the button was added to the sheet. Complement the code with the code below.</w:t>
      </w:r>
    </w:p>
    <w:p w14:paraId="1BC4B218" w14:textId="77777777" w:rsidR="00B1726C" w:rsidRDefault="00B1726C" w:rsidP="00B1726C">
      <w:pPr>
        <w:pStyle w:val="Code"/>
      </w:pPr>
      <w:r>
        <w:t>Option Explicit</w:t>
      </w:r>
    </w:p>
    <w:p w14:paraId="63F11284" w14:textId="77777777" w:rsidR="00B1726C" w:rsidRDefault="00B1726C" w:rsidP="00B1726C">
      <w:pPr>
        <w:pStyle w:val="Code"/>
      </w:pPr>
    </w:p>
    <w:p w14:paraId="32603CF4" w14:textId="77777777" w:rsidR="00B1726C" w:rsidRDefault="00B1726C" w:rsidP="00B1726C">
      <w:pPr>
        <w:pStyle w:val="Code"/>
      </w:pPr>
      <w:r>
        <w:t xml:space="preserve">Sub </w:t>
      </w:r>
      <w:proofErr w:type="spellStart"/>
      <w:r>
        <w:t>populateTopGrid</w:t>
      </w:r>
      <w:proofErr w:type="spellEnd"/>
      <w:r>
        <w:t>()</w:t>
      </w:r>
    </w:p>
    <w:p w14:paraId="310F1ECE" w14:textId="77777777" w:rsidR="00B1726C" w:rsidRDefault="00B1726C" w:rsidP="00B1726C">
      <w:pPr>
        <w:pStyle w:val="Code"/>
      </w:pPr>
    </w:p>
    <w:p w14:paraId="2C1D8739" w14:textId="77777777" w:rsidR="00B1726C" w:rsidRDefault="00B1726C" w:rsidP="00B1726C">
      <w:pPr>
        <w:pStyle w:val="Code"/>
      </w:pPr>
      <w:r>
        <w:t xml:space="preserve">    Dim </w:t>
      </w:r>
      <w:proofErr w:type="spellStart"/>
      <w:r>
        <w:t>oAPI</w:t>
      </w:r>
      <w:proofErr w:type="spellEnd"/>
      <w:r>
        <w:t xml:space="preserve"> As New tm1api</w:t>
      </w:r>
    </w:p>
    <w:p w14:paraId="03D96D01" w14:textId="77777777" w:rsidR="00B1726C" w:rsidRDefault="00B1726C" w:rsidP="00B1726C">
      <w:pPr>
        <w:pStyle w:val="Code"/>
      </w:pPr>
      <w:r>
        <w:t xml:space="preserve">    Dim </w:t>
      </w:r>
      <w:proofErr w:type="spellStart"/>
      <w:r>
        <w:t>oSheet</w:t>
      </w:r>
      <w:proofErr w:type="spellEnd"/>
      <w:r>
        <w:t xml:space="preserve"> As Worksheet</w:t>
      </w:r>
    </w:p>
    <w:p w14:paraId="473763EE" w14:textId="77777777" w:rsidR="00B1726C" w:rsidRDefault="00B1726C" w:rsidP="00B1726C">
      <w:pPr>
        <w:pStyle w:val="Code"/>
      </w:pPr>
      <w:r>
        <w:t xml:space="preserve">    Dim </w:t>
      </w:r>
      <w:proofErr w:type="spellStart"/>
      <w:r>
        <w:t>bScreenupdating</w:t>
      </w:r>
      <w:proofErr w:type="spellEnd"/>
      <w:r>
        <w:t xml:space="preserve"> As Boolean</w:t>
      </w:r>
    </w:p>
    <w:p w14:paraId="33016D84" w14:textId="77777777" w:rsidR="00B1726C" w:rsidRDefault="00B1726C" w:rsidP="00B1726C">
      <w:pPr>
        <w:pStyle w:val="Code"/>
      </w:pPr>
      <w:r>
        <w:t xml:space="preserve">    Dim request As String</w:t>
      </w:r>
    </w:p>
    <w:p w14:paraId="58D32270" w14:textId="77777777" w:rsidR="00B1726C" w:rsidRDefault="00B1726C" w:rsidP="00B1726C">
      <w:pPr>
        <w:pStyle w:val="Code"/>
      </w:pPr>
      <w:r>
        <w:t xml:space="preserve">    Dim response As Object</w:t>
      </w:r>
    </w:p>
    <w:p w14:paraId="36DD1973" w14:textId="77777777" w:rsidR="00B1726C" w:rsidRDefault="00B1726C" w:rsidP="00B1726C">
      <w:pPr>
        <w:pStyle w:val="Code"/>
      </w:pPr>
      <w:r>
        <w:t xml:space="preserve">        </w:t>
      </w:r>
    </w:p>
    <w:p w14:paraId="5B2626CB" w14:textId="77777777" w:rsidR="00B1726C" w:rsidRPr="00097652" w:rsidRDefault="00B1726C" w:rsidP="00B1726C">
      <w:pPr>
        <w:pStyle w:val="Code"/>
        <w:rPr>
          <w:color w:val="70AD47" w:themeColor="accent6"/>
        </w:rPr>
      </w:pPr>
      <w:r w:rsidRPr="00097652">
        <w:rPr>
          <w:color w:val="70AD47" w:themeColor="accent6"/>
        </w:rPr>
        <w:t xml:space="preserve">    'get a reference to the first worksheet</w:t>
      </w:r>
    </w:p>
    <w:p w14:paraId="61AB27AA" w14:textId="77777777" w:rsidR="00B1726C" w:rsidRDefault="00B1726C" w:rsidP="00B1726C">
      <w:pPr>
        <w:pStyle w:val="Code"/>
      </w:pPr>
      <w:r>
        <w:t xml:space="preserve">    Set </w:t>
      </w:r>
      <w:proofErr w:type="spellStart"/>
      <w:r>
        <w:t>oSheet</w:t>
      </w:r>
      <w:proofErr w:type="spellEnd"/>
      <w:r>
        <w:t xml:space="preserve"> = </w:t>
      </w:r>
      <w:proofErr w:type="spellStart"/>
      <w:r>
        <w:t>ThisWorkbook.Sheets</w:t>
      </w:r>
      <w:proofErr w:type="spellEnd"/>
      <w:r>
        <w:t>("Sheet1")</w:t>
      </w:r>
    </w:p>
    <w:p w14:paraId="7E1D9080" w14:textId="77777777" w:rsidR="00B1726C" w:rsidRDefault="00B1726C" w:rsidP="00B1726C">
      <w:pPr>
        <w:pStyle w:val="Code"/>
      </w:pPr>
      <w:r>
        <w:t xml:space="preserve">    </w:t>
      </w:r>
    </w:p>
    <w:p w14:paraId="4F3D8658" w14:textId="77777777" w:rsidR="00B1726C" w:rsidRPr="00097652" w:rsidRDefault="00B1726C" w:rsidP="00B1726C">
      <w:pPr>
        <w:pStyle w:val="Code"/>
        <w:rPr>
          <w:color w:val="70AD47" w:themeColor="accent6"/>
        </w:rPr>
      </w:pPr>
      <w:r w:rsidRPr="00097652">
        <w:rPr>
          <w:color w:val="70AD47" w:themeColor="accent6"/>
        </w:rPr>
        <w:t xml:space="preserve">    'remember </w:t>
      </w:r>
      <w:proofErr w:type="spellStart"/>
      <w:r w:rsidRPr="00097652">
        <w:rPr>
          <w:color w:val="70AD47" w:themeColor="accent6"/>
        </w:rPr>
        <w:t>screenupdating</w:t>
      </w:r>
      <w:proofErr w:type="spellEnd"/>
      <w:r w:rsidRPr="00097652">
        <w:rPr>
          <w:color w:val="70AD47" w:themeColor="accent6"/>
        </w:rPr>
        <w:t xml:space="preserve"> property and turn it off to avoid flickering</w:t>
      </w:r>
    </w:p>
    <w:p w14:paraId="0657C3F3" w14:textId="77777777" w:rsidR="00B1726C" w:rsidRDefault="00B1726C" w:rsidP="00B1726C">
      <w:pPr>
        <w:pStyle w:val="Code"/>
      </w:pPr>
      <w:r>
        <w:t xml:space="preserve">    </w:t>
      </w:r>
      <w:proofErr w:type="spellStart"/>
      <w:r>
        <w:t>bScreenupdating</w:t>
      </w:r>
      <w:proofErr w:type="spellEnd"/>
      <w:r>
        <w:t xml:space="preserve"> = </w:t>
      </w:r>
      <w:proofErr w:type="spellStart"/>
      <w:r>
        <w:t>Application.ScreenUpdating</w:t>
      </w:r>
      <w:proofErr w:type="spellEnd"/>
    </w:p>
    <w:p w14:paraId="7004FCEB" w14:textId="77777777" w:rsidR="00B1726C" w:rsidRDefault="00B1726C" w:rsidP="00B1726C">
      <w:pPr>
        <w:pStyle w:val="Code"/>
      </w:pPr>
      <w:r>
        <w:t xml:space="preserve">    </w:t>
      </w:r>
      <w:proofErr w:type="spellStart"/>
      <w:r>
        <w:t>Application.ScreenUpdating</w:t>
      </w:r>
      <w:proofErr w:type="spellEnd"/>
      <w:r>
        <w:t xml:space="preserve"> = False</w:t>
      </w:r>
    </w:p>
    <w:p w14:paraId="0A67B3B1" w14:textId="77777777" w:rsidR="00B1726C" w:rsidRDefault="00B1726C" w:rsidP="00B1726C">
      <w:pPr>
        <w:pStyle w:val="Code"/>
      </w:pPr>
    </w:p>
    <w:p w14:paraId="47654B91" w14:textId="77777777" w:rsidR="00B1726C" w:rsidRPr="00097652" w:rsidRDefault="00B1726C" w:rsidP="00B1726C">
      <w:pPr>
        <w:pStyle w:val="Code"/>
        <w:rPr>
          <w:color w:val="70AD47" w:themeColor="accent6"/>
        </w:rPr>
      </w:pPr>
      <w:r w:rsidRPr="00097652">
        <w:rPr>
          <w:color w:val="70AD47" w:themeColor="accent6"/>
        </w:rPr>
        <w:t xml:space="preserve">    'the request URL will be sent to the server</w:t>
      </w:r>
    </w:p>
    <w:p w14:paraId="1410D158" w14:textId="77777777" w:rsidR="00B1726C" w:rsidRDefault="00B1726C" w:rsidP="00B1726C">
      <w:pPr>
        <w:pStyle w:val="Code"/>
      </w:pPr>
      <w:r>
        <w:t xml:space="preserve">    request = "</w:t>
      </w:r>
      <w:r w:rsidRPr="00780CCE">
        <w:t>/tm1/Planning Sample/api/v1/</w:t>
      </w:r>
      <w:r>
        <w:t>Threads?$expand=Session($expand=User($select=Name,FriendlyName))"</w:t>
      </w:r>
    </w:p>
    <w:p w14:paraId="643BE460" w14:textId="77777777" w:rsidR="00B1726C" w:rsidRDefault="00B1726C" w:rsidP="00B1726C">
      <w:pPr>
        <w:pStyle w:val="Code"/>
      </w:pPr>
    </w:p>
    <w:p w14:paraId="68B514AF" w14:textId="77777777" w:rsidR="00B1726C" w:rsidRPr="00097652" w:rsidRDefault="00B1726C" w:rsidP="00B1726C">
      <w:pPr>
        <w:pStyle w:val="Code"/>
        <w:rPr>
          <w:color w:val="70AD47" w:themeColor="accent6"/>
        </w:rPr>
      </w:pPr>
      <w:r w:rsidRPr="00097652">
        <w:rPr>
          <w:color w:val="70AD47" w:themeColor="accent6"/>
        </w:rPr>
        <w:t xml:space="preserve">    'sending the request to the server</w:t>
      </w:r>
    </w:p>
    <w:p w14:paraId="05E7674D" w14:textId="77777777" w:rsidR="00B1726C" w:rsidRDefault="00B1726C" w:rsidP="00B1726C">
      <w:pPr>
        <w:pStyle w:val="Code"/>
      </w:pPr>
      <w:r>
        <w:t xml:space="preserve">    Set response = </w:t>
      </w:r>
      <w:proofErr w:type="spellStart"/>
      <w:r>
        <w:t>Reporting.ActiveConnection.Get</w:t>
      </w:r>
      <w:proofErr w:type="spellEnd"/>
      <w:r>
        <w:t>(request)</w:t>
      </w:r>
    </w:p>
    <w:p w14:paraId="1972B3C4" w14:textId="77777777" w:rsidR="00B1726C" w:rsidRDefault="00B1726C" w:rsidP="00B1726C">
      <w:pPr>
        <w:pStyle w:val="Code"/>
      </w:pPr>
    </w:p>
    <w:p w14:paraId="606721EB" w14:textId="77777777" w:rsidR="00B1726C" w:rsidRPr="00097652" w:rsidRDefault="00B1726C" w:rsidP="00B1726C">
      <w:pPr>
        <w:pStyle w:val="Code"/>
        <w:rPr>
          <w:color w:val="70AD47" w:themeColor="accent6"/>
        </w:rPr>
      </w:pPr>
      <w:r w:rsidRPr="00097652">
        <w:rPr>
          <w:color w:val="70AD47" w:themeColor="accent6"/>
        </w:rPr>
        <w:t xml:space="preserve">    'checking for a response</w:t>
      </w:r>
    </w:p>
    <w:p w14:paraId="6F8D2BA8" w14:textId="77777777" w:rsidR="00B1726C" w:rsidRDefault="00B1726C" w:rsidP="00B1726C">
      <w:pPr>
        <w:pStyle w:val="Code"/>
      </w:pPr>
      <w:r>
        <w:t xml:space="preserve">    If Not response Is Nothing Then</w:t>
      </w:r>
    </w:p>
    <w:p w14:paraId="15D0AC78" w14:textId="77777777" w:rsidR="00B1726C" w:rsidRDefault="00B1726C" w:rsidP="00B1726C">
      <w:pPr>
        <w:pStyle w:val="Code"/>
      </w:pPr>
      <w:r>
        <w:t xml:space="preserve">    </w:t>
      </w:r>
    </w:p>
    <w:p w14:paraId="01752262" w14:textId="77777777" w:rsidR="00B1726C" w:rsidRPr="00097652" w:rsidRDefault="00B1726C" w:rsidP="00B1726C">
      <w:pPr>
        <w:pStyle w:val="Code"/>
        <w:rPr>
          <w:color w:val="70AD47" w:themeColor="accent6"/>
        </w:rPr>
      </w:pPr>
      <w:r w:rsidRPr="00097652">
        <w:rPr>
          <w:color w:val="70AD47" w:themeColor="accent6"/>
        </w:rPr>
        <w:t xml:space="preserve">        'the response contains a collection wrapped in a JSON object and stored</w:t>
      </w:r>
    </w:p>
    <w:p w14:paraId="05B4B237" w14:textId="77777777" w:rsidR="00B1726C" w:rsidRPr="00097652" w:rsidRDefault="00B1726C" w:rsidP="00B1726C">
      <w:pPr>
        <w:pStyle w:val="Code"/>
        <w:rPr>
          <w:color w:val="70AD47" w:themeColor="accent6"/>
        </w:rPr>
      </w:pPr>
      <w:r w:rsidRPr="00097652">
        <w:rPr>
          <w:color w:val="70AD47" w:themeColor="accent6"/>
        </w:rPr>
        <w:t xml:space="preserve">        'in a 'value' property</w:t>
      </w:r>
    </w:p>
    <w:p w14:paraId="0025ACB2" w14:textId="77777777" w:rsidR="00B1726C" w:rsidRDefault="00B1726C" w:rsidP="00B1726C">
      <w:pPr>
        <w:pStyle w:val="Code"/>
      </w:pPr>
      <w:r>
        <w:t xml:space="preserve">        If Not </w:t>
      </w:r>
      <w:proofErr w:type="spellStart"/>
      <w:r>
        <w:t>response.Properties</w:t>
      </w:r>
      <w:proofErr w:type="spellEnd"/>
      <w:r>
        <w:t xml:space="preserve"> Is Nothing And </w:t>
      </w:r>
      <w:proofErr w:type="spellStart"/>
      <w:r>
        <w:t>response.Properties.Count</w:t>
      </w:r>
      <w:proofErr w:type="spellEnd"/>
      <w:r>
        <w:t>() &gt; 0 Then</w:t>
      </w:r>
    </w:p>
    <w:p w14:paraId="405ED6EE" w14:textId="77777777" w:rsidR="00B1726C" w:rsidRDefault="00B1726C" w:rsidP="00B1726C">
      <w:pPr>
        <w:pStyle w:val="Code"/>
      </w:pPr>
      <w:r>
        <w:t xml:space="preserve">        </w:t>
      </w:r>
    </w:p>
    <w:p w14:paraId="11682DC0" w14:textId="77777777" w:rsidR="00B1726C" w:rsidRDefault="00B1726C" w:rsidP="00B1726C">
      <w:pPr>
        <w:pStyle w:val="Code"/>
      </w:pPr>
      <w:r>
        <w:t xml:space="preserve">            Dim </w:t>
      </w:r>
      <w:proofErr w:type="spellStart"/>
      <w:r>
        <w:t>threadsJSON</w:t>
      </w:r>
      <w:proofErr w:type="spellEnd"/>
      <w:r>
        <w:t xml:space="preserve"> As Object</w:t>
      </w:r>
    </w:p>
    <w:p w14:paraId="64AFE182" w14:textId="77777777" w:rsidR="00B1726C" w:rsidRDefault="00B1726C" w:rsidP="00B1726C">
      <w:pPr>
        <w:pStyle w:val="Code"/>
      </w:pPr>
      <w:r>
        <w:t xml:space="preserve">            Set </w:t>
      </w:r>
      <w:proofErr w:type="spellStart"/>
      <w:r>
        <w:t>threadsJSON</w:t>
      </w:r>
      <w:proofErr w:type="spellEnd"/>
      <w:r>
        <w:t xml:space="preserve"> = </w:t>
      </w:r>
      <w:proofErr w:type="spellStart"/>
      <w:r>
        <w:t>response.Properties.Item</w:t>
      </w:r>
      <w:proofErr w:type="spellEnd"/>
      <w:r>
        <w:t>("value")</w:t>
      </w:r>
    </w:p>
    <w:p w14:paraId="4A6B325C" w14:textId="77777777" w:rsidR="00B1726C" w:rsidRDefault="00B1726C" w:rsidP="00B1726C">
      <w:pPr>
        <w:pStyle w:val="Code"/>
      </w:pPr>
      <w:r>
        <w:t xml:space="preserve">            Dim </w:t>
      </w:r>
      <w:proofErr w:type="spellStart"/>
      <w:r>
        <w:t>threadsCollection</w:t>
      </w:r>
      <w:proofErr w:type="spellEnd"/>
      <w:r>
        <w:t xml:space="preserve"> As Collection</w:t>
      </w:r>
    </w:p>
    <w:p w14:paraId="0D77D01D" w14:textId="77777777" w:rsidR="00B1726C" w:rsidRDefault="00B1726C" w:rsidP="00B1726C">
      <w:pPr>
        <w:pStyle w:val="Code"/>
      </w:pPr>
      <w:r>
        <w:t xml:space="preserve">            Set </w:t>
      </w:r>
      <w:proofErr w:type="spellStart"/>
      <w:r>
        <w:t>threadsCollection</w:t>
      </w:r>
      <w:proofErr w:type="spellEnd"/>
      <w:r>
        <w:t xml:space="preserve"> = </w:t>
      </w:r>
      <w:proofErr w:type="spellStart"/>
      <w:r>
        <w:t>oAPI.DeserializeThreadCollection</w:t>
      </w:r>
      <w:proofErr w:type="spellEnd"/>
      <w:r>
        <w:t>(</w:t>
      </w:r>
      <w:proofErr w:type="spellStart"/>
      <w:r>
        <w:t>threadsJSON</w:t>
      </w:r>
      <w:proofErr w:type="spellEnd"/>
      <w:r>
        <w:t>)</w:t>
      </w:r>
    </w:p>
    <w:p w14:paraId="48779019" w14:textId="77777777" w:rsidR="00B1726C" w:rsidRDefault="00B1726C" w:rsidP="00B1726C">
      <w:pPr>
        <w:pStyle w:val="Code"/>
      </w:pPr>
    </w:p>
    <w:p w14:paraId="2DDFE553" w14:textId="77777777" w:rsidR="00B1726C" w:rsidRPr="00097652" w:rsidRDefault="00B1726C" w:rsidP="00B1726C">
      <w:pPr>
        <w:pStyle w:val="Code"/>
        <w:rPr>
          <w:color w:val="70AD47" w:themeColor="accent6"/>
        </w:rPr>
      </w:pPr>
      <w:r w:rsidRPr="00097652">
        <w:rPr>
          <w:color w:val="70AD47" w:themeColor="accent6"/>
        </w:rPr>
        <w:t xml:space="preserve">            'print the headers for the columns</w:t>
      </w:r>
    </w:p>
    <w:p w14:paraId="016D7D9E" w14:textId="77777777" w:rsidR="00B1726C" w:rsidRDefault="00B1726C" w:rsidP="00B1726C">
      <w:pPr>
        <w:pStyle w:val="Code"/>
      </w:pPr>
      <w:r>
        <w:t xml:space="preserve">            With </w:t>
      </w:r>
      <w:proofErr w:type="spellStart"/>
      <w:r>
        <w:t>oSheet.Cells</w:t>
      </w:r>
      <w:proofErr w:type="spellEnd"/>
      <w:r>
        <w:t>(5, 1)</w:t>
      </w:r>
    </w:p>
    <w:p w14:paraId="6078CF6B" w14:textId="77777777" w:rsidR="00B1726C" w:rsidRDefault="00B1726C" w:rsidP="00B1726C">
      <w:pPr>
        <w:pStyle w:val="Code"/>
      </w:pPr>
      <w:r>
        <w:t xml:space="preserve">                .Value = "</w:t>
      </w:r>
      <w:proofErr w:type="spellStart"/>
      <w:r>
        <w:t>SessionID</w:t>
      </w:r>
      <w:proofErr w:type="spellEnd"/>
      <w:r>
        <w:t>"</w:t>
      </w:r>
    </w:p>
    <w:p w14:paraId="15BA1E7B" w14:textId="77777777" w:rsidR="00B1726C" w:rsidRDefault="00B1726C" w:rsidP="00B1726C">
      <w:pPr>
        <w:pStyle w:val="Code"/>
      </w:pPr>
      <w:r>
        <w:t xml:space="preserve">                .</w:t>
      </w:r>
      <w:proofErr w:type="spellStart"/>
      <w:r>
        <w:t>Font.Bold</w:t>
      </w:r>
      <w:proofErr w:type="spellEnd"/>
      <w:r>
        <w:t xml:space="preserve"> = True</w:t>
      </w:r>
    </w:p>
    <w:p w14:paraId="20301520" w14:textId="77777777" w:rsidR="00B1726C" w:rsidRDefault="00B1726C" w:rsidP="00B1726C">
      <w:pPr>
        <w:pStyle w:val="Code"/>
      </w:pPr>
      <w:r>
        <w:t xml:space="preserve">                .</w:t>
      </w:r>
      <w:proofErr w:type="spellStart"/>
      <w:r>
        <w:t>Font.Color</w:t>
      </w:r>
      <w:proofErr w:type="spellEnd"/>
      <w:r>
        <w:t xml:space="preserve"> = RGB(150, 0, 0)</w:t>
      </w:r>
    </w:p>
    <w:p w14:paraId="6FA72831" w14:textId="77777777" w:rsidR="00B1726C" w:rsidRDefault="00B1726C" w:rsidP="00B1726C">
      <w:pPr>
        <w:pStyle w:val="Code"/>
      </w:pPr>
      <w:r>
        <w:t xml:space="preserve">            End With</w:t>
      </w:r>
    </w:p>
    <w:p w14:paraId="7ABDC926" w14:textId="77777777" w:rsidR="00B1726C" w:rsidRDefault="00B1726C" w:rsidP="00B1726C">
      <w:pPr>
        <w:pStyle w:val="Code"/>
      </w:pPr>
      <w:r>
        <w:lastRenderedPageBreak/>
        <w:t xml:space="preserve">            With </w:t>
      </w:r>
      <w:proofErr w:type="spellStart"/>
      <w:r>
        <w:t>oSheet.Cells</w:t>
      </w:r>
      <w:proofErr w:type="spellEnd"/>
      <w:r>
        <w:t>(5, 2)</w:t>
      </w:r>
    </w:p>
    <w:p w14:paraId="5DDA9FA1" w14:textId="77777777" w:rsidR="00B1726C" w:rsidRDefault="00B1726C" w:rsidP="00B1726C">
      <w:pPr>
        <w:pStyle w:val="Code"/>
      </w:pPr>
      <w:r>
        <w:t xml:space="preserve">                .Value = "User"</w:t>
      </w:r>
    </w:p>
    <w:p w14:paraId="272AC1D3" w14:textId="77777777" w:rsidR="00B1726C" w:rsidRDefault="00B1726C" w:rsidP="00B1726C">
      <w:pPr>
        <w:pStyle w:val="Code"/>
      </w:pPr>
      <w:r>
        <w:t xml:space="preserve">                .</w:t>
      </w:r>
      <w:proofErr w:type="spellStart"/>
      <w:r>
        <w:t>Font.Bold</w:t>
      </w:r>
      <w:proofErr w:type="spellEnd"/>
      <w:r>
        <w:t xml:space="preserve"> = True</w:t>
      </w:r>
    </w:p>
    <w:p w14:paraId="2E5A896E" w14:textId="77777777" w:rsidR="00B1726C" w:rsidRDefault="00B1726C" w:rsidP="00B1726C">
      <w:pPr>
        <w:pStyle w:val="Code"/>
      </w:pPr>
      <w:r>
        <w:t xml:space="preserve">                .</w:t>
      </w:r>
      <w:proofErr w:type="spellStart"/>
      <w:r>
        <w:t>Font.Color</w:t>
      </w:r>
      <w:proofErr w:type="spellEnd"/>
      <w:r>
        <w:t xml:space="preserve"> = RGB(150, 0, 0)</w:t>
      </w:r>
    </w:p>
    <w:p w14:paraId="62570944" w14:textId="77777777" w:rsidR="00B1726C" w:rsidRDefault="00B1726C" w:rsidP="00B1726C">
      <w:pPr>
        <w:pStyle w:val="Code"/>
      </w:pPr>
      <w:r>
        <w:t xml:space="preserve">            End With</w:t>
      </w:r>
    </w:p>
    <w:p w14:paraId="400B5A68" w14:textId="77777777" w:rsidR="00B1726C" w:rsidRDefault="00B1726C" w:rsidP="00B1726C">
      <w:pPr>
        <w:pStyle w:val="Code"/>
      </w:pPr>
      <w:r>
        <w:t xml:space="preserve">            With </w:t>
      </w:r>
      <w:proofErr w:type="spellStart"/>
      <w:r>
        <w:t>oSheet.Cells</w:t>
      </w:r>
      <w:proofErr w:type="spellEnd"/>
      <w:r>
        <w:t>(5, 3)</w:t>
      </w:r>
    </w:p>
    <w:p w14:paraId="0E98266B" w14:textId="77777777" w:rsidR="00B1726C" w:rsidRDefault="00B1726C" w:rsidP="00B1726C">
      <w:pPr>
        <w:pStyle w:val="Code"/>
      </w:pPr>
      <w:r>
        <w:t xml:space="preserve">                .Value = "</w:t>
      </w:r>
      <w:proofErr w:type="spellStart"/>
      <w:r>
        <w:t>TheadID</w:t>
      </w:r>
      <w:proofErr w:type="spellEnd"/>
      <w:r>
        <w:t>"</w:t>
      </w:r>
    </w:p>
    <w:p w14:paraId="7E069A27" w14:textId="77777777" w:rsidR="00B1726C" w:rsidRDefault="00B1726C" w:rsidP="00B1726C">
      <w:pPr>
        <w:pStyle w:val="Code"/>
      </w:pPr>
      <w:r>
        <w:t xml:space="preserve">                .</w:t>
      </w:r>
      <w:proofErr w:type="spellStart"/>
      <w:r>
        <w:t>Font.Bold</w:t>
      </w:r>
      <w:proofErr w:type="spellEnd"/>
      <w:r>
        <w:t xml:space="preserve"> = True</w:t>
      </w:r>
    </w:p>
    <w:p w14:paraId="5E54CEB7" w14:textId="77777777" w:rsidR="00B1726C" w:rsidRDefault="00B1726C" w:rsidP="00B1726C">
      <w:pPr>
        <w:pStyle w:val="Code"/>
      </w:pPr>
      <w:r>
        <w:t xml:space="preserve">                .</w:t>
      </w:r>
      <w:proofErr w:type="spellStart"/>
      <w:r>
        <w:t>Font.Color</w:t>
      </w:r>
      <w:proofErr w:type="spellEnd"/>
      <w:r>
        <w:t xml:space="preserve"> = RGB(150, 0, 0)</w:t>
      </w:r>
    </w:p>
    <w:p w14:paraId="768B28C1" w14:textId="77777777" w:rsidR="00B1726C" w:rsidRDefault="00B1726C" w:rsidP="00B1726C">
      <w:pPr>
        <w:pStyle w:val="Code"/>
      </w:pPr>
      <w:r>
        <w:t xml:space="preserve">            End With</w:t>
      </w:r>
    </w:p>
    <w:p w14:paraId="53A771FE" w14:textId="77777777" w:rsidR="00B1726C" w:rsidRDefault="00B1726C" w:rsidP="00B1726C">
      <w:pPr>
        <w:pStyle w:val="Code"/>
      </w:pPr>
      <w:r>
        <w:t xml:space="preserve">            With </w:t>
      </w:r>
      <w:proofErr w:type="spellStart"/>
      <w:r>
        <w:t>oSheet.Cells</w:t>
      </w:r>
      <w:proofErr w:type="spellEnd"/>
      <w:r>
        <w:t>(5, 4)</w:t>
      </w:r>
    </w:p>
    <w:p w14:paraId="59CCFD1B" w14:textId="77777777" w:rsidR="00B1726C" w:rsidRDefault="00B1726C" w:rsidP="00B1726C">
      <w:pPr>
        <w:pStyle w:val="Code"/>
      </w:pPr>
      <w:r>
        <w:t xml:space="preserve">                .Value = "Type"</w:t>
      </w:r>
    </w:p>
    <w:p w14:paraId="2816DADD" w14:textId="77777777" w:rsidR="00B1726C" w:rsidRDefault="00B1726C" w:rsidP="00B1726C">
      <w:pPr>
        <w:pStyle w:val="Code"/>
      </w:pPr>
      <w:r>
        <w:t xml:space="preserve">                .</w:t>
      </w:r>
      <w:proofErr w:type="spellStart"/>
      <w:r>
        <w:t>Font.Bold</w:t>
      </w:r>
      <w:proofErr w:type="spellEnd"/>
      <w:r>
        <w:t xml:space="preserve"> = True</w:t>
      </w:r>
    </w:p>
    <w:p w14:paraId="0FD712E6" w14:textId="77777777" w:rsidR="00B1726C" w:rsidRDefault="00B1726C" w:rsidP="00B1726C">
      <w:pPr>
        <w:pStyle w:val="Code"/>
      </w:pPr>
      <w:r>
        <w:t xml:space="preserve">                .</w:t>
      </w:r>
      <w:proofErr w:type="spellStart"/>
      <w:r>
        <w:t>Font.Color</w:t>
      </w:r>
      <w:proofErr w:type="spellEnd"/>
      <w:r>
        <w:t xml:space="preserve"> = RGB(150, 0, 0)</w:t>
      </w:r>
    </w:p>
    <w:p w14:paraId="48FCC763" w14:textId="77777777" w:rsidR="00B1726C" w:rsidRDefault="00B1726C" w:rsidP="00B1726C">
      <w:pPr>
        <w:pStyle w:val="Code"/>
      </w:pPr>
      <w:r>
        <w:t xml:space="preserve">            End With</w:t>
      </w:r>
    </w:p>
    <w:p w14:paraId="247A05E5" w14:textId="77777777" w:rsidR="00B1726C" w:rsidRDefault="00B1726C" w:rsidP="00B1726C">
      <w:pPr>
        <w:pStyle w:val="Code"/>
      </w:pPr>
      <w:r>
        <w:t xml:space="preserve">            With </w:t>
      </w:r>
      <w:proofErr w:type="spellStart"/>
      <w:r>
        <w:t>oSheet.Cells</w:t>
      </w:r>
      <w:proofErr w:type="spellEnd"/>
      <w:r>
        <w:t>(5, 5)</w:t>
      </w:r>
    </w:p>
    <w:p w14:paraId="7840EF5D" w14:textId="77777777" w:rsidR="00B1726C" w:rsidRDefault="00B1726C" w:rsidP="00B1726C">
      <w:pPr>
        <w:pStyle w:val="Code"/>
      </w:pPr>
      <w:r>
        <w:t xml:space="preserve">                .Value = "Name"</w:t>
      </w:r>
    </w:p>
    <w:p w14:paraId="6E2BC66F" w14:textId="77777777" w:rsidR="00B1726C" w:rsidRDefault="00B1726C" w:rsidP="00B1726C">
      <w:pPr>
        <w:pStyle w:val="Code"/>
      </w:pPr>
      <w:r>
        <w:t xml:space="preserve">                .</w:t>
      </w:r>
      <w:proofErr w:type="spellStart"/>
      <w:r>
        <w:t>Font.Bold</w:t>
      </w:r>
      <w:proofErr w:type="spellEnd"/>
      <w:r>
        <w:t xml:space="preserve"> = True</w:t>
      </w:r>
    </w:p>
    <w:p w14:paraId="20686FB6" w14:textId="77777777" w:rsidR="00B1726C" w:rsidRDefault="00B1726C" w:rsidP="00B1726C">
      <w:pPr>
        <w:pStyle w:val="Code"/>
      </w:pPr>
      <w:r>
        <w:t xml:space="preserve">                .</w:t>
      </w:r>
      <w:proofErr w:type="spellStart"/>
      <w:r>
        <w:t>Font.Color</w:t>
      </w:r>
      <w:proofErr w:type="spellEnd"/>
      <w:r>
        <w:t xml:space="preserve"> = RGB(150, 0, 0)</w:t>
      </w:r>
    </w:p>
    <w:p w14:paraId="6192556F" w14:textId="77777777" w:rsidR="00B1726C" w:rsidRDefault="00B1726C" w:rsidP="00B1726C">
      <w:pPr>
        <w:pStyle w:val="Code"/>
      </w:pPr>
      <w:r>
        <w:t xml:space="preserve">            End With</w:t>
      </w:r>
    </w:p>
    <w:p w14:paraId="45E465A1" w14:textId="77777777" w:rsidR="00B1726C" w:rsidRDefault="00B1726C" w:rsidP="00B1726C">
      <w:pPr>
        <w:pStyle w:val="Code"/>
      </w:pPr>
      <w:r>
        <w:t xml:space="preserve">            With </w:t>
      </w:r>
      <w:proofErr w:type="spellStart"/>
      <w:r>
        <w:t>oSheet.Cells</w:t>
      </w:r>
      <w:proofErr w:type="spellEnd"/>
      <w:r>
        <w:t>(5, 6)</w:t>
      </w:r>
    </w:p>
    <w:p w14:paraId="661BB750" w14:textId="77777777" w:rsidR="00B1726C" w:rsidRDefault="00B1726C" w:rsidP="00B1726C">
      <w:pPr>
        <w:pStyle w:val="Code"/>
      </w:pPr>
      <w:r>
        <w:t xml:space="preserve">                .Value = "Context"</w:t>
      </w:r>
    </w:p>
    <w:p w14:paraId="5054727F" w14:textId="77777777" w:rsidR="00B1726C" w:rsidRDefault="00B1726C" w:rsidP="00B1726C">
      <w:pPr>
        <w:pStyle w:val="Code"/>
      </w:pPr>
      <w:r>
        <w:t xml:space="preserve">                .</w:t>
      </w:r>
      <w:proofErr w:type="spellStart"/>
      <w:r>
        <w:t>Font.Bold</w:t>
      </w:r>
      <w:proofErr w:type="spellEnd"/>
      <w:r>
        <w:t xml:space="preserve"> = True</w:t>
      </w:r>
    </w:p>
    <w:p w14:paraId="52B94455" w14:textId="77777777" w:rsidR="00B1726C" w:rsidRDefault="00B1726C" w:rsidP="00B1726C">
      <w:pPr>
        <w:pStyle w:val="Code"/>
      </w:pPr>
      <w:r>
        <w:t xml:space="preserve">                .</w:t>
      </w:r>
      <w:proofErr w:type="spellStart"/>
      <w:r>
        <w:t>Font.Color</w:t>
      </w:r>
      <w:proofErr w:type="spellEnd"/>
      <w:r>
        <w:t xml:space="preserve"> = RGB(150, 0, 0)</w:t>
      </w:r>
    </w:p>
    <w:p w14:paraId="287F54AF" w14:textId="77777777" w:rsidR="00B1726C" w:rsidRDefault="00B1726C" w:rsidP="00B1726C">
      <w:pPr>
        <w:pStyle w:val="Code"/>
      </w:pPr>
      <w:r>
        <w:t xml:space="preserve">            End With</w:t>
      </w:r>
    </w:p>
    <w:p w14:paraId="37E09551" w14:textId="77777777" w:rsidR="00B1726C" w:rsidRDefault="00B1726C" w:rsidP="00B1726C">
      <w:pPr>
        <w:pStyle w:val="Code"/>
      </w:pPr>
      <w:r>
        <w:t xml:space="preserve">            With </w:t>
      </w:r>
      <w:proofErr w:type="spellStart"/>
      <w:r>
        <w:t>oSheet.Cells</w:t>
      </w:r>
      <w:proofErr w:type="spellEnd"/>
      <w:r>
        <w:t>(5, 7)</w:t>
      </w:r>
    </w:p>
    <w:p w14:paraId="3DCD12CD" w14:textId="77777777" w:rsidR="00B1726C" w:rsidRDefault="00B1726C" w:rsidP="00B1726C">
      <w:pPr>
        <w:pStyle w:val="Code"/>
      </w:pPr>
      <w:r>
        <w:t xml:space="preserve">                .Value = "State"</w:t>
      </w:r>
    </w:p>
    <w:p w14:paraId="7F571C29" w14:textId="77777777" w:rsidR="00B1726C" w:rsidRDefault="00B1726C" w:rsidP="00B1726C">
      <w:pPr>
        <w:pStyle w:val="Code"/>
      </w:pPr>
      <w:r>
        <w:t xml:space="preserve">                .</w:t>
      </w:r>
      <w:proofErr w:type="spellStart"/>
      <w:r>
        <w:t>Font.Bold</w:t>
      </w:r>
      <w:proofErr w:type="spellEnd"/>
      <w:r>
        <w:t xml:space="preserve"> = True</w:t>
      </w:r>
    </w:p>
    <w:p w14:paraId="4BE03AFE" w14:textId="77777777" w:rsidR="00B1726C" w:rsidRDefault="00B1726C" w:rsidP="00B1726C">
      <w:pPr>
        <w:pStyle w:val="Code"/>
      </w:pPr>
      <w:r>
        <w:t xml:space="preserve">                .</w:t>
      </w:r>
      <w:proofErr w:type="spellStart"/>
      <w:r>
        <w:t>Font.Color</w:t>
      </w:r>
      <w:proofErr w:type="spellEnd"/>
      <w:r>
        <w:t xml:space="preserve"> = RGB(150, 0, 0)</w:t>
      </w:r>
    </w:p>
    <w:p w14:paraId="744403E7" w14:textId="77777777" w:rsidR="00B1726C" w:rsidRDefault="00B1726C" w:rsidP="00B1726C">
      <w:pPr>
        <w:pStyle w:val="Code"/>
      </w:pPr>
      <w:r>
        <w:t xml:space="preserve">            End With</w:t>
      </w:r>
    </w:p>
    <w:p w14:paraId="7056A8C1" w14:textId="77777777" w:rsidR="00B1726C" w:rsidRDefault="00B1726C" w:rsidP="00B1726C">
      <w:pPr>
        <w:pStyle w:val="Code"/>
      </w:pPr>
      <w:r>
        <w:t xml:space="preserve">            With </w:t>
      </w:r>
      <w:proofErr w:type="spellStart"/>
      <w:r>
        <w:t>oSheet.Cells</w:t>
      </w:r>
      <w:proofErr w:type="spellEnd"/>
      <w:r>
        <w:t>(5, 8)</w:t>
      </w:r>
    </w:p>
    <w:p w14:paraId="4794ED6C" w14:textId="77777777" w:rsidR="00B1726C" w:rsidRDefault="00B1726C" w:rsidP="00B1726C">
      <w:pPr>
        <w:pStyle w:val="Code"/>
      </w:pPr>
      <w:r>
        <w:t xml:space="preserve">                .Value = "Function"</w:t>
      </w:r>
    </w:p>
    <w:p w14:paraId="37652512" w14:textId="77777777" w:rsidR="00B1726C" w:rsidRDefault="00B1726C" w:rsidP="00B1726C">
      <w:pPr>
        <w:pStyle w:val="Code"/>
      </w:pPr>
      <w:r>
        <w:t xml:space="preserve">                .</w:t>
      </w:r>
      <w:proofErr w:type="spellStart"/>
      <w:r>
        <w:t>Font.Bold</w:t>
      </w:r>
      <w:proofErr w:type="spellEnd"/>
      <w:r>
        <w:t xml:space="preserve"> = True</w:t>
      </w:r>
    </w:p>
    <w:p w14:paraId="3E4BFF67" w14:textId="77777777" w:rsidR="00B1726C" w:rsidRDefault="00B1726C" w:rsidP="00B1726C">
      <w:pPr>
        <w:pStyle w:val="Code"/>
      </w:pPr>
      <w:r>
        <w:t xml:space="preserve">                .</w:t>
      </w:r>
      <w:proofErr w:type="spellStart"/>
      <w:r>
        <w:t>Font.Color</w:t>
      </w:r>
      <w:proofErr w:type="spellEnd"/>
      <w:r>
        <w:t xml:space="preserve"> = RGB(150, 0, 0)</w:t>
      </w:r>
    </w:p>
    <w:p w14:paraId="0491E06C" w14:textId="77777777" w:rsidR="00B1726C" w:rsidRDefault="00B1726C" w:rsidP="00B1726C">
      <w:pPr>
        <w:pStyle w:val="Code"/>
      </w:pPr>
      <w:r>
        <w:t xml:space="preserve">            End With</w:t>
      </w:r>
    </w:p>
    <w:p w14:paraId="6B5B4614" w14:textId="77777777" w:rsidR="00B1726C" w:rsidRDefault="00B1726C" w:rsidP="00B1726C">
      <w:pPr>
        <w:pStyle w:val="Code"/>
      </w:pPr>
      <w:r>
        <w:t xml:space="preserve">            With </w:t>
      </w:r>
      <w:proofErr w:type="spellStart"/>
      <w:r>
        <w:t>oSheet.Cells</w:t>
      </w:r>
      <w:proofErr w:type="spellEnd"/>
      <w:r>
        <w:t>(5, 9)</w:t>
      </w:r>
    </w:p>
    <w:p w14:paraId="279C6BF9" w14:textId="77777777" w:rsidR="00B1726C" w:rsidRDefault="00B1726C" w:rsidP="00B1726C">
      <w:pPr>
        <w:pStyle w:val="Code"/>
      </w:pPr>
      <w:r>
        <w:t xml:space="preserve">                .Value = "Object Type"</w:t>
      </w:r>
    </w:p>
    <w:p w14:paraId="36E6E8EE" w14:textId="77777777" w:rsidR="00B1726C" w:rsidRDefault="00B1726C" w:rsidP="00B1726C">
      <w:pPr>
        <w:pStyle w:val="Code"/>
      </w:pPr>
      <w:r>
        <w:t xml:space="preserve">                .</w:t>
      </w:r>
      <w:proofErr w:type="spellStart"/>
      <w:r>
        <w:t>Font.Bold</w:t>
      </w:r>
      <w:proofErr w:type="spellEnd"/>
      <w:r>
        <w:t xml:space="preserve"> = True</w:t>
      </w:r>
    </w:p>
    <w:p w14:paraId="5382B226" w14:textId="77777777" w:rsidR="00B1726C" w:rsidRDefault="00B1726C" w:rsidP="00B1726C">
      <w:pPr>
        <w:pStyle w:val="Code"/>
      </w:pPr>
      <w:r>
        <w:t xml:space="preserve">                .</w:t>
      </w:r>
      <w:proofErr w:type="spellStart"/>
      <w:r>
        <w:t>Font.Color</w:t>
      </w:r>
      <w:proofErr w:type="spellEnd"/>
      <w:r>
        <w:t xml:space="preserve"> = RGB(150, 0, 0)</w:t>
      </w:r>
    </w:p>
    <w:p w14:paraId="57F944C7" w14:textId="77777777" w:rsidR="00B1726C" w:rsidRDefault="00B1726C" w:rsidP="00B1726C">
      <w:pPr>
        <w:pStyle w:val="Code"/>
      </w:pPr>
      <w:r>
        <w:t xml:space="preserve">            End With</w:t>
      </w:r>
    </w:p>
    <w:p w14:paraId="10D0727E" w14:textId="77777777" w:rsidR="00B1726C" w:rsidRDefault="00B1726C" w:rsidP="00B1726C">
      <w:pPr>
        <w:pStyle w:val="Code"/>
      </w:pPr>
      <w:r>
        <w:t xml:space="preserve">            With </w:t>
      </w:r>
      <w:proofErr w:type="spellStart"/>
      <w:r>
        <w:t>oSheet.Cells</w:t>
      </w:r>
      <w:proofErr w:type="spellEnd"/>
      <w:r>
        <w:t>(5, 10)</w:t>
      </w:r>
    </w:p>
    <w:p w14:paraId="27C50A57" w14:textId="77777777" w:rsidR="00B1726C" w:rsidRDefault="00B1726C" w:rsidP="00B1726C">
      <w:pPr>
        <w:pStyle w:val="Code"/>
      </w:pPr>
      <w:r>
        <w:t xml:space="preserve">                .Value = "Object Name"</w:t>
      </w:r>
    </w:p>
    <w:p w14:paraId="4D2A78C8" w14:textId="77777777" w:rsidR="00B1726C" w:rsidRDefault="00B1726C" w:rsidP="00B1726C">
      <w:pPr>
        <w:pStyle w:val="Code"/>
      </w:pPr>
      <w:r>
        <w:t xml:space="preserve">                .</w:t>
      </w:r>
      <w:proofErr w:type="spellStart"/>
      <w:r>
        <w:t>Font.Bold</w:t>
      </w:r>
      <w:proofErr w:type="spellEnd"/>
      <w:r>
        <w:t xml:space="preserve"> = True</w:t>
      </w:r>
    </w:p>
    <w:p w14:paraId="71686DF0" w14:textId="77777777" w:rsidR="00B1726C" w:rsidRDefault="00B1726C" w:rsidP="00B1726C">
      <w:pPr>
        <w:pStyle w:val="Code"/>
      </w:pPr>
      <w:r>
        <w:t xml:space="preserve">                .</w:t>
      </w:r>
      <w:proofErr w:type="spellStart"/>
      <w:r>
        <w:t>Font.Color</w:t>
      </w:r>
      <w:proofErr w:type="spellEnd"/>
      <w:r>
        <w:t xml:space="preserve"> = RGB(150, 0, 0)</w:t>
      </w:r>
    </w:p>
    <w:p w14:paraId="4E4E95DC" w14:textId="77777777" w:rsidR="00B1726C" w:rsidRDefault="00B1726C" w:rsidP="00B1726C">
      <w:pPr>
        <w:pStyle w:val="Code"/>
      </w:pPr>
      <w:r>
        <w:t xml:space="preserve">            End With</w:t>
      </w:r>
    </w:p>
    <w:p w14:paraId="37D7F48F" w14:textId="77777777" w:rsidR="00B1726C" w:rsidRDefault="00B1726C" w:rsidP="00B1726C">
      <w:pPr>
        <w:pStyle w:val="Code"/>
      </w:pPr>
      <w:r>
        <w:t xml:space="preserve">            With </w:t>
      </w:r>
      <w:proofErr w:type="spellStart"/>
      <w:r>
        <w:t>oSheet.Cells</w:t>
      </w:r>
      <w:proofErr w:type="spellEnd"/>
      <w:r>
        <w:t>(5, 11)</w:t>
      </w:r>
    </w:p>
    <w:p w14:paraId="72CDF168" w14:textId="77777777" w:rsidR="00B1726C" w:rsidRDefault="00B1726C" w:rsidP="00B1726C">
      <w:pPr>
        <w:pStyle w:val="Code"/>
      </w:pPr>
      <w:r>
        <w:t xml:space="preserve">                .Value = "</w:t>
      </w:r>
      <w:proofErr w:type="spellStart"/>
      <w:r>
        <w:t>RLocks</w:t>
      </w:r>
      <w:proofErr w:type="spellEnd"/>
      <w:r>
        <w:t>"</w:t>
      </w:r>
    </w:p>
    <w:p w14:paraId="61B30C5A" w14:textId="77777777" w:rsidR="00B1726C" w:rsidRDefault="00B1726C" w:rsidP="00B1726C">
      <w:pPr>
        <w:pStyle w:val="Code"/>
      </w:pPr>
      <w:r>
        <w:t xml:space="preserve">                .</w:t>
      </w:r>
      <w:proofErr w:type="spellStart"/>
      <w:r>
        <w:t>Font.Bold</w:t>
      </w:r>
      <w:proofErr w:type="spellEnd"/>
      <w:r>
        <w:t xml:space="preserve"> = True</w:t>
      </w:r>
    </w:p>
    <w:p w14:paraId="2CEDD65A" w14:textId="77777777" w:rsidR="00B1726C" w:rsidRDefault="00B1726C" w:rsidP="00B1726C">
      <w:pPr>
        <w:pStyle w:val="Code"/>
      </w:pPr>
      <w:r>
        <w:t xml:space="preserve">                .</w:t>
      </w:r>
      <w:proofErr w:type="spellStart"/>
      <w:r>
        <w:t>Font.Color</w:t>
      </w:r>
      <w:proofErr w:type="spellEnd"/>
      <w:r>
        <w:t xml:space="preserve"> = RGB(150, 0, 0)</w:t>
      </w:r>
    </w:p>
    <w:p w14:paraId="3B4505A0" w14:textId="77777777" w:rsidR="00B1726C" w:rsidRDefault="00B1726C" w:rsidP="00B1726C">
      <w:pPr>
        <w:pStyle w:val="Code"/>
      </w:pPr>
      <w:r>
        <w:t xml:space="preserve">            End With</w:t>
      </w:r>
    </w:p>
    <w:p w14:paraId="61F5972D" w14:textId="77777777" w:rsidR="00B1726C" w:rsidRDefault="00B1726C" w:rsidP="00B1726C">
      <w:pPr>
        <w:pStyle w:val="Code"/>
      </w:pPr>
      <w:r>
        <w:t xml:space="preserve">            With </w:t>
      </w:r>
      <w:proofErr w:type="spellStart"/>
      <w:r>
        <w:t>oSheet.Cells</w:t>
      </w:r>
      <w:proofErr w:type="spellEnd"/>
      <w:r>
        <w:t>(5, 12)</w:t>
      </w:r>
    </w:p>
    <w:p w14:paraId="25B58133" w14:textId="77777777" w:rsidR="00B1726C" w:rsidRDefault="00B1726C" w:rsidP="00B1726C">
      <w:pPr>
        <w:pStyle w:val="Code"/>
      </w:pPr>
      <w:r>
        <w:t xml:space="preserve">                .Value = "</w:t>
      </w:r>
      <w:proofErr w:type="spellStart"/>
      <w:r>
        <w:t>IXLocks</w:t>
      </w:r>
      <w:proofErr w:type="spellEnd"/>
      <w:r>
        <w:t>"</w:t>
      </w:r>
    </w:p>
    <w:p w14:paraId="3F2A51ED" w14:textId="77777777" w:rsidR="00B1726C" w:rsidRDefault="00B1726C" w:rsidP="00B1726C">
      <w:pPr>
        <w:pStyle w:val="Code"/>
      </w:pPr>
      <w:r>
        <w:t xml:space="preserve">                .</w:t>
      </w:r>
      <w:proofErr w:type="spellStart"/>
      <w:r>
        <w:t>Font.Bold</w:t>
      </w:r>
      <w:proofErr w:type="spellEnd"/>
      <w:r>
        <w:t xml:space="preserve"> = True</w:t>
      </w:r>
    </w:p>
    <w:p w14:paraId="5595C71D" w14:textId="77777777" w:rsidR="00B1726C" w:rsidRDefault="00B1726C" w:rsidP="00B1726C">
      <w:pPr>
        <w:pStyle w:val="Code"/>
      </w:pPr>
      <w:r>
        <w:t xml:space="preserve">                .</w:t>
      </w:r>
      <w:proofErr w:type="spellStart"/>
      <w:r>
        <w:t>Font.Color</w:t>
      </w:r>
      <w:proofErr w:type="spellEnd"/>
      <w:r>
        <w:t xml:space="preserve"> = RGB(150, 0, 0)</w:t>
      </w:r>
    </w:p>
    <w:p w14:paraId="6E049174" w14:textId="77777777" w:rsidR="00B1726C" w:rsidRDefault="00B1726C" w:rsidP="00B1726C">
      <w:pPr>
        <w:pStyle w:val="Code"/>
      </w:pPr>
      <w:r>
        <w:t xml:space="preserve">            End With</w:t>
      </w:r>
    </w:p>
    <w:p w14:paraId="404CFAE3" w14:textId="77777777" w:rsidR="00B1726C" w:rsidRDefault="00B1726C" w:rsidP="00B1726C">
      <w:pPr>
        <w:pStyle w:val="Code"/>
      </w:pPr>
      <w:r>
        <w:t xml:space="preserve">            With </w:t>
      </w:r>
      <w:proofErr w:type="spellStart"/>
      <w:r>
        <w:t>oSheet.Cells</w:t>
      </w:r>
      <w:proofErr w:type="spellEnd"/>
      <w:r>
        <w:t>(5, 13)</w:t>
      </w:r>
    </w:p>
    <w:p w14:paraId="6441B818" w14:textId="77777777" w:rsidR="00B1726C" w:rsidRDefault="00B1726C" w:rsidP="00B1726C">
      <w:pPr>
        <w:pStyle w:val="Code"/>
      </w:pPr>
      <w:r>
        <w:t xml:space="preserve">                .Value = "</w:t>
      </w:r>
      <w:proofErr w:type="spellStart"/>
      <w:r>
        <w:t>WLocks</w:t>
      </w:r>
      <w:proofErr w:type="spellEnd"/>
      <w:r>
        <w:t>"</w:t>
      </w:r>
    </w:p>
    <w:p w14:paraId="4840648F" w14:textId="77777777" w:rsidR="00B1726C" w:rsidRDefault="00B1726C" w:rsidP="00B1726C">
      <w:pPr>
        <w:pStyle w:val="Code"/>
      </w:pPr>
      <w:r>
        <w:t xml:space="preserve">                .</w:t>
      </w:r>
      <w:proofErr w:type="spellStart"/>
      <w:r>
        <w:t>Font.Bold</w:t>
      </w:r>
      <w:proofErr w:type="spellEnd"/>
      <w:r>
        <w:t xml:space="preserve"> = True</w:t>
      </w:r>
    </w:p>
    <w:p w14:paraId="695E94BE" w14:textId="77777777" w:rsidR="00B1726C" w:rsidRDefault="00B1726C" w:rsidP="00B1726C">
      <w:pPr>
        <w:pStyle w:val="Code"/>
      </w:pPr>
      <w:r>
        <w:t xml:space="preserve">                .</w:t>
      </w:r>
      <w:proofErr w:type="spellStart"/>
      <w:r>
        <w:t>Font.Color</w:t>
      </w:r>
      <w:proofErr w:type="spellEnd"/>
      <w:r>
        <w:t xml:space="preserve"> = RGB(150, 0, 0)</w:t>
      </w:r>
    </w:p>
    <w:p w14:paraId="6C7D3235" w14:textId="77777777" w:rsidR="00B1726C" w:rsidRDefault="00B1726C" w:rsidP="00B1726C">
      <w:pPr>
        <w:pStyle w:val="Code"/>
      </w:pPr>
      <w:r>
        <w:t xml:space="preserve">            End With</w:t>
      </w:r>
    </w:p>
    <w:p w14:paraId="19FC1EC1" w14:textId="77777777" w:rsidR="00B1726C" w:rsidRDefault="00B1726C" w:rsidP="00B1726C">
      <w:pPr>
        <w:pStyle w:val="Code"/>
      </w:pPr>
      <w:r>
        <w:t xml:space="preserve">            With </w:t>
      </w:r>
      <w:proofErr w:type="spellStart"/>
      <w:r>
        <w:t>oSheet.Cells</w:t>
      </w:r>
      <w:proofErr w:type="spellEnd"/>
      <w:r>
        <w:t>(5, 14)</w:t>
      </w:r>
    </w:p>
    <w:p w14:paraId="7834A38F" w14:textId="77777777" w:rsidR="00B1726C" w:rsidRDefault="00B1726C" w:rsidP="00B1726C">
      <w:pPr>
        <w:pStyle w:val="Code"/>
      </w:pPr>
      <w:r>
        <w:t xml:space="preserve">                .Value = "Elapsed Time"</w:t>
      </w:r>
    </w:p>
    <w:p w14:paraId="16738FCD" w14:textId="77777777" w:rsidR="00B1726C" w:rsidRDefault="00B1726C" w:rsidP="00B1726C">
      <w:pPr>
        <w:pStyle w:val="Code"/>
      </w:pPr>
      <w:r>
        <w:t xml:space="preserve">                .</w:t>
      </w:r>
      <w:proofErr w:type="spellStart"/>
      <w:r>
        <w:t>Font.Bold</w:t>
      </w:r>
      <w:proofErr w:type="spellEnd"/>
      <w:r>
        <w:t xml:space="preserve"> = True</w:t>
      </w:r>
    </w:p>
    <w:p w14:paraId="6A605FD8" w14:textId="77777777" w:rsidR="00B1726C" w:rsidRDefault="00B1726C" w:rsidP="00B1726C">
      <w:pPr>
        <w:pStyle w:val="Code"/>
      </w:pPr>
      <w:r>
        <w:t xml:space="preserve">                .</w:t>
      </w:r>
      <w:proofErr w:type="spellStart"/>
      <w:r>
        <w:t>Font.Color</w:t>
      </w:r>
      <w:proofErr w:type="spellEnd"/>
      <w:r>
        <w:t xml:space="preserve"> = RGB(150, 0, 0)</w:t>
      </w:r>
    </w:p>
    <w:p w14:paraId="0E49E067" w14:textId="77777777" w:rsidR="00B1726C" w:rsidRDefault="00B1726C" w:rsidP="00B1726C">
      <w:pPr>
        <w:pStyle w:val="Code"/>
      </w:pPr>
      <w:r>
        <w:t xml:space="preserve">            End With</w:t>
      </w:r>
    </w:p>
    <w:p w14:paraId="4332775B" w14:textId="77777777" w:rsidR="00B1726C" w:rsidRDefault="00B1726C" w:rsidP="00B1726C">
      <w:pPr>
        <w:pStyle w:val="Code"/>
      </w:pPr>
      <w:r>
        <w:t xml:space="preserve">            With </w:t>
      </w:r>
      <w:proofErr w:type="spellStart"/>
      <w:r>
        <w:t>oSheet.Cells</w:t>
      </w:r>
      <w:proofErr w:type="spellEnd"/>
      <w:r>
        <w:t>(5, 15)</w:t>
      </w:r>
    </w:p>
    <w:p w14:paraId="0219B0C9" w14:textId="77777777" w:rsidR="00B1726C" w:rsidRDefault="00B1726C" w:rsidP="00B1726C">
      <w:pPr>
        <w:pStyle w:val="Code"/>
      </w:pPr>
      <w:r>
        <w:t xml:space="preserve">                .Value = "Wait Time"</w:t>
      </w:r>
    </w:p>
    <w:p w14:paraId="2E9FB084" w14:textId="77777777" w:rsidR="00B1726C" w:rsidRDefault="00B1726C" w:rsidP="00B1726C">
      <w:pPr>
        <w:pStyle w:val="Code"/>
      </w:pPr>
      <w:r>
        <w:t xml:space="preserve">                .</w:t>
      </w:r>
      <w:proofErr w:type="spellStart"/>
      <w:r>
        <w:t>Font.Bold</w:t>
      </w:r>
      <w:proofErr w:type="spellEnd"/>
      <w:r>
        <w:t xml:space="preserve"> = True</w:t>
      </w:r>
    </w:p>
    <w:p w14:paraId="3F4372D9" w14:textId="77777777" w:rsidR="00B1726C" w:rsidRDefault="00B1726C" w:rsidP="00B1726C">
      <w:pPr>
        <w:pStyle w:val="Code"/>
      </w:pPr>
      <w:r>
        <w:lastRenderedPageBreak/>
        <w:t xml:space="preserve">                .</w:t>
      </w:r>
      <w:proofErr w:type="spellStart"/>
      <w:r>
        <w:t>Font.Color</w:t>
      </w:r>
      <w:proofErr w:type="spellEnd"/>
      <w:r>
        <w:t xml:space="preserve"> = RGB(150, 0, 0)</w:t>
      </w:r>
    </w:p>
    <w:p w14:paraId="1999D6D6" w14:textId="77777777" w:rsidR="00B1726C" w:rsidRDefault="00B1726C" w:rsidP="00B1726C">
      <w:pPr>
        <w:pStyle w:val="Code"/>
      </w:pPr>
      <w:r>
        <w:t xml:space="preserve">            End With</w:t>
      </w:r>
    </w:p>
    <w:p w14:paraId="3DD387B7" w14:textId="77777777" w:rsidR="00B1726C" w:rsidRDefault="00B1726C" w:rsidP="00B1726C">
      <w:pPr>
        <w:pStyle w:val="Code"/>
      </w:pPr>
      <w:r>
        <w:t xml:space="preserve">            With </w:t>
      </w:r>
      <w:proofErr w:type="spellStart"/>
      <w:r>
        <w:t>oSheet.Cells</w:t>
      </w:r>
      <w:proofErr w:type="spellEnd"/>
      <w:r>
        <w:t>(5, 16)</w:t>
      </w:r>
    </w:p>
    <w:p w14:paraId="770A4541" w14:textId="77777777" w:rsidR="00B1726C" w:rsidRDefault="00B1726C" w:rsidP="00B1726C">
      <w:pPr>
        <w:pStyle w:val="Code"/>
      </w:pPr>
      <w:r>
        <w:t xml:space="preserve">                .Value = "Info"</w:t>
      </w:r>
    </w:p>
    <w:p w14:paraId="600FBD48" w14:textId="77777777" w:rsidR="00B1726C" w:rsidRDefault="00B1726C" w:rsidP="00B1726C">
      <w:pPr>
        <w:pStyle w:val="Code"/>
      </w:pPr>
      <w:r>
        <w:t xml:space="preserve">                .</w:t>
      </w:r>
      <w:proofErr w:type="spellStart"/>
      <w:r>
        <w:t>Font.Bold</w:t>
      </w:r>
      <w:proofErr w:type="spellEnd"/>
      <w:r>
        <w:t xml:space="preserve"> = True</w:t>
      </w:r>
    </w:p>
    <w:p w14:paraId="56DD57EF" w14:textId="77777777" w:rsidR="00B1726C" w:rsidRDefault="00B1726C" w:rsidP="00B1726C">
      <w:pPr>
        <w:pStyle w:val="Code"/>
      </w:pPr>
      <w:r>
        <w:t xml:space="preserve">                .</w:t>
      </w:r>
      <w:proofErr w:type="spellStart"/>
      <w:r>
        <w:t>Font.Color</w:t>
      </w:r>
      <w:proofErr w:type="spellEnd"/>
      <w:r>
        <w:t xml:space="preserve"> = RGB(150, 0, 0)</w:t>
      </w:r>
    </w:p>
    <w:p w14:paraId="0483516E" w14:textId="77777777" w:rsidR="00B1726C" w:rsidRDefault="00B1726C" w:rsidP="00B1726C">
      <w:pPr>
        <w:pStyle w:val="Code"/>
      </w:pPr>
      <w:r>
        <w:t xml:space="preserve">            End With</w:t>
      </w:r>
    </w:p>
    <w:p w14:paraId="3CD7A820" w14:textId="77777777" w:rsidR="00B1726C" w:rsidRDefault="00B1726C" w:rsidP="00B1726C">
      <w:pPr>
        <w:pStyle w:val="Code"/>
      </w:pPr>
      <w:r>
        <w:t xml:space="preserve">            </w:t>
      </w:r>
    </w:p>
    <w:p w14:paraId="3859B22F" w14:textId="77777777" w:rsidR="00B1726C" w:rsidRPr="00097652" w:rsidRDefault="00B1726C" w:rsidP="00B1726C">
      <w:pPr>
        <w:pStyle w:val="Code"/>
        <w:rPr>
          <w:color w:val="70AD47" w:themeColor="accent6"/>
        </w:rPr>
      </w:pPr>
      <w:r w:rsidRPr="00097652">
        <w:rPr>
          <w:color w:val="70AD47" w:themeColor="accent6"/>
        </w:rPr>
        <w:t xml:space="preserve">            'print the details for the individual threads</w:t>
      </w:r>
    </w:p>
    <w:p w14:paraId="641597C1" w14:textId="77777777" w:rsidR="00B1726C" w:rsidRDefault="00B1726C" w:rsidP="00B1726C">
      <w:pPr>
        <w:pStyle w:val="Code"/>
      </w:pPr>
      <w:r>
        <w:t xml:space="preserve">            Dim </w:t>
      </w:r>
      <w:proofErr w:type="spellStart"/>
      <w:r>
        <w:t>threadCount</w:t>
      </w:r>
      <w:proofErr w:type="spellEnd"/>
      <w:r>
        <w:t xml:space="preserve"> As Integer</w:t>
      </w:r>
    </w:p>
    <w:p w14:paraId="2B6BA96C" w14:textId="77777777" w:rsidR="00B1726C" w:rsidRDefault="00B1726C" w:rsidP="00B1726C">
      <w:pPr>
        <w:pStyle w:val="Code"/>
      </w:pPr>
      <w:r>
        <w:t xml:space="preserve">            </w:t>
      </w:r>
      <w:proofErr w:type="spellStart"/>
      <w:r>
        <w:t>threadCount</w:t>
      </w:r>
      <w:proofErr w:type="spellEnd"/>
      <w:r>
        <w:t xml:space="preserve"> = </w:t>
      </w:r>
      <w:proofErr w:type="spellStart"/>
      <w:r>
        <w:t>threadsCollection.Count</w:t>
      </w:r>
      <w:proofErr w:type="spellEnd"/>
    </w:p>
    <w:p w14:paraId="5C4F53B2" w14:textId="77777777" w:rsidR="00B1726C" w:rsidRDefault="00B1726C" w:rsidP="00B1726C">
      <w:pPr>
        <w:pStyle w:val="Code"/>
      </w:pPr>
      <w:r>
        <w:t xml:space="preserve">            Dim </w:t>
      </w:r>
      <w:proofErr w:type="spellStart"/>
      <w:r>
        <w:t>iThread</w:t>
      </w:r>
      <w:proofErr w:type="spellEnd"/>
      <w:r>
        <w:t xml:space="preserve"> As Long</w:t>
      </w:r>
    </w:p>
    <w:p w14:paraId="6A4ACE18" w14:textId="77777777" w:rsidR="00B1726C" w:rsidRDefault="00B1726C" w:rsidP="00B1726C">
      <w:pPr>
        <w:pStyle w:val="Code"/>
      </w:pPr>
      <w:r>
        <w:t xml:space="preserve">            For </w:t>
      </w:r>
      <w:proofErr w:type="spellStart"/>
      <w:r>
        <w:t>iThread</w:t>
      </w:r>
      <w:proofErr w:type="spellEnd"/>
      <w:r>
        <w:t xml:space="preserve"> = 1 To </w:t>
      </w:r>
      <w:proofErr w:type="spellStart"/>
      <w:r>
        <w:t>threadCount</w:t>
      </w:r>
      <w:proofErr w:type="spellEnd"/>
    </w:p>
    <w:p w14:paraId="52D16747" w14:textId="77777777" w:rsidR="00B1726C" w:rsidRDefault="00B1726C" w:rsidP="00B1726C">
      <w:pPr>
        <w:pStyle w:val="Code"/>
      </w:pPr>
      <w:r>
        <w:t xml:space="preserve">            </w:t>
      </w:r>
    </w:p>
    <w:p w14:paraId="4673F299" w14:textId="77777777" w:rsidR="00B1726C" w:rsidRDefault="00B1726C" w:rsidP="00B1726C">
      <w:pPr>
        <w:pStyle w:val="Code"/>
      </w:pPr>
      <w:r>
        <w:t xml:space="preserve">                Dim </w:t>
      </w:r>
      <w:proofErr w:type="spellStart"/>
      <w:r>
        <w:t>oThread</w:t>
      </w:r>
      <w:proofErr w:type="spellEnd"/>
      <w:r>
        <w:t xml:space="preserve"> As TM1Thread</w:t>
      </w:r>
    </w:p>
    <w:p w14:paraId="692EAF52" w14:textId="77777777" w:rsidR="00B1726C" w:rsidRDefault="00B1726C" w:rsidP="00B1726C">
      <w:pPr>
        <w:pStyle w:val="Code"/>
      </w:pPr>
      <w:r>
        <w:t xml:space="preserve">                Set </w:t>
      </w:r>
      <w:proofErr w:type="spellStart"/>
      <w:r>
        <w:t>oThread</w:t>
      </w:r>
      <w:proofErr w:type="spellEnd"/>
      <w:r>
        <w:t xml:space="preserve"> = </w:t>
      </w:r>
      <w:proofErr w:type="spellStart"/>
      <w:r>
        <w:t>threadsCollection.Item</w:t>
      </w:r>
      <w:proofErr w:type="spellEnd"/>
      <w:r>
        <w:t>(</w:t>
      </w:r>
      <w:proofErr w:type="spellStart"/>
      <w:r>
        <w:t>iThread</w:t>
      </w:r>
      <w:proofErr w:type="spellEnd"/>
      <w:r>
        <w:t>)</w:t>
      </w:r>
    </w:p>
    <w:p w14:paraId="3F08D187" w14:textId="77777777" w:rsidR="00B1726C" w:rsidRDefault="00B1726C" w:rsidP="00B1726C">
      <w:pPr>
        <w:pStyle w:val="Code"/>
      </w:pPr>
      <w:r>
        <w:t xml:space="preserve">                Dim </w:t>
      </w:r>
      <w:proofErr w:type="spellStart"/>
      <w:r>
        <w:t>oSession</w:t>
      </w:r>
      <w:proofErr w:type="spellEnd"/>
      <w:r>
        <w:t xml:space="preserve"> As TM1Session</w:t>
      </w:r>
    </w:p>
    <w:p w14:paraId="505B01BB" w14:textId="77777777" w:rsidR="00B1726C" w:rsidRDefault="00B1726C" w:rsidP="00B1726C">
      <w:pPr>
        <w:pStyle w:val="Code"/>
      </w:pPr>
      <w:r>
        <w:t xml:space="preserve">                Set </w:t>
      </w:r>
      <w:proofErr w:type="spellStart"/>
      <w:r>
        <w:t>oSession</w:t>
      </w:r>
      <w:proofErr w:type="spellEnd"/>
      <w:r>
        <w:t xml:space="preserve"> = </w:t>
      </w:r>
      <w:proofErr w:type="spellStart"/>
      <w:r>
        <w:t>oThread.Session</w:t>
      </w:r>
      <w:proofErr w:type="spellEnd"/>
      <w:r>
        <w:t>()</w:t>
      </w:r>
    </w:p>
    <w:p w14:paraId="4E5E4D08" w14:textId="77777777" w:rsidR="00B1726C" w:rsidRDefault="00B1726C" w:rsidP="00B1726C">
      <w:pPr>
        <w:pStyle w:val="Code"/>
      </w:pPr>
      <w:r>
        <w:t xml:space="preserve">                If Not </w:t>
      </w:r>
      <w:proofErr w:type="spellStart"/>
      <w:r>
        <w:t>oSession</w:t>
      </w:r>
      <w:proofErr w:type="spellEnd"/>
      <w:r>
        <w:t xml:space="preserve"> Is Nothing Then</w:t>
      </w:r>
    </w:p>
    <w:p w14:paraId="12BE0D8A"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1) = oSession.ID</w:t>
      </w:r>
    </w:p>
    <w:p w14:paraId="201A349C" w14:textId="77777777" w:rsidR="00B1726C" w:rsidRDefault="00B1726C" w:rsidP="00B1726C">
      <w:pPr>
        <w:pStyle w:val="Code"/>
      </w:pPr>
      <w:r>
        <w:t xml:space="preserve">                    Dim </w:t>
      </w:r>
      <w:proofErr w:type="spellStart"/>
      <w:r>
        <w:t>oUser</w:t>
      </w:r>
      <w:proofErr w:type="spellEnd"/>
      <w:r>
        <w:t xml:space="preserve"> As TM1User</w:t>
      </w:r>
    </w:p>
    <w:p w14:paraId="28611778" w14:textId="77777777" w:rsidR="00B1726C" w:rsidRDefault="00B1726C" w:rsidP="00B1726C">
      <w:pPr>
        <w:pStyle w:val="Code"/>
      </w:pPr>
      <w:r>
        <w:t xml:space="preserve">                    Set </w:t>
      </w:r>
      <w:proofErr w:type="spellStart"/>
      <w:r>
        <w:t>oUser</w:t>
      </w:r>
      <w:proofErr w:type="spellEnd"/>
      <w:r>
        <w:t xml:space="preserve"> = </w:t>
      </w:r>
      <w:proofErr w:type="spellStart"/>
      <w:r>
        <w:t>oSession.User</w:t>
      </w:r>
      <w:proofErr w:type="spellEnd"/>
      <w:r>
        <w:t>()</w:t>
      </w:r>
    </w:p>
    <w:p w14:paraId="2FCE256B" w14:textId="77777777" w:rsidR="00B1726C" w:rsidRDefault="00B1726C" w:rsidP="00B1726C">
      <w:pPr>
        <w:pStyle w:val="Code"/>
      </w:pPr>
      <w:r>
        <w:t xml:space="preserve">                    If Not </w:t>
      </w:r>
      <w:proofErr w:type="spellStart"/>
      <w:r>
        <w:t>oUser</w:t>
      </w:r>
      <w:proofErr w:type="spellEnd"/>
      <w:r>
        <w:t xml:space="preserve"> Is Nothing Then</w:t>
      </w:r>
    </w:p>
    <w:p w14:paraId="127E5703"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xml:space="preserve">, 2) = </w:t>
      </w:r>
      <w:proofErr w:type="spellStart"/>
      <w:r>
        <w:t>oUser.FriendlyName</w:t>
      </w:r>
      <w:proofErr w:type="spellEnd"/>
    </w:p>
    <w:p w14:paraId="13DCB91A" w14:textId="77777777" w:rsidR="00B1726C" w:rsidRDefault="00B1726C" w:rsidP="00B1726C">
      <w:pPr>
        <w:pStyle w:val="Code"/>
      </w:pPr>
      <w:r>
        <w:t xml:space="preserve">                    End If</w:t>
      </w:r>
    </w:p>
    <w:p w14:paraId="15B5D7F7" w14:textId="77777777" w:rsidR="00B1726C" w:rsidRDefault="00B1726C" w:rsidP="00B1726C">
      <w:pPr>
        <w:pStyle w:val="Code"/>
      </w:pPr>
      <w:r>
        <w:t xml:space="preserve">                Else</w:t>
      </w:r>
    </w:p>
    <w:p w14:paraId="7C2AD713"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1).</w:t>
      </w:r>
      <w:proofErr w:type="spellStart"/>
      <w:r>
        <w:t>ClearContents</w:t>
      </w:r>
      <w:proofErr w:type="spellEnd"/>
    </w:p>
    <w:p w14:paraId="1289E486"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2).</w:t>
      </w:r>
      <w:proofErr w:type="spellStart"/>
      <w:r>
        <w:t>ClearContents</w:t>
      </w:r>
      <w:proofErr w:type="spellEnd"/>
    </w:p>
    <w:p w14:paraId="4F109C74" w14:textId="77777777" w:rsidR="00B1726C" w:rsidRDefault="00B1726C" w:rsidP="00B1726C">
      <w:pPr>
        <w:pStyle w:val="Code"/>
      </w:pPr>
      <w:r>
        <w:t xml:space="preserve">                End If</w:t>
      </w:r>
    </w:p>
    <w:p w14:paraId="4B4EFBAF"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3) = oThread.ID</w:t>
      </w:r>
    </w:p>
    <w:p w14:paraId="301A57D8"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xml:space="preserve">, 4) = </w:t>
      </w:r>
      <w:proofErr w:type="spellStart"/>
      <w:r>
        <w:t>oThread.ThreadType</w:t>
      </w:r>
      <w:proofErr w:type="spellEnd"/>
    </w:p>
    <w:p w14:paraId="7DA8C930"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xml:space="preserve">, 5) = </w:t>
      </w:r>
      <w:proofErr w:type="spellStart"/>
      <w:r>
        <w:t>oThread.Name</w:t>
      </w:r>
      <w:proofErr w:type="spellEnd"/>
    </w:p>
    <w:p w14:paraId="4F3B40D4"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xml:space="preserve">, 6) = </w:t>
      </w:r>
      <w:proofErr w:type="spellStart"/>
      <w:r>
        <w:t>oThread.Context</w:t>
      </w:r>
      <w:proofErr w:type="spellEnd"/>
    </w:p>
    <w:p w14:paraId="2F32F1BD"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xml:space="preserve">, 7) = </w:t>
      </w:r>
      <w:proofErr w:type="spellStart"/>
      <w:r>
        <w:t>oThread.State</w:t>
      </w:r>
      <w:proofErr w:type="spellEnd"/>
    </w:p>
    <w:p w14:paraId="5070A8A4"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xml:space="preserve">, 8) = </w:t>
      </w:r>
      <w:proofErr w:type="spellStart"/>
      <w:r>
        <w:t>oThread.FunctionName</w:t>
      </w:r>
      <w:proofErr w:type="spellEnd"/>
    </w:p>
    <w:p w14:paraId="0D027246"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xml:space="preserve">, 9) = </w:t>
      </w:r>
      <w:proofErr w:type="spellStart"/>
      <w:r>
        <w:t>oThread.ObjectType</w:t>
      </w:r>
      <w:proofErr w:type="spellEnd"/>
    </w:p>
    <w:p w14:paraId="31E6A0FA"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xml:space="preserve">, 10) = </w:t>
      </w:r>
      <w:proofErr w:type="spellStart"/>
      <w:r>
        <w:t>oThread.ObjectName</w:t>
      </w:r>
      <w:proofErr w:type="spellEnd"/>
    </w:p>
    <w:p w14:paraId="77BA5D7A"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xml:space="preserve">, 11) = </w:t>
      </w:r>
      <w:proofErr w:type="spellStart"/>
      <w:r>
        <w:t>oThread.RLocks</w:t>
      </w:r>
      <w:proofErr w:type="spellEnd"/>
    </w:p>
    <w:p w14:paraId="43A0F62D"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xml:space="preserve">, 12) = </w:t>
      </w:r>
      <w:proofErr w:type="spellStart"/>
      <w:r>
        <w:t>oThread.IXLocks</w:t>
      </w:r>
      <w:proofErr w:type="spellEnd"/>
    </w:p>
    <w:p w14:paraId="1110E2B5"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xml:space="preserve">, 13) = </w:t>
      </w:r>
      <w:proofErr w:type="spellStart"/>
      <w:r>
        <w:t>oThread.WLocks</w:t>
      </w:r>
      <w:proofErr w:type="spellEnd"/>
    </w:p>
    <w:p w14:paraId="4FD602BC"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xml:space="preserve">, 14) = </w:t>
      </w:r>
      <w:proofErr w:type="spellStart"/>
      <w:r>
        <w:t>oThread.ElapsedTime</w:t>
      </w:r>
      <w:proofErr w:type="spellEnd"/>
    </w:p>
    <w:p w14:paraId="6033BCFD"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xml:space="preserve">, 15) = </w:t>
      </w:r>
      <w:proofErr w:type="spellStart"/>
      <w:r>
        <w:t>oThread.WaitTime</w:t>
      </w:r>
      <w:proofErr w:type="spellEnd"/>
    </w:p>
    <w:p w14:paraId="3BE615D2"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xml:space="preserve">, 16) = </w:t>
      </w:r>
      <w:proofErr w:type="spellStart"/>
      <w:r>
        <w:t>oThread.Info</w:t>
      </w:r>
      <w:proofErr w:type="spellEnd"/>
    </w:p>
    <w:p w14:paraId="04DFDFF3" w14:textId="77777777" w:rsidR="00B1726C" w:rsidRDefault="00B1726C" w:rsidP="00B1726C">
      <w:pPr>
        <w:pStyle w:val="Code"/>
      </w:pPr>
      <w:r>
        <w:t xml:space="preserve">            </w:t>
      </w:r>
    </w:p>
    <w:p w14:paraId="1B9F2BC5" w14:textId="77777777" w:rsidR="00B1726C" w:rsidRDefault="00B1726C" w:rsidP="00B1726C">
      <w:pPr>
        <w:pStyle w:val="Code"/>
      </w:pPr>
      <w:r>
        <w:t xml:space="preserve">            Next </w:t>
      </w:r>
      <w:proofErr w:type="spellStart"/>
      <w:r>
        <w:t>iThread</w:t>
      </w:r>
      <w:proofErr w:type="spellEnd"/>
    </w:p>
    <w:p w14:paraId="445EEAC6" w14:textId="77777777" w:rsidR="00B1726C" w:rsidRDefault="00B1726C" w:rsidP="00B1726C">
      <w:pPr>
        <w:pStyle w:val="Code"/>
      </w:pPr>
    </w:p>
    <w:p w14:paraId="08618F57" w14:textId="77777777" w:rsidR="00B1726C" w:rsidRPr="00097652" w:rsidRDefault="00B1726C" w:rsidP="00B1726C">
      <w:pPr>
        <w:pStyle w:val="Code"/>
        <w:rPr>
          <w:color w:val="70AD47" w:themeColor="accent6"/>
        </w:rPr>
      </w:pPr>
      <w:r w:rsidRPr="00097652">
        <w:rPr>
          <w:color w:val="70AD47" w:themeColor="accent6"/>
        </w:rPr>
        <w:t xml:space="preserve">            'setting the columns to autofit</w:t>
      </w:r>
    </w:p>
    <w:p w14:paraId="21C4B52E" w14:textId="77777777" w:rsidR="00B1726C" w:rsidRDefault="00B1726C" w:rsidP="00B1726C">
      <w:pPr>
        <w:pStyle w:val="Code"/>
      </w:pPr>
      <w:r>
        <w:t xml:space="preserve">            </w:t>
      </w:r>
      <w:proofErr w:type="spellStart"/>
      <w:r>
        <w:t>oSheet.Columns</w:t>
      </w:r>
      <w:proofErr w:type="spellEnd"/>
      <w:r>
        <w:t>("A:P").AutoFit</w:t>
      </w:r>
    </w:p>
    <w:p w14:paraId="12675E82" w14:textId="77777777" w:rsidR="00B1726C" w:rsidRDefault="00B1726C" w:rsidP="00B1726C">
      <w:pPr>
        <w:pStyle w:val="Code"/>
      </w:pPr>
    </w:p>
    <w:p w14:paraId="22A16EEE" w14:textId="77777777" w:rsidR="00B1726C" w:rsidRDefault="00B1726C" w:rsidP="00B1726C">
      <w:pPr>
        <w:pStyle w:val="Code"/>
      </w:pPr>
      <w:r>
        <w:t xml:space="preserve">        End If</w:t>
      </w:r>
    </w:p>
    <w:p w14:paraId="262961CD" w14:textId="77777777" w:rsidR="00B1726C" w:rsidRDefault="00B1726C" w:rsidP="00B1726C">
      <w:pPr>
        <w:pStyle w:val="Code"/>
      </w:pPr>
      <w:r>
        <w:t xml:space="preserve">    </w:t>
      </w:r>
    </w:p>
    <w:p w14:paraId="1C99B7F0" w14:textId="77777777" w:rsidR="00B1726C" w:rsidRDefault="00B1726C" w:rsidP="00B1726C">
      <w:pPr>
        <w:pStyle w:val="Code"/>
      </w:pPr>
      <w:r>
        <w:t xml:space="preserve">    End If</w:t>
      </w:r>
    </w:p>
    <w:p w14:paraId="50322A15" w14:textId="77777777" w:rsidR="00B1726C" w:rsidRDefault="00B1726C" w:rsidP="00B1726C">
      <w:pPr>
        <w:pStyle w:val="Code"/>
      </w:pPr>
    </w:p>
    <w:p w14:paraId="2F8554CD" w14:textId="77777777" w:rsidR="00B1726C" w:rsidRPr="00097652" w:rsidRDefault="00B1726C" w:rsidP="00B1726C">
      <w:pPr>
        <w:pStyle w:val="Code"/>
        <w:rPr>
          <w:color w:val="70AD47" w:themeColor="accent6"/>
        </w:rPr>
      </w:pPr>
      <w:r w:rsidRPr="00097652">
        <w:rPr>
          <w:color w:val="70AD47" w:themeColor="accent6"/>
        </w:rPr>
        <w:t xml:space="preserve">    'resetting </w:t>
      </w:r>
      <w:proofErr w:type="spellStart"/>
      <w:r w:rsidRPr="00097652">
        <w:rPr>
          <w:color w:val="70AD47" w:themeColor="accent6"/>
        </w:rPr>
        <w:t>screenupdating</w:t>
      </w:r>
      <w:proofErr w:type="spellEnd"/>
    </w:p>
    <w:p w14:paraId="291308E7" w14:textId="77777777" w:rsidR="00B1726C" w:rsidRDefault="00B1726C" w:rsidP="00B1726C">
      <w:pPr>
        <w:pStyle w:val="Code"/>
      </w:pPr>
      <w:r>
        <w:t xml:space="preserve">    </w:t>
      </w:r>
      <w:proofErr w:type="spellStart"/>
      <w:r>
        <w:t>Application.ScreenUpdating</w:t>
      </w:r>
      <w:proofErr w:type="spellEnd"/>
      <w:r>
        <w:t xml:space="preserve"> = </w:t>
      </w:r>
      <w:proofErr w:type="spellStart"/>
      <w:r>
        <w:t>bScreenupdating</w:t>
      </w:r>
      <w:proofErr w:type="spellEnd"/>
    </w:p>
    <w:p w14:paraId="5A4943E2" w14:textId="77777777" w:rsidR="00B1726C" w:rsidRDefault="00B1726C" w:rsidP="00B1726C">
      <w:pPr>
        <w:pStyle w:val="Code"/>
      </w:pPr>
    </w:p>
    <w:p w14:paraId="628F16DE" w14:textId="6411A26F" w:rsidR="00B1726C" w:rsidRDefault="00B1726C" w:rsidP="00B1726C">
      <w:pPr>
        <w:pStyle w:val="Code"/>
      </w:pPr>
      <w:r>
        <w:t>End Sub</w:t>
      </w:r>
    </w:p>
    <w:p w14:paraId="266D1EF6" w14:textId="77777777" w:rsidR="00B1726C" w:rsidRDefault="00B1726C" w:rsidP="00B1726C">
      <w:pPr>
        <w:spacing w:after="160"/>
      </w:pPr>
      <w:r>
        <w:t>Hopefully the comments in the code speak for themselves, high level, we compose a simple request, pass it off to PAfE to dispatch it to our TM1 server of choice, encoded in the URL, retrieve and validate the result and convert the result to something presentable in the grid. Easy enough not?</w:t>
      </w:r>
    </w:p>
    <w:p w14:paraId="434994D0" w14:textId="77777777" w:rsidR="00B1726C" w:rsidRDefault="00B1726C" w:rsidP="00B1726C">
      <w:pPr>
        <w:pStyle w:val="Heading2"/>
      </w:pPr>
      <w:bookmarkStart w:id="47" w:name="_Toc22164198"/>
      <w:bookmarkStart w:id="48" w:name="_Toc37694741"/>
      <w:r>
        <w:t>Now let’s run the code!</w:t>
      </w:r>
      <w:bookmarkEnd w:id="47"/>
      <w:bookmarkEnd w:id="48"/>
    </w:p>
    <w:p w14:paraId="78DEDA68" w14:textId="77777777" w:rsidR="00B1726C" w:rsidRDefault="00B1726C" w:rsidP="00B1726C">
      <w:pPr>
        <w:spacing w:after="160"/>
      </w:pPr>
      <w:r>
        <w:t>Once the workbook has been saved, the code is now ready for execution. Since the function name from the button assignment has been re-used, the button is now tied to the newly coded Macro.</w:t>
      </w:r>
    </w:p>
    <w:p w14:paraId="186DC8BC" w14:textId="77777777" w:rsidR="00B1726C" w:rsidRDefault="00B1726C" w:rsidP="00B1726C">
      <w:pPr>
        <w:spacing w:after="160"/>
      </w:pPr>
      <w:r>
        <w:lastRenderedPageBreak/>
        <w:t>To test out our code let’s switch back to the Workbook. But before clicking on the button, please active the “IBM® Planning Analytics” ribbon and connect to the Planning Sample database using the “Connect” icon.</w:t>
      </w:r>
    </w:p>
    <w:p w14:paraId="46BA9F00" w14:textId="77777777" w:rsidR="00B1726C" w:rsidRDefault="00B1726C" w:rsidP="00B1726C">
      <w:pPr>
        <w:spacing w:after="160"/>
      </w:pPr>
      <w:r>
        <w:rPr>
          <w:noProof/>
        </w:rPr>
        <w:drawing>
          <wp:inline distT="0" distB="0" distL="0" distR="0" wp14:anchorId="7EFC9901" wp14:editId="3B86BB31">
            <wp:extent cx="2643505" cy="1824355"/>
            <wp:effectExtent l="0" t="0" r="444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43505" cy="1824355"/>
                    </a:xfrm>
                    <a:prstGeom prst="rect">
                      <a:avLst/>
                    </a:prstGeom>
                    <a:noFill/>
                    <a:ln>
                      <a:noFill/>
                    </a:ln>
                  </pic:spPr>
                </pic:pic>
              </a:graphicData>
            </a:graphic>
          </wp:inline>
        </w:drawing>
      </w:r>
    </w:p>
    <w:p w14:paraId="0072A084" w14:textId="77777777" w:rsidR="00B1726C" w:rsidRDefault="00B1726C" w:rsidP="00B1726C">
      <w:pPr>
        <w:spacing w:after="160"/>
      </w:pPr>
      <w:r>
        <w:t>PS please note by the time you got to this section you might have additional TM1 servers up and running and showing up in the list next to “Planning Sample”.</w:t>
      </w:r>
    </w:p>
    <w:p w14:paraId="48848F71" w14:textId="77777777" w:rsidR="00B1726C" w:rsidRDefault="00B1726C" w:rsidP="00B1726C">
      <w:pPr>
        <w:spacing w:after="160"/>
      </w:pPr>
      <w:r>
        <w:t xml:space="preserve">If you are connection to the Planning Sample database for the first time from </w:t>
      </w:r>
      <w:proofErr w:type="gramStart"/>
      <w:r>
        <w:t>Excel</w:t>
      </w:r>
      <w:proofErr w:type="gramEnd"/>
      <w:r>
        <w:t xml:space="preserve"> you’ll be prompted with the Planning Analytics login page. Simply log in as ‘admin’ with password ‘apple’.</w:t>
      </w:r>
    </w:p>
    <w:p w14:paraId="207FB154" w14:textId="77777777" w:rsidR="00B1726C" w:rsidRDefault="00B1726C" w:rsidP="00B1726C">
      <w:pPr>
        <w:spacing w:after="160"/>
      </w:pPr>
      <w:r w:rsidRPr="00885C2E">
        <w:t xml:space="preserve">After clicking on the </w:t>
      </w:r>
      <w:r>
        <w:t>‘Top’</w:t>
      </w:r>
      <w:r w:rsidRPr="00885C2E">
        <w:t xml:space="preserve"> button on the sheet, a grid should be displayed, showing thread information</w:t>
      </w:r>
      <w:r>
        <w:t>, like what TM1Top would show,</w:t>
      </w:r>
      <w:r w:rsidRPr="00885C2E">
        <w:t xml:space="preserve"> </w:t>
      </w:r>
      <w:r>
        <w:t xml:space="preserve">coming from </w:t>
      </w:r>
      <w:r w:rsidRPr="00885C2E">
        <w:t xml:space="preserve">the Planning Sample </w:t>
      </w:r>
      <w:r>
        <w:t>server</w:t>
      </w:r>
      <w:r w:rsidRPr="00885C2E">
        <w:t>.</w:t>
      </w:r>
    </w:p>
    <w:p w14:paraId="5DC2A933" w14:textId="77777777" w:rsidR="00B1726C" w:rsidRDefault="00B1726C" w:rsidP="00B1726C">
      <w:pPr>
        <w:spacing w:after="160"/>
      </w:pPr>
      <w:r>
        <w:rPr>
          <w:noProof/>
        </w:rPr>
        <w:drawing>
          <wp:inline distT="0" distB="0" distL="0" distR="0" wp14:anchorId="3AC81C25" wp14:editId="29EC8D03">
            <wp:extent cx="5724525" cy="13716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4525" cy="1371600"/>
                    </a:xfrm>
                    <a:prstGeom prst="rect">
                      <a:avLst/>
                    </a:prstGeom>
                    <a:noFill/>
                    <a:ln>
                      <a:noFill/>
                    </a:ln>
                  </pic:spPr>
                </pic:pic>
              </a:graphicData>
            </a:graphic>
          </wp:inline>
        </w:drawing>
      </w:r>
    </w:p>
    <w:p w14:paraId="0FE1E086" w14:textId="77777777" w:rsidR="00B1726C" w:rsidRDefault="00B1726C" w:rsidP="00B1726C">
      <w:pPr>
        <w:spacing w:after="160"/>
      </w:pPr>
      <w:r>
        <w:t xml:space="preserve">Once again, the complete code for this sample, and some bonus features, can be found here: </w:t>
      </w:r>
      <w:r w:rsidRPr="00885C2E">
        <w:rPr>
          <w:rFonts w:ascii="Consolas" w:hAnsi="Consolas"/>
        </w:rPr>
        <w:t>C:\HOL-TM1SDK\PA</w:t>
      </w:r>
      <w:r>
        <w:rPr>
          <w:rFonts w:ascii="Consolas" w:hAnsi="Consolas"/>
        </w:rPr>
        <w:t>fE</w:t>
      </w:r>
      <w:r>
        <w:t>.</w:t>
      </w:r>
      <w:r>
        <w:br w:type="page"/>
      </w:r>
    </w:p>
    <w:p w14:paraId="676F23BC" w14:textId="77777777" w:rsidR="00B1726C" w:rsidRPr="006A7FF3" w:rsidRDefault="00B1726C" w:rsidP="00B1726C">
      <w:pPr>
        <w:pStyle w:val="Heading1"/>
      </w:pPr>
      <w:bookmarkStart w:id="49" w:name="_Toc22164199"/>
      <w:bookmarkStart w:id="50" w:name="_Toc37694742"/>
      <w:r>
        <w:lastRenderedPageBreak/>
        <w:t>Maintaining</w:t>
      </w:r>
      <w:r w:rsidRPr="006A7FF3">
        <w:t xml:space="preserve"> a model using the REST API</w:t>
      </w:r>
      <w:bookmarkEnd w:id="49"/>
      <w:bookmarkEnd w:id="50"/>
    </w:p>
    <w:p w14:paraId="2DBABFD6" w14:textId="77777777" w:rsidR="00B1726C" w:rsidRPr="006A7FF3" w:rsidRDefault="00B1726C" w:rsidP="00B1726C">
      <w:r w:rsidRPr="006A7FF3">
        <w:t>Consuming data and metadata thru the REST API is one, and likely what most consumers will end up doing but it doesn’t stop there. Obviously, one can create, update and delete objects, like dimensions and cubes, as well.</w:t>
      </w:r>
    </w:p>
    <w:p w14:paraId="705E34BA" w14:textId="77777777" w:rsidR="00B1726C" w:rsidRDefault="00B1726C" w:rsidP="00B1726C">
      <w:r>
        <w:t xml:space="preserve">In this chapter you will be using </w:t>
      </w:r>
      <w:r w:rsidRPr="006A7FF3">
        <w:t xml:space="preserve">the </w:t>
      </w:r>
      <w:hyperlink r:id="rId66" w:history="1">
        <w:r w:rsidRPr="0096791C">
          <w:rPr>
            <w:rStyle w:val="Hyperlink"/>
          </w:rPr>
          <w:t>Go programming language</w:t>
        </w:r>
      </w:hyperlink>
      <w:r>
        <w:t xml:space="preserve"> (a.k.a. Golang) to create a couple applications that interact with TM1 Server, through the REST API, programmatically. </w:t>
      </w:r>
    </w:p>
    <w:p w14:paraId="6919C86A" w14:textId="77777777" w:rsidR="00B1726C" w:rsidRDefault="00B1726C" w:rsidP="00B1726C">
      <w:r>
        <w:t>First, we’ll look at a couple of ways of how to create a model, either programmatically or sourced from code sitting in a GIT repository. Once we have the model in place, we’ll load some data into our newly created model.</w:t>
      </w:r>
    </w:p>
    <w:p w14:paraId="1D2A8CA9" w14:textId="77777777" w:rsidR="00B1726C" w:rsidRPr="006A7FF3" w:rsidRDefault="00B1726C" w:rsidP="00B1726C">
      <w:r>
        <w:t xml:space="preserve">As the data source for our </w:t>
      </w:r>
      <w:r w:rsidRPr="006A7FF3">
        <w:t xml:space="preserve">exercise </w:t>
      </w:r>
      <w:r>
        <w:t>we will be using t</w:t>
      </w:r>
      <w:r w:rsidRPr="006A7FF3">
        <w:t xml:space="preserve">he </w:t>
      </w:r>
      <w:hyperlink r:id="rId67" w:history="1">
        <w:proofErr w:type="spellStart"/>
        <w:r w:rsidRPr="006A7FF3">
          <w:rPr>
            <w:rStyle w:val="Hyperlink"/>
          </w:rPr>
          <w:t>NorthWind</w:t>
        </w:r>
        <w:proofErr w:type="spellEnd"/>
      </w:hyperlink>
      <w:r w:rsidRPr="006A7FF3">
        <w:t xml:space="preserve"> database, </w:t>
      </w:r>
      <w:r>
        <w:t xml:space="preserve">an OData compliant database, curtesy of Microsoft, </w:t>
      </w:r>
      <w:r w:rsidRPr="006A7FF3">
        <w:t xml:space="preserve">hosted on the </w:t>
      </w:r>
      <w:hyperlink r:id="rId68" w:history="1">
        <w:r w:rsidRPr="006A7FF3">
          <w:rPr>
            <w:rStyle w:val="Hyperlink"/>
          </w:rPr>
          <w:t>OData.org website</w:t>
        </w:r>
      </w:hyperlink>
      <w:r w:rsidRPr="006A7FF3">
        <w:t xml:space="preserve">. </w:t>
      </w:r>
      <w:r>
        <w:t>The source could have been anything that your programming language of choice has access to, but we choose to use t</w:t>
      </w:r>
      <w:r w:rsidRPr="006A7FF3">
        <w:t xml:space="preserve">he </w:t>
      </w:r>
      <w:hyperlink r:id="rId69" w:history="1">
        <w:proofErr w:type="spellStart"/>
        <w:r w:rsidRPr="006A7FF3">
          <w:rPr>
            <w:rStyle w:val="Hyperlink"/>
          </w:rPr>
          <w:t>NorthWind</w:t>
        </w:r>
        <w:proofErr w:type="spellEnd"/>
      </w:hyperlink>
      <w:r w:rsidRPr="006A7FF3">
        <w:t xml:space="preserve"> database</w:t>
      </w:r>
      <w:r>
        <w:t xml:space="preserve"> to show the resemblance in REST request we’ll be using to source data from this database, due to the fact that both TM1 and this database are OData compliant. </w:t>
      </w:r>
    </w:p>
    <w:p w14:paraId="0462F66E" w14:textId="77777777" w:rsidR="00B1726C" w:rsidRPr="006A7FF3" w:rsidRDefault="00B1726C" w:rsidP="00B1726C">
      <w:r w:rsidRPr="006A7FF3">
        <w:t xml:space="preserve">The goal of this exercise is to learn as much about OData as it is about TM1’s REST API itself. By the end of this chapter you’ll hopefully start to see resemblances and patterns in requests being used as a result of either of these services being OData compliant, and have seen how relatively easy it is to integrate TM1, just as any other service with an OData compliant RESTful API, into any application. </w:t>
      </w:r>
    </w:p>
    <w:p w14:paraId="639494ED" w14:textId="77777777" w:rsidR="00B1726C" w:rsidRPr="006A7FF3" w:rsidRDefault="00B1726C" w:rsidP="00B1726C">
      <w:r w:rsidRPr="006A7FF3">
        <w:t>Let’s get started!</w:t>
      </w:r>
    </w:p>
    <w:p w14:paraId="5622466D" w14:textId="77777777" w:rsidR="00B1726C" w:rsidRPr="006A7FF3" w:rsidRDefault="00B1726C" w:rsidP="00B1726C">
      <w:pPr>
        <w:pStyle w:val="Heading2"/>
      </w:pPr>
      <w:bookmarkStart w:id="51" w:name="_Toc22164200"/>
      <w:bookmarkStart w:id="52" w:name="_Toc37694743"/>
      <w:r w:rsidRPr="006A7FF3">
        <w:t>Setting up a new TM1 server</w:t>
      </w:r>
      <w:bookmarkEnd w:id="51"/>
      <w:bookmarkEnd w:id="52"/>
    </w:p>
    <w:p w14:paraId="7BF4A6E0" w14:textId="77777777" w:rsidR="00B1726C" w:rsidRPr="006A7FF3" w:rsidRDefault="00B1726C" w:rsidP="00B1726C">
      <w:r w:rsidRPr="006A7FF3">
        <w:t>One of the things we can’t do, yet, is create a completely new model (read: server). So, we’ll start with doing that the old fashion way, which means:</w:t>
      </w:r>
    </w:p>
    <w:p w14:paraId="73B2D310" w14:textId="77777777" w:rsidR="00B1726C" w:rsidRPr="006A7FF3" w:rsidRDefault="00B1726C" w:rsidP="00B1726C">
      <w:pPr>
        <w:pStyle w:val="ListParagraph"/>
        <w:numPr>
          <w:ilvl w:val="0"/>
          <w:numId w:val="18"/>
        </w:numPr>
        <w:spacing w:before="0" w:after="120" w:line="259" w:lineRule="auto"/>
        <w:contextualSpacing/>
      </w:pPr>
      <w:r w:rsidRPr="006A7FF3">
        <w:t>Creating a data directory that is going to contain all the data for our model</w:t>
      </w:r>
    </w:p>
    <w:p w14:paraId="2E57F809" w14:textId="77777777" w:rsidR="00B1726C" w:rsidRPr="006A7FF3" w:rsidRDefault="00B1726C" w:rsidP="00B1726C">
      <w:pPr>
        <w:pStyle w:val="ListParagraph"/>
        <w:numPr>
          <w:ilvl w:val="0"/>
          <w:numId w:val="18"/>
        </w:numPr>
        <w:spacing w:before="0" w:after="120" w:line="259" w:lineRule="auto"/>
        <w:contextualSpacing/>
      </w:pPr>
      <w:r w:rsidRPr="006A7FF3">
        <w:t>Create a tm1s.cfg file in that directory with the configuration for our new model</w:t>
      </w:r>
    </w:p>
    <w:p w14:paraId="7FD34868" w14:textId="77777777" w:rsidR="00B1726C" w:rsidRPr="006A7FF3" w:rsidRDefault="00B1726C" w:rsidP="00B1726C">
      <w:pPr>
        <w:pStyle w:val="ListParagraph"/>
        <w:numPr>
          <w:ilvl w:val="0"/>
          <w:numId w:val="18"/>
        </w:numPr>
        <w:spacing w:before="0" w:after="120" w:line="259" w:lineRule="auto"/>
        <w:contextualSpacing/>
      </w:pPr>
      <w:r w:rsidRPr="006A7FF3">
        <w:t>Create a shortcut to start the new TM1 server representing our new model</w:t>
      </w:r>
    </w:p>
    <w:p w14:paraId="678DC77F" w14:textId="77777777" w:rsidR="00B1726C" w:rsidRPr="006A7FF3" w:rsidRDefault="00B1726C" w:rsidP="00B1726C">
      <w:pPr>
        <w:pStyle w:val="ListParagraph"/>
        <w:numPr>
          <w:ilvl w:val="0"/>
          <w:numId w:val="18"/>
        </w:numPr>
        <w:spacing w:before="0" w:after="120" w:line="259" w:lineRule="auto"/>
        <w:contextualSpacing/>
      </w:pPr>
      <w:r w:rsidRPr="006A7FF3">
        <w:t>Start it!</w:t>
      </w:r>
    </w:p>
    <w:p w14:paraId="452B4DF2" w14:textId="77777777" w:rsidR="00B1726C" w:rsidRPr="006A7FF3" w:rsidRDefault="00B1726C" w:rsidP="00B1726C">
      <w:r w:rsidRPr="006A7FF3">
        <w:t xml:space="preserve">On our lab VM machine we are storing the data for our TM1 models in the </w:t>
      </w:r>
      <w:r w:rsidRPr="0096791C">
        <w:rPr>
          <w:rFonts w:ascii="Consolas" w:hAnsi="Consolas"/>
        </w:rPr>
        <w:t>C:\HOL-TM1SDK\models</w:t>
      </w:r>
      <w:r w:rsidRPr="006A7FF3">
        <w:t xml:space="preserve"> folder. We are going to call our new service ‘</w:t>
      </w:r>
      <w:proofErr w:type="spellStart"/>
      <w:r w:rsidRPr="006A7FF3">
        <w:t>NorthWind</w:t>
      </w:r>
      <w:proofErr w:type="spellEnd"/>
      <w:r w:rsidRPr="006A7FF3">
        <w:t xml:space="preserve">’ as per the data source name, so we’ll start with creating a new directory in the </w:t>
      </w:r>
      <w:r w:rsidRPr="0096791C">
        <w:rPr>
          <w:rFonts w:ascii="Consolas" w:hAnsi="Consolas"/>
        </w:rPr>
        <w:t>C:\HOL-TM1SDK\models</w:t>
      </w:r>
      <w:r w:rsidRPr="006A7FF3">
        <w:t xml:space="preserve"> folder called ‘</w:t>
      </w:r>
      <w:proofErr w:type="spellStart"/>
      <w:r w:rsidRPr="006A7FF3">
        <w:t>NorthWind</w:t>
      </w:r>
      <w:proofErr w:type="spellEnd"/>
      <w:r w:rsidRPr="006A7FF3">
        <w:t>’.</w:t>
      </w:r>
    </w:p>
    <w:p w14:paraId="295A0B97" w14:textId="77777777" w:rsidR="00B1726C" w:rsidRPr="006A7FF3" w:rsidRDefault="00B1726C" w:rsidP="00B1726C">
      <w:r w:rsidRPr="006A7FF3">
        <w:t xml:space="preserve">To be able to start a new TM1 server the only thing we need is a </w:t>
      </w:r>
      <w:r w:rsidRPr="0096791C">
        <w:rPr>
          <w:rFonts w:ascii="Consolas" w:hAnsi="Consolas"/>
        </w:rPr>
        <w:t>tm1s.cfg</w:t>
      </w:r>
      <w:r w:rsidRPr="006A7FF3">
        <w:t xml:space="preserve"> file containing the minimum set of configuration settings to stand up such server. In the </w:t>
      </w:r>
      <w:proofErr w:type="spellStart"/>
      <w:r w:rsidRPr="006A7FF3">
        <w:t>NorthWind</w:t>
      </w:r>
      <w:proofErr w:type="spellEnd"/>
      <w:r w:rsidRPr="006A7FF3">
        <w:t xml:space="preserve"> folder you’ll find that tm1s.cfg containing the following configuration: </w:t>
      </w:r>
    </w:p>
    <w:p w14:paraId="7E7B6F0D" w14:textId="77777777" w:rsidR="00B1726C" w:rsidRPr="006A7FF3" w:rsidRDefault="00B1726C" w:rsidP="00B1726C">
      <w:pPr>
        <w:pStyle w:val="Code"/>
      </w:pPr>
      <w:r w:rsidRPr="006A7FF3">
        <w:t>[TM1S]</w:t>
      </w:r>
      <w:r w:rsidRPr="006A7FF3">
        <w:br/>
      </w:r>
      <w:proofErr w:type="spellStart"/>
      <w:r w:rsidRPr="006A7FF3">
        <w:t>ServerName</w:t>
      </w:r>
      <w:proofErr w:type="spellEnd"/>
      <w:r w:rsidRPr="006A7FF3">
        <w:t>=</w:t>
      </w:r>
      <w:proofErr w:type="spellStart"/>
      <w:r w:rsidRPr="006A7FF3">
        <w:t>NorthWind</w:t>
      </w:r>
      <w:proofErr w:type="spellEnd"/>
      <w:r w:rsidRPr="006A7FF3">
        <w:br/>
      </w:r>
      <w:proofErr w:type="spellStart"/>
      <w:r w:rsidRPr="006A7FF3">
        <w:t>DataBaseDirectory</w:t>
      </w:r>
      <w:proofErr w:type="spellEnd"/>
      <w:r w:rsidRPr="006A7FF3">
        <w:t>=.</w:t>
      </w:r>
      <w:r w:rsidRPr="006A7FF3">
        <w:br/>
      </w:r>
      <w:proofErr w:type="spellStart"/>
      <w:r w:rsidRPr="006A7FF3">
        <w:t>HTTPPortNumber</w:t>
      </w:r>
      <w:proofErr w:type="spellEnd"/>
      <w:r w:rsidRPr="006A7FF3">
        <w:t>=8088</w:t>
      </w:r>
      <w:r w:rsidRPr="006A7FF3">
        <w:br/>
      </w:r>
      <w:proofErr w:type="spellStart"/>
      <w:r w:rsidRPr="006A7FF3">
        <w:t>HTTPSessionTimeoutMinutes</w:t>
      </w:r>
      <w:proofErr w:type="spellEnd"/>
      <w:r w:rsidRPr="006A7FF3">
        <w:t>=180</w:t>
      </w:r>
      <w:r w:rsidRPr="006A7FF3">
        <w:br/>
      </w:r>
      <w:proofErr w:type="spellStart"/>
      <w:r w:rsidRPr="006A7FF3">
        <w:t>PortNumber</w:t>
      </w:r>
      <w:proofErr w:type="spellEnd"/>
      <w:r w:rsidRPr="006A7FF3">
        <w:t>=12222</w:t>
      </w:r>
      <w:r w:rsidRPr="006A7FF3">
        <w:br/>
      </w:r>
      <w:proofErr w:type="spellStart"/>
      <w:r w:rsidRPr="006A7FF3">
        <w:t>UseSSL</w:t>
      </w:r>
      <w:proofErr w:type="spellEnd"/>
      <w:r w:rsidRPr="006A7FF3">
        <w:t>=F</w:t>
      </w:r>
      <w:r w:rsidRPr="006A7FF3">
        <w:br/>
      </w:r>
      <w:proofErr w:type="spellStart"/>
      <w:r w:rsidRPr="006A7FF3">
        <w:t>IntegratedSecurityMode</w:t>
      </w:r>
      <w:proofErr w:type="spellEnd"/>
      <w:r w:rsidRPr="006A7FF3">
        <w:t>=1</w:t>
      </w:r>
      <w:r w:rsidRPr="006A7FF3">
        <w:br/>
      </w:r>
      <w:proofErr w:type="spellStart"/>
      <w:r w:rsidRPr="006A7FF3">
        <w:t>EnableNewHierarchyCreation</w:t>
      </w:r>
      <w:proofErr w:type="spellEnd"/>
      <w:r w:rsidRPr="006A7FF3">
        <w:t>=T</w:t>
      </w:r>
    </w:p>
    <w:p w14:paraId="606045B3" w14:textId="77777777" w:rsidR="00B1726C" w:rsidRPr="006A7FF3" w:rsidRDefault="00B1726C" w:rsidP="00B1726C">
      <w:r w:rsidRPr="006A7FF3">
        <w:t xml:space="preserve">The most important things in here, apart from the server name, is the </w:t>
      </w:r>
      <w:proofErr w:type="spellStart"/>
      <w:r w:rsidRPr="006A7FF3">
        <w:t>HTTPPortNumber</w:t>
      </w:r>
      <w:proofErr w:type="spellEnd"/>
      <w:r w:rsidRPr="006A7FF3">
        <w:t xml:space="preserve">, instructing the server what port to use to host the REST API on, the </w:t>
      </w:r>
      <w:proofErr w:type="spellStart"/>
      <w:r w:rsidRPr="006A7FF3">
        <w:t>EnableNewHierarchyCreation</w:t>
      </w:r>
      <w:proofErr w:type="spellEnd"/>
      <w:r w:rsidRPr="006A7FF3">
        <w:t xml:space="preserve"> set to True, </w:t>
      </w:r>
      <w:r>
        <w:t>instructing</w:t>
      </w:r>
      <w:r w:rsidRPr="006A7FF3">
        <w:t xml:space="preserve"> the server it should run with support for Alternate Hierarchies turned on, and lastly, the </w:t>
      </w:r>
      <w:proofErr w:type="spellStart"/>
      <w:r w:rsidRPr="006A7FF3">
        <w:t>UseSSL</w:t>
      </w:r>
      <w:proofErr w:type="spellEnd"/>
      <w:r w:rsidRPr="006A7FF3">
        <w:t xml:space="preserve"> setting which we’ve set to False implying that we’ll not be using SSL on our connections which, for our REST API, implies we’ll be using HTTP instead of HTTPS. Note that in normal installation you </w:t>
      </w:r>
      <w:r w:rsidRPr="006A7FF3">
        <w:lastRenderedPageBreak/>
        <w:t xml:space="preserve">would not turn SSL off and, preferably, you’d always use your own certificate, </w:t>
      </w:r>
      <w:r>
        <w:t xml:space="preserve">instead of </w:t>
      </w:r>
      <w:r w:rsidRPr="006A7FF3">
        <w:t>using the once provided with the install</w:t>
      </w:r>
      <w:r>
        <w:t xml:space="preserve">, which </w:t>
      </w:r>
      <w:r w:rsidRPr="006A7FF3">
        <w:t xml:space="preserve">everybody </w:t>
      </w:r>
      <w:r>
        <w:t xml:space="preserve">who has </w:t>
      </w:r>
      <w:r w:rsidRPr="006A7FF3">
        <w:t>TM1 have as well (read: don’t really add much protection).</w:t>
      </w:r>
    </w:p>
    <w:p w14:paraId="685EC728" w14:textId="77777777" w:rsidR="00B1726C" w:rsidRPr="006A7FF3" w:rsidRDefault="00B1726C" w:rsidP="00B1726C">
      <w:r w:rsidRPr="006A7FF3">
        <w:t xml:space="preserve">Now that we have a data folder and the configuration down, we’ll have to start our newly configured server. To do so we added a shortcut on the desktop named “TM1 </w:t>
      </w:r>
      <w:proofErr w:type="spellStart"/>
      <w:r w:rsidRPr="006A7FF3">
        <w:t>NorthWind</w:t>
      </w:r>
      <w:proofErr w:type="spellEnd"/>
      <w:r w:rsidRPr="006A7FF3">
        <w:t>”. Go ahead and double click it and start our new server, empty, TM1 server.</w:t>
      </w:r>
    </w:p>
    <w:p w14:paraId="170B2F49" w14:textId="77777777" w:rsidR="00B1726C" w:rsidRPr="006A7FF3" w:rsidRDefault="00B1726C" w:rsidP="00B1726C">
      <w:r>
        <w:t>NOTE</w:t>
      </w:r>
      <w:r w:rsidRPr="006A7FF3">
        <w:t xml:space="preserve">: If at any point in time, while working thru the later parts of this chapter, you need a ‘reset’, for example if you end up building only a part of your model and wanted to start from scratch again, just stop the TM1 Server, remove all the files from the </w:t>
      </w:r>
      <w:proofErr w:type="spellStart"/>
      <w:r w:rsidRPr="006A7FF3">
        <w:t>NorthWind</w:t>
      </w:r>
      <w:proofErr w:type="spellEnd"/>
      <w:r w:rsidRPr="006A7FF3">
        <w:t xml:space="preserve"> folder with the exception of the </w:t>
      </w:r>
      <w:r w:rsidRPr="0096791C">
        <w:rPr>
          <w:rFonts w:ascii="Consolas" w:hAnsi="Consolas"/>
        </w:rPr>
        <w:t>tm1s.cfg</w:t>
      </w:r>
      <w:r w:rsidRPr="006A7FF3">
        <w:t xml:space="preserve"> file, and start the server again.</w:t>
      </w:r>
    </w:p>
    <w:p w14:paraId="2321D09F" w14:textId="77777777" w:rsidR="00B1726C" w:rsidRDefault="00B1726C" w:rsidP="00B1726C">
      <w:pPr>
        <w:pStyle w:val="Heading2"/>
      </w:pPr>
      <w:bookmarkStart w:id="53" w:name="_Toc22164201"/>
      <w:bookmarkStart w:id="54" w:name="_Toc37694744"/>
      <w:r>
        <w:t xml:space="preserve">Creating </w:t>
      </w:r>
      <w:r w:rsidRPr="006A7FF3">
        <w:t>the model</w:t>
      </w:r>
      <w:bookmarkEnd w:id="53"/>
      <w:bookmarkEnd w:id="54"/>
    </w:p>
    <w:p w14:paraId="634D3A14" w14:textId="77777777" w:rsidR="00B1726C" w:rsidRDefault="00B1726C" w:rsidP="00B1726C">
      <w:r>
        <w:t>Now that we have a server up and running, starting with an empty model, we need the model to be populated. New users starting from scratch would traditionally in perspectives have started modeling their business with dimensions, cubes and rules written against them, and augment the work they needed to do with processes that need to be run from time to time.</w:t>
      </w:r>
    </w:p>
    <w:p w14:paraId="24B9F4B3" w14:textId="77777777" w:rsidR="00B1726C" w:rsidRDefault="00B1726C" w:rsidP="00B1726C">
      <w:r>
        <w:t>Here we want to source from a database, and we have already decided on what the structure needs to be. We will show two ways of deploying a model here. First how we build a model by reading data from the source and using TM1’s REST API to create the artifacts representing the model programmatically. Secondly, we’ll show how, presuming somebody already did this work and was so kind to share ‘the code’ for such model in a GIT repository, to pull the source from such GIT repository and set up the model that way. Since GIT integration is an integral part of TM1 Server nowadays we’ll once again show you how, programmatically, this can be done.</w:t>
      </w:r>
    </w:p>
    <w:p w14:paraId="0CED2BEE" w14:textId="77777777" w:rsidR="00B1726C" w:rsidRPr="00D86DB9" w:rsidRDefault="00B1726C" w:rsidP="00B1726C">
      <w:r>
        <w:t xml:space="preserve">Note that you only need to perform one of the two way to deploy the model but, if you are interested and want to see them both in action, feel free to reset the model and try them both. </w:t>
      </w:r>
    </w:p>
    <w:p w14:paraId="01BB0615" w14:textId="77777777" w:rsidR="00B1726C" w:rsidRPr="006A7FF3" w:rsidRDefault="00B1726C" w:rsidP="00B1726C">
      <w:pPr>
        <w:pStyle w:val="Heading2"/>
      </w:pPr>
      <w:bookmarkStart w:id="55" w:name="_Toc22164202"/>
      <w:bookmarkStart w:id="56" w:name="_Toc37694745"/>
      <w:r w:rsidRPr="006A7FF3">
        <w:t xml:space="preserve">Building the model </w:t>
      </w:r>
      <w:r>
        <w:t>programmatically</w:t>
      </w:r>
      <w:bookmarkEnd w:id="55"/>
      <w:bookmarkEnd w:id="56"/>
    </w:p>
    <w:p w14:paraId="7EE50514" w14:textId="77777777" w:rsidR="00B1726C" w:rsidRPr="006A7FF3" w:rsidRDefault="00B1726C" w:rsidP="00B1726C">
      <w:r w:rsidRPr="006A7FF3">
        <w:t xml:space="preserve">Now it is time to create some dimensions, create a cube and load some data into that cube. For that you’ll be creating an application, written in </w:t>
      </w:r>
      <w:hyperlink r:id="rId70" w:history="1">
        <w:r w:rsidRPr="00D83B56">
          <w:rPr>
            <w:rStyle w:val="Hyperlink"/>
          </w:rPr>
          <w:t>Go</w:t>
        </w:r>
      </w:hyperlink>
      <w:r w:rsidRPr="006A7FF3">
        <w:t>, that does exactly that. And, to make it easy for you, we’ve already gone ahead, created a project and wrote the code that would help you implement this application, including the skeleton of the application itself.</w:t>
      </w:r>
    </w:p>
    <w:p w14:paraId="3300CBFA" w14:textId="77777777" w:rsidR="00B1726C" w:rsidRPr="006A7FF3" w:rsidRDefault="00B1726C" w:rsidP="00B1726C">
      <w:r>
        <w:t>But</w:t>
      </w:r>
      <w:r w:rsidRPr="006A7FF3">
        <w:t xml:space="preserve"> before we’ll write some code let’s get familiar with the project and learn how to build and run it.</w:t>
      </w:r>
    </w:p>
    <w:p w14:paraId="409DFC07" w14:textId="77777777" w:rsidR="00B1726C" w:rsidRPr="006A7FF3" w:rsidRDefault="00B1726C" w:rsidP="00B1726C">
      <w:r w:rsidRPr="006A7FF3">
        <w:t>In this lab you’ll be working with Go, a.k.a. Golang, which has built in support for dependency management, building, testing etc. All the files Go works with need to be organized in places where it knows where to find them. The root of all those locations is the so called GOPATH. On the lab VM the GOPATH is set to ‘</w:t>
      </w:r>
      <w:r w:rsidRPr="00D83B56">
        <w:rPr>
          <w:rFonts w:ascii="Consolas" w:hAnsi="Consolas"/>
        </w:rPr>
        <w:t>C:\go-workspace</w:t>
      </w:r>
      <w:r w:rsidRPr="006A7FF3">
        <w:t>’. The sources and their dependencies, that Go manages the organization of, all reside under the ‘</w:t>
      </w:r>
      <w:proofErr w:type="spellStart"/>
      <w:r w:rsidRPr="00D83B56">
        <w:rPr>
          <w:rFonts w:ascii="Consolas" w:hAnsi="Consolas"/>
        </w:rPr>
        <w:t>src</w:t>
      </w:r>
      <w:proofErr w:type="spellEnd"/>
      <w:r w:rsidRPr="006A7FF3">
        <w:t>’ subfolder and once it’s done building and installing an application, the binary for that application ends up in the ‘</w:t>
      </w:r>
      <w:r w:rsidRPr="00D83B56">
        <w:rPr>
          <w:rFonts w:ascii="Consolas" w:hAnsi="Consolas"/>
        </w:rPr>
        <w:t>bin</w:t>
      </w:r>
      <w:r w:rsidRPr="006A7FF3">
        <w:t>’ subfolder.</w:t>
      </w:r>
    </w:p>
    <w:p w14:paraId="07DA79F4" w14:textId="77777777" w:rsidR="00B1726C" w:rsidRPr="006A7FF3" w:rsidRDefault="00B1726C" w:rsidP="00B1726C">
      <w:r w:rsidRPr="006A7FF3">
        <w:t xml:space="preserve">The source for our project, named ‘builder’, </w:t>
      </w:r>
      <w:r>
        <w:t xml:space="preserve">can be found in </w:t>
      </w:r>
      <w:r w:rsidRPr="006A7FF3">
        <w:t xml:space="preserve">the </w:t>
      </w:r>
      <w:r w:rsidRPr="00223658">
        <w:rPr>
          <w:rFonts w:ascii="Consolas" w:hAnsi="Consolas"/>
        </w:rPr>
        <w:t>github.com\</w:t>
      </w:r>
      <w:proofErr w:type="spellStart"/>
      <w:r w:rsidRPr="00223658">
        <w:rPr>
          <w:rFonts w:ascii="Consolas" w:hAnsi="Consolas"/>
        </w:rPr>
        <w:t>hubert-heijkers</w:t>
      </w:r>
      <w:proofErr w:type="spellEnd"/>
      <w:r w:rsidRPr="00223658">
        <w:rPr>
          <w:rFonts w:ascii="Consolas" w:hAnsi="Consolas"/>
        </w:rPr>
        <w:t>\Go</w:t>
      </w:r>
      <w:r>
        <w:rPr>
          <w:rFonts w:ascii="Consolas" w:hAnsi="Consolas"/>
        </w:rPr>
        <w:t>DAIF</w:t>
      </w:r>
      <w:r w:rsidRPr="00223658">
        <w:rPr>
          <w:rFonts w:ascii="Consolas" w:hAnsi="Consolas"/>
        </w:rPr>
        <w:t>2019</w:t>
      </w:r>
      <w:r w:rsidRPr="006A7FF3">
        <w:t xml:space="preserve"> repository therefore can be found here:</w:t>
      </w:r>
    </w:p>
    <w:p w14:paraId="63853E36" w14:textId="77777777" w:rsidR="00B1726C" w:rsidRPr="00223658" w:rsidRDefault="00B1726C" w:rsidP="00B1726C">
      <w:pPr>
        <w:rPr>
          <w:rFonts w:ascii="Consolas" w:hAnsi="Consolas"/>
          <w:szCs w:val="20"/>
        </w:rPr>
      </w:pPr>
      <w:r w:rsidRPr="00223658">
        <w:rPr>
          <w:rFonts w:ascii="Consolas" w:hAnsi="Consolas"/>
          <w:szCs w:val="20"/>
        </w:rPr>
        <w:t>C:\go-workspace\src\github.com\hubert-heijkers\Go</w:t>
      </w:r>
      <w:r>
        <w:rPr>
          <w:rFonts w:ascii="Consolas" w:hAnsi="Consolas"/>
          <w:szCs w:val="20"/>
        </w:rPr>
        <w:t>DAIF</w:t>
      </w:r>
      <w:r w:rsidRPr="00223658">
        <w:rPr>
          <w:rFonts w:ascii="Consolas" w:hAnsi="Consolas"/>
          <w:szCs w:val="20"/>
        </w:rPr>
        <w:t>2019\builder</w:t>
      </w:r>
    </w:p>
    <w:p w14:paraId="09B07CC8" w14:textId="77777777" w:rsidR="00B1726C" w:rsidRPr="006A7FF3" w:rsidRDefault="00B1726C" w:rsidP="00B1726C">
      <w:r w:rsidRPr="006A7FF3">
        <w:t>Whereas the ‘builder’ app, read: builder.exe, will end up being put into:</w:t>
      </w:r>
    </w:p>
    <w:p w14:paraId="52AFABFE" w14:textId="77777777" w:rsidR="00B1726C" w:rsidRPr="00223658" w:rsidRDefault="00B1726C" w:rsidP="00B1726C">
      <w:pPr>
        <w:rPr>
          <w:rFonts w:ascii="Consolas" w:hAnsi="Consolas"/>
        </w:rPr>
      </w:pPr>
      <w:r w:rsidRPr="00223658">
        <w:rPr>
          <w:rFonts w:ascii="Consolas" w:hAnsi="Consolas"/>
          <w:szCs w:val="20"/>
        </w:rPr>
        <w:t>C:\go-workspace\bin</w:t>
      </w:r>
    </w:p>
    <w:p w14:paraId="386616FA" w14:textId="77777777" w:rsidR="00B1726C" w:rsidRPr="006A7FF3" w:rsidRDefault="00B1726C" w:rsidP="00B1726C">
      <w:r w:rsidRPr="006A7FF3">
        <w:t>Now let’s go ahead and open a command box and change the directory to builder folder.</w:t>
      </w:r>
    </w:p>
    <w:p w14:paraId="3F8C3748" w14:textId="77777777" w:rsidR="00B1726C" w:rsidRDefault="00B1726C" w:rsidP="00B1726C">
      <w:pPr>
        <w:pStyle w:val="Code"/>
      </w:pPr>
      <w:r w:rsidRPr="006A7FF3">
        <w:lastRenderedPageBreak/>
        <w:t>cd C:\go-workspace\src\github.com\hubert-heijkers\Go</w:t>
      </w:r>
      <w:r>
        <w:t>DAIF</w:t>
      </w:r>
      <w:r w:rsidRPr="006A7FF3">
        <w:t>201</w:t>
      </w:r>
      <w:r>
        <w:t>9</w:t>
      </w:r>
      <w:r w:rsidRPr="006A7FF3">
        <w:t>\builder</w:t>
      </w:r>
    </w:p>
    <w:p w14:paraId="0131A36C" w14:textId="77777777" w:rsidR="00B1726C" w:rsidRPr="006A7FF3" w:rsidRDefault="00B1726C" w:rsidP="00B1726C">
      <w:pPr>
        <w:rPr>
          <w:szCs w:val="20"/>
        </w:rPr>
      </w:pPr>
      <w:r w:rsidRPr="006A7FF3">
        <w:rPr>
          <w:szCs w:val="20"/>
        </w:rPr>
        <w:t>or</w:t>
      </w:r>
    </w:p>
    <w:p w14:paraId="685706AD" w14:textId="77777777" w:rsidR="00B1726C" w:rsidRPr="006A7FF3" w:rsidRDefault="00B1726C" w:rsidP="00B1726C">
      <w:pPr>
        <w:pStyle w:val="Code"/>
      </w:pPr>
      <w:r w:rsidRPr="006A7FF3">
        <w:t>cd %GOPATH%\</w:t>
      </w:r>
      <w:proofErr w:type="spellStart"/>
      <w:r w:rsidRPr="006A7FF3">
        <w:t>src</w:t>
      </w:r>
      <w:proofErr w:type="spellEnd"/>
      <w:r w:rsidRPr="006A7FF3">
        <w:t>\github.com\</w:t>
      </w:r>
      <w:proofErr w:type="spellStart"/>
      <w:r w:rsidRPr="006A7FF3">
        <w:t>hubert-heijkers</w:t>
      </w:r>
      <w:proofErr w:type="spellEnd"/>
      <w:r w:rsidRPr="006A7FF3">
        <w:t>\Go</w:t>
      </w:r>
      <w:r>
        <w:t>DAIF</w:t>
      </w:r>
      <w:r w:rsidRPr="006A7FF3">
        <w:t>201</w:t>
      </w:r>
      <w:r>
        <w:t>9</w:t>
      </w:r>
      <w:r w:rsidRPr="006A7FF3">
        <w:t>\builder</w:t>
      </w:r>
    </w:p>
    <w:p w14:paraId="6DA80DA3" w14:textId="77777777" w:rsidR="00B1726C" w:rsidRPr="006A7FF3" w:rsidRDefault="00B1726C" w:rsidP="00B1726C">
      <w:r>
        <w:rPr>
          <w:noProof/>
        </w:rPr>
        <w:drawing>
          <wp:inline distT="0" distB="0" distL="0" distR="0" wp14:anchorId="72EA7032" wp14:editId="26DF32A4">
            <wp:extent cx="5724525" cy="12382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4525" cy="1238250"/>
                    </a:xfrm>
                    <a:prstGeom prst="rect">
                      <a:avLst/>
                    </a:prstGeom>
                    <a:noFill/>
                    <a:ln>
                      <a:noFill/>
                    </a:ln>
                  </pic:spPr>
                </pic:pic>
              </a:graphicData>
            </a:graphic>
          </wp:inline>
        </w:drawing>
      </w:r>
    </w:p>
    <w:p w14:paraId="63201602" w14:textId="77777777" w:rsidR="00B1726C" w:rsidRPr="006A7FF3" w:rsidRDefault="00B1726C" w:rsidP="00B1726C">
      <w:r w:rsidRPr="006A7FF3">
        <w:t xml:space="preserve">The code that has been written and you are going to write, directly or indirectly, has dependencies on some third-party packages. </w:t>
      </w:r>
      <w:r>
        <w:t>B</w:t>
      </w:r>
      <w:r w:rsidRPr="006A7FF3">
        <w:t>efore we can compile anything, we need to get those dependencies</w:t>
      </w:r>
      <w:r>
        <w:t xml:space="preserve">. Go has us covered here, so </w:t>
      </w:r>
      <w:r w:rsidRPr="006A7FF3">
        <w:t xml:space="preserve">let’s </w:t>
      </w:r>
      <w:r>
        <w:t>d</w:t>
      </w:r>
      <w:r w:rsidRPr="006A7FF3">
        <w:t>o that right here, using the following command:</w:t>
      </w:r>
    </w:p>
    <w:p w14:paraId="60F924DD" w14:textId="77777777" w:rsidR="00B1726C" w:rsidRPr="006A7FF3" w:rsidRDefault="00B1726C" w:rsidP="00B1726C">
      <w:pPr>
        <w:pStyle w:val="Code"/>
      </w:pPr>
      <w:r w:rsidRPr="006A7FF3">
        <w:t xml:space="preserve">go get ./... </w:t>
      </w:r>
    </w:p>
    <w:p w14:paraId="51081FD4" w14:textId="77777777" w:rsidR="00B1726C" w:rsidRPr="006A7FF3" w:rsidRDefault="00B1726C" w:rsidP="00B1726C">
      <w:r w:rsidRPr="006A7FF3">
        <w:t>And, while we are at it, let’s build the application as well, and have it ‘installed’ in the bin folder, using:</w:t>
      </w:r>
    </w:p>
    <w:p w14:paraId="3FB9F749" w14:textId="77777777" w:rsidR="00B1726C" w:rsidRPr="006A7FF3" w:rsidRDefault="00B1726C" w:rsidP="00B1726C">
      <w:pPr>
        <w:pStyle w:val="Code"/>
      </w:pPr>
      <w:r w:rsidRPr="006A7FF3">
        <w:t>go install</w:t>
      </w:r>
    </w:p>
    <w:p w14:paraId="5C507B3E" w14:textId="2AF02DCA" w:rsidR="00B1726C" w:rsidRPr="006A7FF3" w:rsidRDefault="00910A29" w:rsidP="00B1726C">
      <w:r w:rsidRPr="006A7FF3">
        <w:rPr>
          <w:noProof/>
        </w:rPr>
        <w:drawing>
          <wp:anchor distT="0" distB="0" distL="114300" distR="114300" simplePos="0" relativeHeight="251656704" behindDoc="0" locked="0" layoutInCell="1" allowOverlap="1" wp14:anchorId="5BA67673" wp14:editId="03438F78">
            <wp:simplePos x="0" y="0"/>
            <wp:positionH relativeFrom="margin">
              <wp:posOffset>3844428</wp:posOffset>
            </wp:positionH>
            <wp:positionV relativeFrom="paragraph">
              <wp:posOffset>421308</wp:posOffset>
            </wp:positionV>
            <wp:extent cx="2074545" cy="4438650"/>
            <wp:effectExtent l="0" t="0" r="190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074545" cy="4438650"/>
                    </a:xfrm>
                    <a:prstGeom prst="rect">
                      <a:avLst/>
                    </a:prstGeom>
                  </pic:spPr>
                </pic:pic>
              </a:graphicData>
            </a:graphic>
            <wp14:sizeRelH relativeFrom="margin">
              <wp14:pctWidth>0</wp14:pctWidth>
            </wp14:sizeRelH>
          </wp:anchor>
        </w:drawing>
      </w:r>
      <w:r w:rsidR="00B1726C" w:rsidRPr="006A7FF3">
        <w:t xml:space="preserve">Congratulations, you’ve built </w:t>
      </w:r>
      <w:r w:rsidR="00B1726C">
        <w:t xml:space="preserve">your first Go </w:t>
      </w:r>
      <w:r w:rsidR="00B1726C" w:rsidRPr="006A7FF3">
        <w:t xml:space="preserve">app. Now go and have a peek in the go bin folder, </w:t>
      </w:r>
      <w:r w:rsidR="00B1726C" w:rsidRPr="00477C1B">
        <w:rPr>
          <w:rFonts w:ascii="Consolas" w:hAnsi="Consolas"/>
        </w:rPr>
        <w:t>C:\go-workspace\bin</w:t>
      </w:r>
      <w:r w:rsidR="00B1726C" w:rsidRPr="006A7FF3">
        <w:t xml:space="preserve">. It contains the binary for your application, </w:t>
      </w:r>
      <w:r w:rsidR="00B1726C" w:rsidRPr="00477C1B">
        <w:rPr>
          <w:rFonts w:ascii="Consolas" w:hAnsi="Consolas"/>
        </w:rPr>
        <w:t>builder.exe</w:t>
      </w:r>
      <w:r w:rsidR="00B1726C" w:rsidRPr="006A7FF3">
        <w:t>.</w:t>
      </w:r>
    </w:p>
    <w:p w14:paraId="1694DD8E" w14:textId="44E1F13B" w:rsidR="00B1726C" w:rsidRPr="006A7FF3" w:rsidRDefault="00B1726C" w:rsidP="00B1726C">
      <w:pPr>
        <w:pStyle w:val="Heading3"/>
      </w:pPr>
      <w:bookmarkStart w:id="57" w:name="_Toc22164203"/>
      <w:bookmarkStart w:id="58" w:name="_Toc37694746"/>
      <w:r w:rsidRPr="006A7FF3">
        <w:t>Getting familiar with what’s there already</w:t>
      </w:r>
      <w:bookmarkEnd w:id="57"/>
      <w:bookmarkEnd w:id="58"/>
    </w:p>
    <w:p w14:paraId="680456DE" w14:textId="77777777" w:rsidR="00B1726C" w:rsidRPr="006A7FF3" w:rsidRDefault="00B1726C" w:rsidP="00B1726C">
      <w:r w:rsidRPr="006A7FF3">
        <w:t xml:space="preserve">Before we start coding let’s have a peek at the code that’s already provided. If you look in builder source folder, you’ll notice there are folders that representing a separate ‘package’ in Go speak. </w:t>
      </w:r>
    </w:p>
    <w:p w14:paraId="09856B07" w14:textId="77777777" w:rsidR="00B1726C" w:rsidRPr="006A7FF3" w:rsidRDefault="00B1726C" w:rsidP="00B1726C">
      <w:r>
        <w:t>NOTE</w:t>
      </w:r>
      <w:r w:rsidRPr="006A7FF3">
        <w:t xml:space="preserve">: All code in these packages was written with this example in mind. Shortcuts have been taken, error checking is ignored, and assumptions made as such, and therefore this code is by no means meant to be complete or ‘production’ </w:t>
      </w:r>
      <w:proofErr w:type="gramStart"/>
      <w:r w:rsidRPr="006A7FF3">
        <w:t>quality, yet</w:t>
      </w:r>
      <w:proofErr w:type="gramEnd"/>
      <w:r w:rsidRPr="006A7FF3">
        <w:t xml:space="preserve"> is purely to demonstrate the principals involved.</w:t>
      </w:r>
    </w:p>
    <w:p w14:paraId="5E679FFE" w14:textId="77777777" w:rsidR="00B1726C" w:rsidRPr="006A7FF3" w:rsidRDefault="00B1726C" w:rsidP="00B1726C">
      <w:r w:rsidRPr="006A7FF3">
        <w:rPr>
          <w:i/>
        </w:rPr>
        <w:t>OData package</w:t>
      </w:r>
      <w:r w:rsidRPr="006A7FF3">
        <w:t>:</w:t>
      </w:r>
      <w:r w:rsidRPr="006A7FF3">
        <w:br/>
        <w:t xml:space="preserve">This package implements OData specific extensions on top of the build in http package. For starters, it implements wrappers for the GET and POST methods, adding some OData specifics to the request as well as error checking. The </w:t>
      </w:r>
      <w:proofErr w:type="spellStart"/>
      <w:r w:rsidRPr="00594133">
        <w:rPr>
          <w:rFonts w:ascii="Consolas" w:hAnsi="Consolas"/>
        </w:rPr>
        <w:t>IterateCollection</w:t>
      </w:r>
      <w:proofErr w:type="spellEnd"/>
      <w:r w:rsidRPr="006A7FF3">
        <w:t xml:space="preserve"> function, given the URL to a collection valued OData resource, iterates that collection in one or more roundtrips, building on OData semantics.</w:t>
      </w:r>
    </w:p>
    <w:p w14:paraId="4871B2CF" w14:textId="77777777" w:rsidR="00B1726C" w:rsidRPr="006A7FF3" w:rsidRDefault="00B1726C" w:rsidP="00B1726C">
      <w:proofErr w:type="spellStart"/>
      <w:r w:rsidRPr="006A7FF3">
        <w:rPr>
          <w:i/>
        </w:rPr>
        <w:t>NorthWind</w:t>
      </w:r>
      <w:proofErr w:type="spellEnd"/>
      <w:r w:rsidRPr="006A7FF3">
        <w:rPr>
          <w:i/>
        </w:rPr>
        <w:t xml:space="preserve"> package:</w:t>
      </w:r>
      <w:r w:rsidRPr="006A7FF3">
        <w:rPr>
          <w:i/>
        </w:rPr>
        <w:br/>
      </w:r>
      <w:r w:rsidRPr="006A7FF3">
        <w:t xml:space="preserve">Go has built in support for marshalling of structures from and to JSON. In this package you’ll find the structures describing both entity types and responses, with their JSON mapping, we’ll end up consuming from the </w:t>
      </w:r>
      <w:proofErr w:type="spellStart"/>
      <w:r w:rsidRPr="006A7FF3">
        <w:t>NorthWind</w:t>
      </w:r>
      <w:proofErr w:type="spellEnd"/>
      <w:r w:rsidRPr="006A7FF3">
        <w:t xml:space="preserve"> service. If you are interested in taking a look at the metadata for the </w:t>
      </w:r>
      <w:proofErr w:type="spellStart"/>
      <w:r w:rsidRPr="006A7FF3">
        <w:t>NorthWind</w:t>
      </w:r>
      <w:proofErr w:type="spellEnd"/>
      <w:r w:rsidRPr="006A7FF3">
        <w:t xml:space="preserve"> service then, as you did with the TM1 server earlier already, query the </w:t>
      </w:r>
      <w:r w:rsidRPr="006A7FF3">
        <w:lastRenderedPageBreak/>
        <w:t xml:space="preserve">metadata document by, like with the TM1 server, adding $metadata to the service root URL as in: </w:t>
      </w:r>
      <w:hyperlink r:id="rId73" w:history="1">
        <w:r w:rsidRPr="00366188">
          <w:rPr>
            <w:rStyle w:val="Hyperlink"/>
            <w:rFonts w:ascii="Consolas" w:hAnsi="Consolas"/>
            <w:szCs w:val="20"/>
          </w:rPr>
          <w:t>http://services.odata.org/V4/Northwind/Northwind.svc/$metadata</w:t>
        </w:r>
      </w:hyperlink>
      <w:r w:rsidRPr="006A7FF3">
        <w:rPr>
          <w:szCs w:val="20"/>
        </w:rPr>
        <w:t>.</w:t>
      </w:r>
    </w:p>
    <w:p w14:paraId="4CE57961" w14:textId="77777777" w:rsidR="00B1726C" w:rsidRPr="006A7FF3" w:rsidRDefault="00B1726C" w:rsidP="00B1726C">
      <w:r w:rsidRPr="006A7FF3">
        <w:rPr>
          <w:i/>
        </w:rPr>
        <w:t>TM1 package:</w:t>
      </w:r>
      <w:r w:rsidRPr="006A7FF3">
        <w:rPr>
          <w:i/>
        </w:rPr>
        <w:br/>
      </w:r>
      <w:r w:rsidRPr="006A7FF3">
        <w:t xml:space="preserve">Using the same JSON mapping as mentioned above, the TM1 package describes those meta data entity types (Cube, Dimension, Hierarchy, Element, Edge etc.). Only specifying those properties that we’ll end up using, from TM1’s REST API, needed by code that we are writing to build our </w:t>
      </w:r>
      <w:proofErr w:type="spellStart"/>
      <w:r w:rsidRPr="006A7FF3">
        <w:t>NorthWind</w:t>
      </w:r>
      <w:proofErr w:type="spellEnd"/>
      <w:r w:rsidRPr="006A7FF3">
        <w:t xml:space="preserve"> model.</w:t>
      </w:r>
    </w:p>
    <w:p w14:paraId="1A6E5156" w14:textId="77777777" w:rsidR="00B1726C" w:rsidRPr="006A7FF3" w:rsidRDefault="00B1726C" w:rsidP="00B1726C">
      <w:r>
        <w:t>NOTE</w:t>
      </w:r>
      <w:r w:rsidRPr="006A7FF3">
        <w:t xml:space="preserve">: Currently there is a difference in JSON encoding of a collection of references being received from the server and a collection of references being sent, which for now still requires the </w:t>
      </w:r>
      <w:r w:rsidRPr="0006366F">
        <w:rPr>
          <w:rFonts w:ascii="Consolas" w:hAnsi="Consolas"/>
        </w:rPr>
        <w:t>@</w:t>
      </w:r>
      <w:proofErr w:type="spellStart"/>
      <w:proofErr w:type="gramStart"/>
      <w:r w:rsidRPr="0006366F">
        <w:rPr>
          <w:rFonts w:ascii="Consolas" w:hAnsi="Consolas"/>
        </w:rPr>
        <w:t>odata.bind</w:t>
      </w:r>
      <w:proofErr w:type="spellEnd"/>
      <w:proofErr w:type="gramEnd"/>
      <w:r w:rsidRPr="006A7FF3">
        <w:t xml:space="preserve"> annotation. This is changing in an upcoming </w:t>
      </w:r>
      <w:r>
        <w:t xml:space="preserve">v4.01 </w:t>
      </w:r>
      <w:r w:rsidRPr="006A7FF3">
        <w:t>version of the OData specification, but until then two separate types will be required, making it all very inconvenient to mix and match. In the code we do not use the components to define the dimension, only in consumption cases, but rather specify edges, that use the bind notation.</w:t>
      </w:r>
    </w:p>
    <w:p w14:paraId="15331494" w14:textId="77777777" w:rsidR="00B1726C" w:rsidRPr="006A7FF3" w:rsidRDefault="00B1726C" w:rsidP="00B1726C">
      <w:r w:rsidRPr="006A7FF3">
        <w:rPr>
          <w:i/>
        </w:rPr>
        <w:t>Processes package:</w:t>
      </w:r>
      <w:r w:rsidRPr="006A7FF3">
        <w:rPr>
          <w:i/>
        </w:rPr>
        <w:br/>
      </w:r>
      <w:r w:rsidRPr="006A7FF3">
        <w:t xml:space="preserve">This is the package in which the code resides that does the actual processing of the source data and generates the definitions of the dimensions as well as loading data into the model. </w:t>
      </w:r>
    </w:p>
    <w:p w14:paraId="63A93E6A" w14:textId="77777777" w:rsidR="00B1726C" w:rsidRPr="006A7FF3" w:rsidRDefault="00B1726C" w:rsidP="00B1726C">
      <w:r w:rsidRPr="006A7FF3">
        <w:t xml:space="preserve">The Products, Customers and Employees dimensions all follow the same pattern, they iterate the collections of </w:t>
      </w:r>
      <w:hyperlink r:id="rId74" w:history="1">
        <w:r w:rsidRPr="006A7FF3">
          <w:rPr>
            <w:rStyle w:val="Hyperlink"/>
          </w:rPr>
          <w:t>categories expanded with products</w:t>
        </w:r>
      </w:hyperlink>
      <w:r w:rsidRPr="006A7FF3">
        <w:t xml:space="preserve">, </w:t>
      </w:r>
      <w:hyperlink r:id="rId75" w:history="1">
        <w:r w:rsidRPr="006A7FF3">
          <w:rPr>
            <w:rStyle w:val="Hyperlink"/>
          </w:rPr>
          <w:t>customers</w:t>
        </w:r>
      </w:hyperlink>
      <w:r w:rsidRPr="006A7FF3">
        <w:t xml:space="preserve"> and </w:t>
      </w:r>
      <w:hyperlink r:id="rId76" w:history="1">
        <w:r w:rsidRPr="006A7FF3">
          <w:rPr>
            <w:rStyle w:val="Hyperlink"/>
          </w:rPr>
          <w:t>employees</w:t>
        </w:r>
      </w:hyperlink>
      <w:r w:rsidRPr="006A7FF3">
        <w:t xml:space="preserve">, and generate the dimension structures for the dimension representing them. Products and customer dimensions each have one </w:t>
      </w:r>
      <w:r>
        <w:t>hierarchy,</w:t>
      </w:r>
      <w:r w:rsidRPr="006A7FF3">
        <w:t xml:space="preserve"> while for the Employees </w:t>
      </w:r>
      <w:proofErr w:type="gramStart"/>
      <w:r w:rsidRPr="006A7FF3">
        <w:t>dimension</w:t>
      </w:r>
      <w:proofErr w:type="gramEnd"/>
      <w:r w:rsidRPr="006A7FF3">
        <w:t xml:space="preserve"> we create </w:t>
      </w:r>
      <w:r>
        <w:t xml:space="preserve">two hierarchies, one </w:t>
      </w:r>
      <w:r w:rsidRPr="006A7FF3">
        <w:t>hierarchy based on geography</w:t>
      </w:r>
      <w:r>
        <w:t xml:space="preserve"> and another one based on the </w:t>
      </w:r>
      <w:r w:rsidRPr="006A7FF3">
        <w:t>age generation. Have a look at the source data.</w:t>
      </w:r>
    </w:p>
    <w:p w14:paraId="6ECC61BD" w14:textId="77777777" w:rsidR="00B1726C" w:rsidRPr="0006366F" w:rsidRDefault="00B1726C" w:rsidP="00B1726C">
      <w:pPr>
        <w:rPr>
          <w:rFonts w:ascii="Consolas" w:hAnsi="Consolas"/>
          <w:szCs w:val="20"/>
        </w:rPr>
      </w:pPr>
      <w:r w:rsidRPr="006A7FF3">
        <w:t>Categories expanded with products:</w:t>
      </w:r>
      <w:r w:rsidRPr="006A7FF3">
        <w:br/>
      </w:r>
      <w:hyperlink r:id="rId77" w:history="1">
        <w:r w:rsidRPr="0006366F">
          <w:rPr>
            <w:rStyle w:val="Hyperlink"/>
            <w:rFonts w:ascii="Consolas" w:hAnsi="Consolas"/>
            <w:szCs w:val="20"/>
          </w:rPr>
          <w:t>http://services.odata.org/V4/Northwind/Northwind.svc/Categories?$select=CategoryID,CategoryName&amp;$orderby=CategoryName&amp;$expand=Products($select=ProductID,ProductName;$orderby=ProductName)</w:t>
        </w:r>
      </w:hyperlink>
    </w:p>
    <w:p w14:paraId="31CE8BD1" w14:textId="77777777" w:rsidR="00B1726C" w:rsidRPr="0006366F" w:rsidRDefault="00B1726C" w:rsidP="00B1726C">
      <w:pPr>
        <w:rPr>
          <w:rFonts w:ascii="Consolas" w:hAnsi="Consolas"/>
        </w:rPr>
      </w:pPr>
      <w:r w:rsidRPr="006A7FF3">
        <w:t>Customers:</w:t>
      </w:r>
      <w:r w:rsidRPr="006A7FF3">
        <w:br/>
      </w:r>
      <w:hyperlink r:id="rId78" w:history="1">
        <w:r w:rsidRPr="0006366F">
          <w:rPr>
            <w:rStyle w:val="Hyperlink"/>
            <w:rFonts w:ascii="Consolas" w:hAnsi="Consolas"/>
            <w:szCs w:val="20"/>
          </w:rPr>
          <w:t>http://services.odata.org/V4/Northwind/Northwind.svc/Customers?$orderby=Country%20asc,Region%20asc,%20City%20asc&amp;$select=CustomerID,CompanyName,City,Region,Country</w:t>
        </w:r>
      </w:hyperlink>
    </w:p>
    <w:p w14:paraId="5BD6AA04" w14:textId="77777777" w:rsidR="00B1726C" w:rsidRPr="0006366F" w:rsidRDefault="00B1726C" w:rsidP="00B1726C">
      <w:pPr>
        <w:rPr>
          <w:rFonts w:ascii="Consolas" w:hAnsi="Consolas"/>
          <w:szCs w:val="20"/>
        </w:rPr>
      </w:pPr>
      <w:r w:rsidRPr="006A7FF3">
        <w:t>Employees:</w:t>
      </w:r>
      <w:r w:rsidRPr="006A7FF3">
        <w:br/>
      </w:r>
      <w:hyperlink r:id="rId79" w:history="1">
        <w:r w:rsidRPr="0006366F">
          <w:rPr>
            <w:rStyle w:val="Hyperlink"/>
            <w:rFonts w:ascii="Consolas" w:hAnsi="Consolas"/>
            <w:szCs w:val="20"/>
          </w:rPr>
          <w:t>http://services.odata.org/V4/Northwind/Northwind.svc/Employees?$select=EmployeeID,LastName,FirstName,TitleOfCourtesy,City,Region,Country,BirthDate&amp;$orderby=Country%20asc,Region%20asc,City%20asc</w:t>
        </w:r>
      </w:hyperlink>
    </w:p>
    <w:p w14:paraId="5545342B" w14:textId="77777777" w:rsidR="00B1726C" w:rsidRPr="006A7FF3" w:rsidRDefault="00B1726C" w:rsidP="00B1726C">
      <w:r w:rsidRPr="006A7FF3">
        <w:t xml:space="preserve">Note that we are using </w:t>
      </w:r>
      <w:r w:rsidRPr="0006366F">
        <w:rPr>
          <w:rFonts w:ascii="Consolas" w:hAnsi="Consolas"/>
        </w:rPr>
        <w:t>$select</w:t>
      </w:r>
      <w:r w:rsidRPr="006A7FF3">
        <w:t xml:space="preserve">, </w:t>
      </w:r>
      <w:r w:rsidRPr="0006366F">
        <w:rPr>
          <w:rFonts w:ascii="Consolas" w:hAnsi="Consolas"/>
        </w:rPr>
        <w:t>$expand</w:t>
      </w:r>
      <w:r w:rsidRPr="006A7FF3">
        <w:t xml:space="preserve"> and </w:t>
      </w:r>
      <w:r w:rsidRPr="0006366F">
        <w:rPr>
          <w:rFonts w:ascii="Consolas" w:hAnsi="Consolas"/>
        </w:rPr>
        <w:t>$</w:t>
      </w:r>
      <w:proofErr w:type="spellStart"/>
      <w:r w:rsidRPr="0006366F">
        <w:rPr>
          <w:rFonts w:ascii="Consolas" w:hAnsi="Consolas"/>
        </w:rPr>
        <w:t>orderby</w:t>
      </w:r>
      <w:proofErr w:type="spellEnd"/>
      <w:r w:rsidRPr="006A7FF3">
        <w:t xml:space="preserve"> to select just the data we are interested in and have the data source order them before returning them so we can build on that order.</w:t>
      </w:r>
    </w:p>
    <w:p w14:paraId="5AEF31DB" w14:textId="77777777" w:rsidR="00B1726C" w:rsidRPr="006A7FF3" w:rsidRDefault="00B1726C" w:rsidP="00B1726C">
      <w:r w:rsidRPr="006A7FF3">
        <w:t>The Time dimension applies a different logic. It requests the first and the last order by requesting the orders collection, ordering them by order data, both ascending and descending, and then only asking for the first order to be returned. Using the order date from these two orders we know the date range for which it subsequently creates a time dimension with one hierarchy containing years, quarters, months and days and additional hierarchies for years, quarters and months. Want to find out yourself what the first and last order dates are then follow the following links:</w:t>
      </w:r>
    </w:p>
    <w:p w14:paraId="25588F67" w14:textId="77777777" w:rsidR="00B1726C" w:rsidRPr="0006366F" w:rsidRDefault="00B1726C" w:rsidP="00B1726C">
      <w:pPr>
        <w:rPr>
          <w:rFonts w:ascii="Consolas" w:hAnsi="Consolas"/>
        </w:rPr>
      </w:pPr>
      <w:r w:rsidRPr="006A7FF3">
        <w:t>First order date:</w:t>
      </w:r>
      <w:r w:rsidRPr="006A7FF3">
        <w:br/>
      </w:r>
      <w:hyperlink r:id="rId80" w:history="1">
        <w:r w:rsidRPr="0006366F">
          <w:rPr>
            <w:rStyle w:val="Hyperlink"/>
            <w:rFonts w:ascii="Consolas" w:hAnsi="Consolas"/>
            <w:szCs w:val="20"/>
          </w:rPr>
          <w:t>http://services.odata.org/V4/Northwind/Northwind.svc/Orders?$select=OrderDate&amp;$orderby=OrderDate%20asc&amp;$top=1</w:t>
        </w:r>
      </w:hyperlink>
    </w:p>
    <w:p w14:paraId="51822B06" w14:textId="77777777" w:rsidR="00B1726C" w:rsidRPr="0006366F" w:rsidRDefault="00B1726C" w:rsidP="00B1726C">
      <w:pPr>
        <w:rPr>
          <w:rFonts w:ascii="Consolas" w:hAnsi="Consolas"/>
        </w:rPr>
      </w:pPr>
      <w:r w:rsidRPr="006A7FF3">
        <w:t>Last order date:</w:t>
      </w:r>
      <w:r w:rsidRPr="006A7FF3">
        <w:br/>
      </w:r>
      <w:hyperlink r:id="rId81" w:history="1">
        <w:r w:rsidRPr="0006366F">
          <w:rPr>
            <w:rStyle w:val="Hyperlink"/>
            <w:rFonts w:ascii="Consolas" w:hAnsi="Consolas"/>
            <w:szCs w:val="20"/>
          </w:rPr>
          <w:t>http://services.odata.org/V4/Northwind/Northwind.svc/Orders?$select=OrderDate&amp;$orderby=OrderDate%20desc&amp;$top=1</w:t>
        </w:r>
      </w:hyperlink>
    </w:p>
    <w:p w14:paraId="09B95F66" w14:textId="77777777" w:rsidR="00B1726C" w:rsidRPr="006A7FF3" w:rsidRDefault="00B1726C" w:rsidP="00B1726C">
      <w:r w:rsidRPr="006A7FF3">
        <w:lastRenderedPageBreak/>
        <w:t>The measures dimension is not driven by source data, it simply builds a simple flat dimension with three elements: Quantity, Unit Price and Revenue. Later we’ll see that we’ll define a rule in which we calculate the, average to be exact, Unit Price from Revenue and Quantity.</w:t>
      </w:r>
    </w:p>
    <w:p w14:paraId="278D73D8" w14:textId="77777777" w:rsidR="00B1726C" w:rsidRPr="006A7FF3" w:rsidRDefault="00B1726C" w:rsidP="00B1726C">
      <w:r w:rsidRPr="006A7FF3">
        <w:t xml:space="preserve">This leaves us with loading the data into the TM1 server. From a consuming the source OData service it is, once again, simply iterating a collection, in this case the collection of orders but expanded with the order details. The processing code doesn’t generate a dimension structure this time but, in this case, we choose to build the JSON payload for the Update request directly into the processor. On the other hand, we don’t need to collect all the data needed to be loaded but, because we can, we choose to send an update request per chunk of orders that we receive from the source. </w:t>
      </w:r>
    </w:p>
    <w:p w14:paraId="78A1EA40" w14:textId="77777777" w:rsidR="00B1726C" w:rsidRPr="006A7FF3" w:rsidRDefault="00B1726C" w:rsidP="00B1726C">
      <w:r w:rsidRPr="006A7FF3">
        <w:t>Note that this might not be the typical thing to do as you may want to make all these update logically as one transaction. In that case one could compose one large payload and POST one update action request to the server. Alternatively, one could also compose a text file with the data, upload it as a blob to the server, write a TI to process the data contained in the and execute that TI process.</w:t>
      </w:r>
    </w:p>
    <w:p w14:paraId="76A48FB5" w14:textId="77777777" w:rsidR="00B1726C" w:rsidRPr="006A7FF3" w:rsidRDefault="00B1726C" w:rsidP="00B1726C">
      <w:pPr>
        <w:pStyle w:val="Heading3"/>
      </w:pPr>
      <w:bookmarkStart w:id="59" w:name="_Toc22164204"/>
      <w:bookmarkStart w:id="60" w:name="_Toc37694747"/>
      <w:r w:rsidRPr="006A7FF3">
        <w:t>Bringing it all together into the builder app</w:t>
      </w:r>
      <w:bookmarkEnd w:id="59"/>
      <w:bookmarkEnd w:id="60"/>
    </w:p>
    <w:p w14:paraId="222A19B4" w14:textId="77777777" w:rsidR="00B1726C" w:rsidRPr="006A7FF3" w:rsidRDefault="00B1726C" w:rsidP="00B1726C">
      <w:r w:rsidRPr="006A7FF3">
        <w:t xml:space="preserve">Alright, now that we have all the basic ingredients for building the model taken care of, lets write the code that brings it all together. All the code that needs to be written, and don’t worry we don’t expect you to know how to write Go code, we’ll give to you as snippets that need to go into the </w:t>
      </w:r>
      <w:proofErr w:type="spellStart"/>
      <w:proofErr w:type="gramStart"/>
      <w:r w:rsidRPr="00EF3031">
        <w:rPr>
          <w:rFonts w:ascii="Consolas" w:hAnsi="Consolas"/>
        </w:rPr>
        <w:t>main.go</w:t>
      </w:r>
      <w:proofErr w:type="spellEnd"/>
      <w:proofErr w:type="gramEnd"/>
      <w:r w:rsidRPr="006A7FF3">
        <w:t xml:space="preserve"> file. Note that all the snippets contain the comments from the provided skeletons as well, so you don’t need to type them and know where the code should go;-). Open up the </w:t>
      </w:r>
      <w:proofErr w:type="spellStart"/>
      <w:proofErr w:type="gramStart"/>
      <w:r w:rsidRPr="00EF3031">
        <w:rPr>
          <w:rFonts w:ascii="Consolas" w:hAnsi="Consolas"/>
        </w:rPr>
        <w:t>main.go</w:t>
      </w:r>
      <w:proofErr w:type="spellEnd"/>
      <w:proofErr w:type="gramEnd"/>
      <w:r w:rsidRPr="006A7FF3">
        <w:t xml:space="preserve"> file in either Notepad++ or Visual Studio Code, whatever suits you best.</w:t>
      </w:r>
    </w:p>
    <w:p w14:paraId="4428C71D" w14:textId="77777777" w:rsidR="00B1726C" w:rsidRPr="006A7FF3" w:rsidRDefault="00B1726C" w:rsidP="00B1726C">
      <w:r w:rsidRPr="006A7FF3">
        <w:t>You’ll see that we provided the skeleton for three functions that we’ll have to implement, the main logic and two functions that contain the logic of creating a dimension and cube respectively.</w:t>
      </w:r>
    </w:p>
    <w:p w14:paraId="6B6B6A44" w14:textId="77777777" w:rsidR="00B1726C" w:rsidRPr="006A7FF3" w:rsidRDefault="00B1726C" w:rsidP="00B1726C">
      <w:pPr>
        <w:pStyle w:val="Heading4"/>
      </w:pPr>
      <w:r w:rsidRPr="006A7FF3">
        <w:t xml:space="preserve">The </w:t>
      </w:r>
      <w:proofErr w:type="spellStart"/>
      <w:r w:rsidRPr="006A7FF3">
        <w:t>createDimension</w:t>
      </w:r>
      <w:proofErr w:type="spellEnd"/>
      <w:r w:rsidRPr="006A7FF3">
        <w:t xml:space="preserve"> function</w:t>
      </w:r>
    </w:p>
    <w:p w14:paraId="12D89E87" w14:textId="77777777" w:rsidR="00B1726C" w:rsidRPr="006A7FF3" w:rsidRDefault="00B1726C" w:rsidP="00B1726C">
      <w:r w:rsidRPr="006A7FF3">
        <w:t xml:space="preserve">Let’s start with the </w:t>
      </w:r>
      <w:proofErr w:type="spellStart"/>
      <w:r w:rsidRPr="006A7FF3">
        <w:t>createDimension</w:t>
      </w:r>
      <w:proofErr w:type="spellEnd"/>
      <w:r w:rsidRPr="006A7FF3">
        <w:t xml:space="preserve"> function. The </w:t>
      </w:r>
      <w:proofErr w:type="spellStart"/>
      <w:r w:rsidRPr="006A7FF3">
        <w:t>createDimension</w:t>
      </w:r>
      <w:proofErr w:type="spellEnd"/>
      <w:r w:rsidRPr="006A7FF3">
        <w:t xml:space="preserve"> function is the function that makes the appropriate REST API request that, given a specification, using the structures defined in the tm1 package, result in the dimension being created in the TM1 server. In our example, we will define and associate values to the built-in Caption attribute for those elements for which we’d like to show a friendlier name or representation then the name of the element. To do this we, at least currently, need three REST requests, notably:</w:t>
      </w:r>
    </w:p>
    <w:p w14:paraId="1B466335" w14:textId="77777777" w:rsidR="00B1726C" w:rsidRPr="006A7FF3" w:rsidRDefault="00B1726C" w:rsidP="00B1726C">
      <w:pPr>
        <w:pStyle w:val="ListParagraph"/>
        <w:numPr>
          <w:ilvl w:val="0"/>
          <w:numId w:val="18"/>
        </w:numPr>
        <w:spacing w:before="0" w:after="120" w:line="259" w:lineRule="auto"/>
        <w:contextualSpacing/>
      </w:pPr>
      <w:r w:rsidRPr="006A7FF3">
        <w:t>A POST of the dimension specification to create the dimension</w:t>
      </w:r>
    </w:p>
    <w:p w14:paraId="7658AAA3" w14:textId="77777777" w:rsidR="00B1726C" w:rsidRPr="006A7FF3" w:rsidRDefault="00B1726C" w:rsidP="00B1726C">
      <w:pPr>
        <w:pStyle w:val="ListParagraph"/>
        <w:numPr>
          <w:ilvl w:val="0"/>
          <w:numId w:val="18"/>
        </w:numPr>
        <w:spacing w:before="0" w:after="120" w:line="259" w:lineRule="auto"/>
        <w:contextualSpacing/>
      </w:pPr>
      <w:r w:rsidRPr="006A7FF3">
        <w:t>A POST of the attribute definition to associate the ‘Caption’ attribute with the elements</w:t>
      </w:r>
    </w:p>
    <w:p w14:paraId="42972CDF" w14:textId="77777777" w:rsidR="00B1726C" w:rsidRPr="006A7FF3" w:rsidRDefault="00B1726C" w:rsidP="00B1726C">
      <w:pPr>
        <w:pStyle w:val="ListParagraph"/>
        <w:numPr>
          <w:ilvl w:val="0"/>
          <w:numId w:val="18"/>
        </w:numPr>
        <w:spacing w:before="0" w:after="120" w:line="259" w:lineRule="auto"/>
        <w:contextualSpacing/>
      </w:pPr>
      <w:r w:rsidRPr="006A7FF3">
        <w:t>An Update action to update the Caption values for the elements in the dimension</w:t>
      </w:r>
    </w:p>
    <w:p w14:paraId="3CA13204" w14:textId="77777777" w:rsidR="00B1726C" w:rsidRPr="006A7FF3" w:rsidRDefault="00B1726C" w:rsidP="00B1726C">
      <w:r w:rsidRPr="006A7FF3">
        <w:t xml:space="preserve">Note that the last step, setting attribute values could arguably be done thru updates to the </w:t>
      </w:r>
      <w:proofErr w:type="spellStart"/>
      <w:r w:rsidRPr="006A7FF3">
        <w:t>LocalizedAttributes</w:t>
      </w:r>
      <w:proofErr w:type="spellEnd"/>
      <w:r w:rsidRPr="006A7FF3">
        <w:t xml:space="preserve"> collection of localized attribute values. However, that to date requires a request per element and locale we are setting values for. We therefore chose to update the element attribute cube, the one containing the ‘default’ values for the attribute, directly using the Update action.</w:t>
      </w:r>
    </w:p>
    <w:p w14:paraId="0F08967A" w14:textId="77777777" w:rsidR="00B1726C" w:rsidRPr="006A7FF3" w:rsidRDefault="00B1726C" w:rsidP="00B1726C">
      <w:r w:rsidRPr="006A7FF3">
        <w:t>So, let’s start filling in the skeleton. The dimension definition is passed to the function so first thing we need is a JSON representation of it. The first thing we’ll therefore do is marshal the dimension definition into JSON:</w:t>
      </w:r>
    </w:p>
    <w:p w14:paraId="578183AF" w14:textId="77777777" w:rsidR="00B1726C" w:rsidRPr="005F797D" w:rsidRDefault="00B1726C" w:rsidP="00B1726C">
      <w:pPr>
        <w:pStyle w:val="Code-Comment"/>
      </w:pPr>
      <w:r w:rsidRPr="005F797D">
        <w:t>// Create a JSON representation for the dimension</w:t>
      </w:r>
    </w:p>
    <w:p w14:paraId="1EA5C7B6" w14:textId="77777777" w:rsidR="00B1726C" w:rsidRPr="006E04D2" w:rsidRDefault="00B1726C" w:rsidP="00B1726C">
      <w:pPr>
        <w:pStyle w:val="Code"/>
      </w:pPr>
      <w:proofErr w:type="spellStart"/>
      <w:r w:rsidRPr="006E04D2">
        <w:t>jDimension</w:t>
      </w:r>
      <w:proofErr w:type="spellEnd"/>
      <w:r w:rsidRPr="006E04D2">
        <w:t xml:space="preserve">, _ := </w:t>
      </w:r>
      <w:proofErr w:type="spellStart"/>
      <w:r w:rsidRPr="006E04D2">
        <w:t>json.Marshal</w:t>
      </w:r>
      <w:proofErr w:type="spellEnd"/>
      <w:r w:rsidRPr="006E04D2">
        <w:t>(dimension)</w:t>
      </w:r>
    </w:p>
    <w:p w14:paraId="58EB639D" w14:textId="77777777" w:rsidR="00B1726C" w:rsidRPr="006A7FF3" w:rsidRDefault="00B1726C" w:rsidP="00B1726C">
      <w:r w:rsidRPr="006A7FF3">
        <w:t>That’s all we need to POST to our TM1 server to get the dimension created as in:</w:t>
      </w:r>
    </w:p>
    <w:p w14:paraId="59595759" w14:textId="77777777" w:rsidR="00B1726C" w:rsidRPr="006E04D2" w:rsidRDefault="00B1726C" w:rsidP="00B1726C">
      <w:pPr>
        <w:pStyle w:val="Code-Comment"/>
      </w:pPr>
      <w:r w:rsidRPr="006E04D2">
        <w:t>// POST the dimension to the TM1 server</w:t>
      </w:r>
    </w:p>
    <w:p w14:paraId="5378DEF4" w14:textId="77777777" w:rsidR="00B1726C" w:rsidRPr="006A7FF3" w:rsidRDefault="00B1726C" w:rsidP="00B1726C">
      <w:pPr>
        <w:pStyle w:val="Code"/>
      </w:pPr>
      <w:proofErr w:type="spellStart"/>
      <w:r w:rsidRPr="006A7FF3">
        <w:lastRenderedPageBreak/>
        <w:t>fmt.Println</w:t>
      </w:r>
      <w:proofErr w:type="spellEnd"/>
      <w:r w:rsidRPr="006A7FF3">
        <w:t xml:space="preserve">("&gt;&gt; Create dimension", </w:t>
      </w:r>
      <w:proofErr w:type="spellStart"/>
      <w:r w:rsidRPr="006A7FF3">
        <w:t>dimension.Name</w:t>
      </w:r>
      <w:proofErr w:type="spellEnd"/>
      <w:r w:rsidRPr="006A7FF3">
        <w:t>)</w:t>
      </w:r>
    </w:p>
    <w:p w14:paraId="5F0E0683" w14:textId="77777777" w:rsidR="00B1726C" w:rsidRPr="006A7FF3" w:rsidRDefault="00B1726C" w:rsidP="00B1726C">
      <w:pPr>
        <w:pStyle w:val="Code"/>
      </w:pPr>
      <w:r w:rsidRPr="006A7FF3">
        <w:t xml:space="preserve">resp := </w:t>
      </w:r>
      <w:proofErr w:type="spellStart"/>
      <w:r w:rsidRPr="006A7FF3">
        <w:t>client.ExecutePOSTRequest</w:t>
      </w:r>
      <w:proofErr w:type="spellEnd"/>
      <w:r w:rsidRPr="006A7FF3">
        <w:t>(tm1ServiceRootURL+"Dimensions", "application/json", string(</w:t>
      </w:r>
      <w:proofErr w:type="spellStart"/>
      <w:r w:rsidRPr="006A7FF3">
        <w:t>jDimension</w:t>
      </w:r>
      <w:proofErr w:type="spellEnd"/>
      <w:r w:rsidRPr="006A7FF3">
        <w:t>))</w:t>
      </w:r>
    </w:p>
    <w:p w14:paraId="381CC18E" w14:textId="77777777" w:rsidR="00B1726C" w:rsidRPr="006A7FF3" w:rsidRDefault="00B1726C" w:rsidP="00B1726C">
      <w:r w:rsidRPr="006A7FF3">
        <w:t xml:space="preserve">Note that </w:t>
      </w:r>
      <w:proofErr w:type="spellStart"/>
      <w:r w:rsidRPr="006A7FF3">
        <w:t>ExecutePOSTRequest</w:t>
      </w:r>
      <w:proofErr w:type="spellEnd"/>
      <w:r w:rsidRPr="006A7FF3">
        <w:t xml:space="preserve"> returns irrespective of the result of executing the request itself, so we’ll have to validate the actual status code that the server responded with. If the request was successful, and the dimension was created successfully, then the server responds with a ‘201 Created’ status. All other status codes indicate something didn’t go as expected. Let’s add the code to validate just that and break of the process if it failed, while logging the response from the server.</w:t>
      </w:r>
    </w:p>
    <w:p w14:paraId="423A48FD" w14:textId="77777777" w:rsidR="00B1726C" w:rsidRPr="006E04D2" w:rsidRDefault="00B1726C" w:rsidP="00B1726C">
      <w:pPr>
        <w:pStyle w:val="Code-Comment"/>
      </w:pPr>
      <w:r w:rsidRPr="006E04D2">
        <w:t>// Validate that the dimension got created successfully</w:t>
      </w:r>
    </w:p>
    <w:p w14:paraId="510EFB09" w14:textId="77777777" w:rsidR="00B1726C" w:rsidRPr="006A7FF3" w:rsidRDefault="00B1726C" w:rsidP="00B1726C">
      <w:pPr>
        <w:pStyle w:val="Code"/>
      </w:pPr>
      <w:proofErr w:type="spellStart"/>
      <w:r w:rsidRPr="006A7FF3">
        <w:t>odata.ValidateStatusCode</w:t>
      </w:r>
      <w:proofErr w:type="spellEnd"/>
      <w:r w:rsidRPr="006A7FF3">
        <w:t xml:space="preserve">(resp, 201, </w:t>
      </w:r>
      <w:proofErr w:type="spellStart"/>
      <w:r w:rsidRPr="006A7FF3">
        <w:t>func</w:t>
      </w:r>
      <w:proofErr w:type="spellEnd"/>
      <w:r w:rsidRPr="006A7FF3">
        <w:t>() string {</w:t>
      </w:r>
    </w:p>
    <w:p w14:paraId="46C15C0A" w14:textId="77777777" w:rsidR="00B1726C" w:rsidRPr="006A7FF3" w:rsidRDefault="00B1726C" w:rsidP="00B1726C">
      <w:pPr>
        <w:pStyle w:val="Code"/>
      </w:pPr>
      <w:r w:rsidRPr="006A7FF3">
        <w:tab/>
        <w:t xml:space="preserve">return "Failed to create dimension '" + </w:t>
      </w:r>
      <w:proofErr w:type="spellStart"/>
      <w:r w:rsidRPr="006A7FF3">
        <w:t>dimension.Name</w:t>
      </w:r>
      <w:proofErr w:type="spellEnd"/>
      <w:r w:rsidRPr="006A7FF3">
        <w:t xml:space="preserve"> + "'."</w:t>
      </w:r>
    </w:p>
    <w:p w14:paraId="02F4C853" w14:textId="77777777" w:rsidR="00B1726C" w:rsidRPr="006A7FF3" w:rsidRDefault="00B1726C" w:rsidP="00B1726C">
      <w:pPr>
        <w:pStyle w:val="Code"/>
      </w:pPr>
      <w:r w:rsidRPr="006A7FF3">
        <w:t>})</w:t>
      </w:r>
    </w:p>
    <w:p w14:paraId="03B5BFB8" w14:textId="77777777" w:rsidR="00B1726C" w:rsidRPr="006A7FF3" w:rsidRDefault="00B1726C" w:rsidP="00B1726C">
      <w:pPr>
        <w:pStyle w:val="Code"/>
      </w:pPr>
      <w:proofErr w:type="spellStart"/>
      <w:r w:rsidRPr="006A7FF3">
        <w:t>resp.Body.Close</w:t>
      </w:r>
      <w:proofErr w:type="spellEnd"/>
      <w:r w:rsidRPr="006A7FF3">
        <w:t>()</w:t>
      </w:r>
    </w:p>
    <w:p w14:paraId="6E88A5B9" w14:textId="77777777" w:rsidR="00B1726C" w:rsidRPr="006A7FF3" w:rsidRDefault="00B1726C" w:rsidP="00B1726C">
      <w:r w:rsidRPr="006A7FF3">
        <w:t xml:space="preserve">Next, we’ll add the ‘Caption’ attribute by posting the attribute definition, which we in lined as the payload for the request here, to the dimension hierarchy’s </w:t>
      </w:r>
      <w:proofErr w:type="spellStart"/>
      <w:r w:rsidRPr="006A7FF3">
        <w:t>ElementAttributes</w:t>
      </w:r>
      <w:proofErr w:type="spellEnd"/>
      <w:r w:rsidRPr="006A7FF3">
        <w:t xml:space="preserve"> collection:</w:t>
      </w:r>
    </w:p>
    <w:p w14:paraId="0B4A9DAA" w14:textId="77777777" w:rsidR="00B1726C" w:rsidRPr="006E04D2" w:rsidRDefault="00B1726C" w:rsidP="00B1726C">
      <w:pPr>
        <w:pStyle w:val="Code-Comment"/>
      </w:pPr>
      <w:r w:rsidRPr="006E04D2">
        <w:t>// Secondly create an element attribute named 'Caption' of type 'string'</w:t>
      </w:r>
    </w:p>
    <w:p w14:paraId="488F49DD" w14:textId="77777777" w:rsidR="00B1726C" w:rsidRPr="006A7FF3" w:rsidRDefault="00B1726C" w:rsidP="00B1726C">
      <w:pPr>
        <w:pStyle w:val="Code"/>
      </w:pPr>
      <w:proofErr w:type="spellStart"/>
      <w:r w:rsidRPr="006A7FF3">
        <w:t>fmt.Println</w:t>
      </w:r>
      <w:proofErr w:type="spellEnd"/>
      <w:r w:rsidRPr="006A7FF3">
        <w:t xml:space="preserve">("&gt;&gt; Create 'Caption' attribute for dimension", </w:t>
      </w:r>
      <w:proofErr w:type="spellStart"/>
      <w:r w:rsidRPr="006A7FF3">
        <w:t>dimension.Name</w:t>
      </w:r>
      <w:proofErr w:type="spellEnd"/>
      <w:r w:rsidRPr="006A7FF3">
        <w:t>)</w:t>
      </w:r>
    </w:p>
    <w:p w14:paraId="3C118B96" w14:textId="77777777" w:rsidR="00B1726C" w:rsidRPr="006A7FF3" w:rsidRDefault="00B1726C" w:rsidP="00B1726C">
      <w:pPr>
        <w:pStyle w:val="Code"/>
      </w:pPr>
      <w:r w:rsidRPr="006A7FF3">
        <w:t xml:space="preserve">resp = </w:t>
      </w:r>
      <w:proofErr w:type="spellStart"/>
      <w:r w:rsidRPr="006A7FF3">
        <w:t>client.ExecutePOSTRequest</w:t>
      </w:r>
      <w:proofErr w:type="spellEnd"/>
      <w:r w:rsidRPr="006A7FF3">
        <w:t>(tm1ServiceRootURL + "Dimensions('"+dimension.Name+"')/Hierarchies('"+dimension.Name+"')/ElementAttributes", "application/json", `{"</w:t>
      </w:r>
      <w:proofErr w:type="spellStart"/>
      <w:r w:rsidRPr="006A7FF3">
        <w:t>Name":"Caption","Type":"String</w:t>
      </w:r>
      <w:proofErr w:type="spellEnd"/>
      <w:r w:rsidRPr="006A7FF3">
        <w:t>"}`)</w:t>
      </w:r>
    </w:p>
    <w:p w14:paraId="0824CD57" w14:textId="77777777" w:rsidR="00B1726C" w:rsidRPr="006A7FF3" w:rsidRDefault="00B1726C" w:rsidP="00B1726C">
      <w:r w:rsidRPr="006A7FF3">
        <w:t>Again, we’ll test if the request was successful and that the attribute got created successfully:</w:t>
      </w:r>
    </w:p>
    <w:p w14:paraId="06E63FE7" w14:textId="77777777" w:rsidR="00B1726C" w:rsidRPr="006E04D2" w:rsidRDefault="00B1726C" w:rsidP="00B1726C">
      <w:pPr>
        <w:pStyle w:val="Code-Comment"/>
      </w:pPr>
      <w:r w:rsidRPr="006E04D2">
        <w:t>// Validate that the element attribute got created successfully as well</w:t>
      </w:r>
    </w:p>
    <w:p w14:paraId="4A2E245C" w14:textId="77777777" w:rsidR="00B1726C" w:rsidRPr="006E04D2" w:rsidRDefault="00B1726C" w:rsidP="00B1726C">
      <w:pPr>
        <w:pStyle w:val="Code"/>
      </w:pPr>
      <w:proofErr w:type="spellStart"/>
      <w:r w:rsidRPr="006E04D2">
        <w:t>odata.ValidateStatusCode</w:t>
      </w:r>
      <w:proofErr w:type="spellEnd"/>
      <w:r w:rsidRPr="006E04D2">
        <w:t xml:space="preserve">(resp, 201, </w:t>
      </w:r>
      <w:proofErr w:type="spellStart"/>
      <w:r w:rsidRPr="006E04D2">
        <w:t>func</w:t>
      </w:r>
      <w:proofErr w:type="spellEnd"/>
      <w:r w:rsidRPr="006E04D2">
        <w:t>() string {</w:t>
      </w:r>
    </w:p>
    <w:p w14:paraId="6735B409" w14:textId="77777777" w:rsidR="00B1726C" w:rsidRPr="006E04D2" w:rsidRDefault="00B1726C" w:rsidP="00B1726C">
      <w:pPr>
        <w:pStyle w:val="Code"/>
      </w:pPr>
      <w:r w:rsidRPr="006E04D2">
        <w:tab/>
        <w:t xml:space="preserve">return "Creating element attribute 'Caption' for dimension '" + </w:t>
      </w:r>
      <w:proofErr w:type="spellStart"/>
      <w:r w:rsidRPr="006E04D2">
        <w:t>dimension.Name</w:t>
      </w:r>
      <w:proofErr w:type="spellEnd"/>
      <w:r w:rsidRPr="006E04D2">
        <w:t xml:space="preserve"> + "'."</w:t>
      </w:r>
    </w:p>
    <w:p w14:paraId="1248BC93" w14:textId="77777777" w:rsidR="00B1726C" w:rsidRPr="006E04D2" w:rsidRDefault="00B1726C" w:rsidP="00B1726C">
      <w:pPr>
        <w:pStyle w:val="Code"/>
      </w:pPr>
      <w:r w:rsidRPr="006E04D2">
        <w:t>})</w:t>
      </w:r>
    </w:p>
    <w:p w14:paraId="0B771E2F" w14:textId="77777777" w:rsidR="00B1726C" w:rsidRPr="006E04D2" w:rsidRDefault="00B1726C" w:rsidP="00B1726C">
      <w:pPr>
        <w:pStyle w:val="Code"/>
      </w:pPr>
      <w:proofErr w:type="spellStart"/>
      <w:r w:rsidRPr="006E04D2">
        <w:t>resp.Body.Close</w:t>
      </w:r>
      <w:proofErr w:type="spellEnd"/>
      <w:r w:rsidRPr="006E04D2">
        <w:t>()</w:t>
      </w:r>
    </w:p>
    <w:p w14:paraId="73CDAF30" w14:textId="77777777" w:rsidR="00B1726C" w:rsidRPr="006A7FF3" w:rsidRDefault="00B1726C" w:rsidP="00B1726C">
      <w:r w:rsidRPr="006A7FF3">
        <w:t>Now that the Caption attribute has been created, we can associate Caption values with the elements in the newly created dimension. As mentioned, before we will do so by making an update against the element attributes cube, associate with the dimension.</w:t>
      </w:r>
    </w:p>
    <w:p w14:paraId="34C6B488" w14:textId="77777777" w:rsidR="00B1726C" w:rsidRPr="006E04D2" w:rsidRDefault="00B1726C" w:rsidP="00B1726C">
      <w:pPr>
        <w:pStyle w:val="Code-Comment"/>
      </w:pPr>
      <w:r w:rsidRPr="006E04D2">
        <w:t>// Now that the caption attribute exists let’s set the captions accordingly for this</w:t>
      </w:r>
    </w:p>
    <w:p w14:paraId="4608950E" w14:textId="77777777" w:rsidR="00B1726C" w:rsidRPr="006E04D2" w:rsidRDefault="00B1726C" w:rsidP="00B1726C">
      <w:pPr>
        <w:pStyle w:val="Code-Comment"/>
      </w:pPr>
      <w:r w:rsidRPr="006E04D2">
        <w:t xml:space="preserve">// we'll simply update </w:t>
      </w:r>
      <w:proofErr w:type="gramStart"/>
      <w:r w:rsidRPr="006E04D2">
        <w:t>the }</w:t>
      </w:r>
      <w:proofErr w:type="spellStart"/>
      <w:r w:rsidRPr="006E04D2">
        <w:t>ElementAttributes</w:t>
      </w:r>
      <w:proofErr w:type="gramEnd"/>
      <w:r w:rsidRPr="006E04D2">
        <w:t>_DIMENSION</w:t>
      </w:r>
      <w:proofErr w:type="spellEnd"/>
      <w:r w:rsidRPr="006E04D2">
        <w:t xml:space="preserve"> cube directly, updating the</w:t>
      </w:r>
    </w:p>
    <w:p w14:paraId="524B1725" w14:textId="77777777" w:rsidR="00B1726C" w:rsidRPr="006E04D2" w:rsidRDefault="00B1726C" w:rsidP="00B1726C">
      <w:pPr>
        <w:pStyle w:val="Code-Comment"/>
      </w:pPr>
      <w:r w:rsidRPr="006E04D2">
        <w:t>// default value. Note: TM1 Server doesn't support passing the attribute values as</w:t>
      </w:r>
    </w:p>
    <w:p w14:paraId="25C3D736" w14:textId="77777777" w:rsidR="00B1726C" w:rsidRPr="006E04D2" w:rsidRDefault="00B1726C" w:rsidP="00B1726C">
      <w:pPr>
        <w:pStyle w:val="Code-Comment"/>
      </w:pPr>
      <w:r w:rsidRPr="006E04D2">
        <w:t>// part of the dimension definition just yet (should shortly), so for now this is the</w:t>
      </w:r>
    </w:p>
    <w:p w14:paraId="6523F441" w14:textId="77777777" w:rsidR="00B1726C" w:rsidRPr="006E04D2" w:rsidRDefault="00B1726C" w:rsidP="00B1726C">
      <w:pPr>
        <w:pStyle w:val="Code-Comment"/>
      </w:pPr>
      <w:r w:rsidRPr="006E04D2">
        <w:t>// easiest way around that. Alternatively, one could have updated the attribute</w:t>
      </w:r>
    </w:p>
    <w:p w14:paraId="2F5E3FF3" w14:textId="77777777" w:rsidR="00B1726C" w:rsidRPr="006E04D2" w:rsidRDefault="00B1726C" w:rsidP="00B1726C">
      <w:pPr>
        <w:pStyle w:val="Code-Comment"/>
      </w:pPr>
      <w:r w:rsidRPr="006E04D2">
        <w:t xml:space="preserve">// values for elements one by one by </w:t>
      </w:r>
      <w:proofErr w:type="spellStart"/>
      <w:r w:rsidRPr="006E04D2">
        <w:t>POSTing</w:t>
      </w:r>
      <w:proofErr w:type="spellEnd"/>
      <w:r w:rsidRPr="006E04D2">
        <w:t xml:space="preserve"> to or </w:t>
      </w:r>
      <w:proofErr w:type="spellStart"/>
      <w:r w:rsidRPr="006E04D2">
        <w:t>PATCHing</w:t>
      </w:r>
      <w:proofErr w:type="spellEnd"/>
      <w:r w:rsidRPr="006E04D2">
        <w:t xml:space="preserve"> the </w:t>
      </w:r>
      <w:proofErr w:type="spellStart"/>
      <w:r w:rsidRPr="006E04D2">
        <w:t>LocalizedAttributes</w:t>
      </w:r>
      <w:proofErr w:type="spellEnd"/>
    </w:p>
    <w:p w14:paraId="4DC81B0D" w14:textId="77777777" w:rsidR="00B1726C" w:rsidRPr="006E04D2" w:rsidRDefault="00B1726C" w:rsidP="00B1726C">
      <w:pPr>
        <w:pStyle w:val="Code-Comment"/>
      </w:pPr>
      <w:r w:rsidRPr="006E04D2">
        <w:t>// of the individual elements.</w:t>
      </w:r>
    </w:p>
    <w:p w14:paraId="10C2B065" w14:textId="77777777" w:rsidR="00B1726C" w:rsidRPr="006E04D2" w:rsidRDefault="00B1726C" w:rsidP="00B1726C">
      <w:pPr>
        <w:pStyle w:val="Code"/>
      </w:pPr>
      <w:proofErr w:type="spellStart"/>
      <w:r w:rsidRPr="006E04D2">
        <w:t>fmt.Println</w:t>
      </w:r>
      <w:proofErr w:type="spellEnd"/>
      <w:r w:rsidRPr="006E04D2">
        <w:t xml:space="preserve">("&gt;&gt; Set 'Caption' attribute values for elements in dimension", </w:t>
      </w:r>
      <w:proofErr w:type="spellStart"/>
      <w:r w:rsidRPr="006E04D2">
        <w:t>dimension.Name</w:t>
      </w:r>
      <w:proofErr w:type="spellEnd"/>
      <w:r w:rsidRPr="006E04D2">
        <w:t>)</w:t>
      </w:r>
    </w:p>
    <w:p w14:paraId="17F5D109" w14:textId="77777777" w:rsidR="00B1726C" w:rsidRPr="006E04D2" w:rsidRDefault="00B1726C" w:rsidP="00B1726C">
      <w:pPr>
        <w:pStyle w:val="Code"/>
      </w:pPr>
      <w:r w:rsidRPr="006E04D2">
        <w:t xml:space="preserve">resp = </w:t>
      </w:r>
      <w:proofErr w:type="spellStart"/>
      <w:r w:rsidRPr="006E04D2">
        <w:t>client.ExecutePOSTRequest</w:t>
      </w:r>
      <w:proofErr w:type="spellEnd"/>
      <w:r w:rsidRPr="006E04D2">
        <w:t>(tm1ServiceRootURL + "Cubes('}</w:t>
      </w:r>
      <w:proofErr w:type="spellStart"/>
      <w:r w:rsidRPr="006E04D2">
        <w:t>ElementAttributes</w:t>
      </w:r>
      <w:proofErr w:type="spellEnd"/>
      <w:r w:rsidRPr="006E04D2">
        <w:t>_"+</w:t>
      </w:r>
      <w:proofErr w:type="spellStart"/>
      <w:r w:rsidRPr="006E04D2">
        <w:t>dimension.Name</w:t>
      </w:r>
      <w:proofErr w:type="spellEnd"/>
      <w:r w:rsidRPr="006E04D2">
        <w:t xml:space="preserve">+"')/tm1.Update", "application/json", </w:t>
      </w:r>
      <w:proofErr w:type="spellStart"/>
      <w:r w:rsidRPr="006E04D2">
        <w:t>dimension.GetAttributesJSON</w:t>
      </w:r>
      <w:proofErr w:type="spellEnd"/>
      <w:r w:rsidRPr="006E04D2">
        <w:t>())</w:t>
      </w:r>
    </w:p>
    <w:p w14:paraId="4C60FE8A" w14:textId="77777777" w:rsidR="00B1726C" w:rsidRPr="006A7FF3" w:rsidRDefault="00B1726C" w:rsidP="00B1726C">
      <w:r w:rsidRPr="006A7FF3">
        <w:t>The payload that in this request is generated based on a map of captions that we keep track of in the dimension definition but</w:t>
      </w:r>
      <w:r>
        <w:t>,</w:t>
      </w:r>
      <w:r w:rsidRPr="006A7FF3">
        <w:t xml:space="preserve"> is formatted for and update request against the element attributes cube.</w:t>
      </w:r>
    </w:p>
    <w:p w14:paraId="4011DDC8" w14:textId="77777777" w:rsidR="00B1726C" w:rsidRPr="006A7FF3" w:rsidRDefault="00B1726C" w:rsidP="00B1726C">
      <w:r w:rsidRPr="006A7FF3">
        <w:t>After the update we’ll, once again, make sure that the update of the caption values succeeded.</w:t>
      </w:r>
    </w:p>
    <w:p w14:paraId="08761FD8" w14:textId="77777777" w:rsidR="00B1726C" w:rsidRPr="006E04D2" w:rsidRDefault="00B1726C" w:rsidP="00B1726C">
      <w:pPr>
        <w:pStyle w:val="Code-Comment"/>
      </w:pPr>
      <w:r w:rsidRPr="006E04D2">
        <w:t>// Validate that the update executed successfully (by default an empty response is expected, hence the 204).</w:t>
      </w:r>
    </w:p>
    <w:p w14:paraId="36B0614F" w14:textId="77777777" w:rsidR="00B1726C" w:rsidRPr="006E04D2" w:rsidRDefault="00B1726C" w:rsidP="00B1726C">
      <w:pPr>
        <w:pStyle w:val="Code"/>
      </w:pPr>
      <w:proofErr w:type="spellStart"/>
      <w:r w:rsidRPr="006E04D2">
        <w:t>odata.ValidateStatusCode</w:t>
      </w:r>
      <w:proofErr w:type="spellEnd"/>
      <w:r w:rsidRPr="006E04D2">
        <w:t xml:space="preserve">(resp, 204, </w:t>
      </w:r>
      <w:proofErr w:type="spellStart"/>
      <w:r w:rsidRPr="006E04D2">
        <w:t>func</w:t>
      </w:r>
      <w:proofErr w:type="spellEnd"/>
      <w:r w:rsidRPr="006E04D2">
        <w:t>() string {</w:t>
      </w:r>
    </w:p>
    <w:p w14:paraId="2791E440" w14:textId="77777777" w:rsidR="00B1726C" w:rsidRPr="006E04D2" w:rsidRDefault="00B1726C" w:rsidP="00B1726C">
      <w:pPr>
        <w:pStyle w:val="Code"/>
      </w:pPr>
      <w:r w:rsidRPr="006E04D2">
        <w:tab/>
        <w:t xml:space="preserve">return "Setting Caption values for elements in dimension '" + </w:t>
      </w:r>
      <w:proofErr w:type="spellStart"/>
      <w:r w:rsidRPr="006E04D2">
        <w:t>dimension.Name</w:t>
      </w:r>
      <w:proofErr w:type="spellEnd"/>
      <w:r w:rsidRPr="006E04D2">
        <w:t xml:space="preserve"> + "'."</w:t>
      </w:r>
    </w:p>
    <w:p w14:paraId="22EE28D8" w14:textId="77777777" w:rsidR="00B1726C" w:rsidRPr="006E04D2" w:rsidRDefault="00B1726C" w:rsidP="00B1726C">
      <w:pPr>
        <w:pStyle w:val="Code"/>
      </w:pPr>
      <w:r w:rsidRPr="006E04D2">
        <w:t>})</w:t>
      </w:r>
    </w:p>
    <w:p w14:paraId="25A1A5C9" w14:textId="77777777" w:rsidR="00B1726C" w:rsidRPr="006E04D2" w:rsidRDefault="00B1726C" w:rsidP="00B1726C">
      <w:pPr>
        <w:pStyle w:val="Code"/>
      </w:pPr>
      <w:proofErr w:type="spellStart"/>
      <w:r w:rsidRPr="006E04D2">
        <w:t>resp.Body.Close</w:t>
      </w:r>
      <w:proofErr w:type="spellEnd"/>
      <w:r w:rsidRPr="006E04D2">
        <w:t>()</w:t>
      </w:r>
    </w:p>
    <w:p w14:paraId="4561D627" w14:textId="77777777" w:rsidR="00B1726C" w:rsidRPr="006A7FF3" w:rsidRDefault="00B1726C" w:rsidP="00B1726C">
      <w:pPr>
        <w:pStyle w:val="Heading4"/>
      </w:pPr>
      <w:r w:rsidRPr="006A7FF3">
        <w:lastRenderedPageBreak/>
        <w:t xml:space="preserve">The </w:t>
      </w:r>
      <w:proofErr w:type="spellStart"/>
      <w:r w:rsidRPr="006A7FF3">
        <w:t>createCube</w:t>
      </w:r>
      <w:proofErr w:type="spellEnd"/>
      <w:r w:rsidRPr="006A7FF3">
        <w:t xml:space="preserve"> function</w:t>
      </w:r>
    </w:p>
    <w:p w14:paraId="5561709B" w14:textId="77777777" w:rsidR="00B1726C" w:rsidRPr="006A7FF3" w:rsidRDefault="00B1726C" w:rsidP="00B1726C">
      <w:r w:rsidRPr="006A7FF3">
        <w:t xml:space="preserve">The </w:t>
      </w:r>
      <w:proofErr w:type="spellStart"/>
      <w:r w:rsidRPr="006A7FF3">
        <w:t>createCube</w:t>
      </w:r>
      <w:proofErr w:type="spellEnd"/>
      <w:r w:rsidRPr="006A7FF3">
        <w:t xml:space="preserve"> function makes the appropriate REST API request that, given the specification for a cube, result in the cube to be created in the TM1 server. This only requires one REST request, notably:</w:t>
      </w:r>
    </w:p>
    <w:p w14:paraId="1629CD5E" w14:textId="77777777" w:rsidR="00B1726C" w:rsidRPr="006A7FF3" w:rsidRDefault="00B1726C" w:rsidP="00B1726C">
      <w:pPr>
        <w:pStyle w:val="ListParagraph"/>
        <w:numPr>
          <w:ilvl w:val="0"/>
          <w:numId w:val="18"/>
        </w:numPr>
        <w:spacing w:before="0" w:after="120" w:line="259" w:lineRule="auto"/>
        <w:contextualSpacing/>
      </w:pPr>
      <w:r w:rsidRPr="006A7FF3">
        <w:t>A POST of the cube specification to create the cube</w:t>
      </w:r>
    </w:p>
    <w:p w14:paraId="5CB84791" w14:textId="77777777" w:rsidR="00B1726C" w:rsidRPr="006A7FF3" w:rsidRDefault="00B1726C" w:rsidP="00B1726C">
      <w:r w:rsidRPr="006A7FF3">
        <w:t>The function takes a cube name, the list of dimensions spanning the cube and the rules that need to be set on the cube.</w:t>
      </w:r>
    </w:p>
    <w:p w14:paraId="249E7D43" w14:textId="77777777" w:rsidR="00B1726C" w:rsidRPr="006A7FF3" w:rsidRDefault="00B1726C" w:rsidP="00B1726C">
      <w:r w:rsidRPr="006A7FF3">
        <w:t>First, we’ll create a collection of dimension IDs, read: OData IDs, that we’ll need to pass to the cube definition. We’ll do so by simply converting the dimensions array to a string array with these IDs.</w:t>
      </w:r>
    </w:p>
    <w:p w14:paraId="6F384948" w14:textId="77777777" w:rsidR="00B1726C" w:rsidRPr="006E04D2" w:rsidRDefault="00B1726C" w:rsidP="00B1726C">
      <w:pPr>
        <w:pStyle w:val="Code-Comment"/>
      </w:pPr>
      <w:r w:rsidRPr="006E04D2">
        <w:t>// Build array of dimension ids representing the dimensions making up the cube</w:t>
      </w:r>
    </w:p>
    <w:p w14:paraId="5D60361B" w14:textId="77777777" w:rsidR="00B1726C" w:rsidRPr="006E04D2" w:rsidRDefault="00B1726C" w:rsidP="00B1726C">
      <w:pPr>
        <w:pStyle w:val="Code"/>
      </w:pPr>
      <w:proofErr w:type="spellStart"/>
      <w:r w:rsidRPr="006E04D2">
        <w:t>dimensionIds</w:t>
      </w:r>
      <w:proofErr w:type="spellEnd"/>
      <w:r w:rsidRPr="006E04D2">
        <w:t xml:space="preserve"> := make([]string, </w:t>
      </w:r>
      <w:proofErr w:type="spellStart"/>
      <w:r w:rsidRPr="006E04D2">
        <w:t>len</w:t>
      </w:r>
      <w:proofErr w:type="spellEnd"/>
      <w:r w:rsidRPr="006E04D2">
        <w:t>(dimensions))</w:t>
      </w:r>
    </w:p>
    <w:p w14:paraId="4F0899D3" w14:textId="77777777" w:rsidR="00B1726C" w:rsidRPr="006E04D2" w:rsidRDefault="00B1726C" w:rsidP="00B1726C">
      <w:pPr>
        <w:pStyle w:val="Code"/>
      </w:pPr>
      <w:r w:rsidRPr="006E04D2">
        <w:t xml:space="preserve">for </w:t>
      </w:r>
      <w:proofErr w:type="spellStart"/>
      <w:r w:rsidRPr="006E04D2">
        <w:t>i</w:t>
      </w:r>
      <w:proofErr w:type="spellEnd"/>
      <w:r w:rsidRPr="006E04D2">
        <w:t>, dim := range dimensions {</w:t>
      </w:r>
    </w:p>
    <w:p w14:paraId="180222B3" w14:textId="77777777" w:rsidR="00B1726C" w:rsidRPr="006E04D2" w:rsidRDefault="00B1726C" w:rsidP="00B1726C">
      <w:pPr>
        <w:pStyle w:val="Code"/>
      </w:pPr>
      <w:r w:rsidRPr="006E04D2">
        <w:tab/>
      </w:r>
      <w:proofErr w:type="spellStart"/>
      <w:r w:rsidRPr="006E04D2">
        <w:t>dimensionIds</w:t>
      </w:r>
      <w:proofErr w:type="spellEnd"/>
      <w:r w:rsidRPr="006E04D2">
        <w:t>[</w:t>
      </w:r>
      <w:proofErr w:type="spellStart"/>
      <w:r w:rsidRPr="006E04D2">
        <w:t>i</w:t>
      </w:r>
      <w:proofErr w:type="spellEnd"/>
      <w:r w:rsidRPr="006E04D2">
        <w:t xml:space="preserve">] = "Dimensions('" + </w:t>
      </w:r>
      <w:proofErr w:type="spellStart"/>
      <w:r w:rsidRPr="006E04D2">
        <w:t>dim.Name</w:t>
      </w:r>
      <w:proofErr w:type="spellEnd"/>
      <w:r w:rsidRPr="006E04D2">
        <w:t xml:space="preserve"> + "')"</w:t>
      </w:r>
    </w:p>
    <w:p w14:paraId="24F9E7D9" w14:textId="77777777" w:rsidR="00B1726C" w:rsidRPr="006E04D2" w:rsidRDefault="00B1726C" w:rsidP="00B1726C">
      <w:pPr>
        <w:pStyle w:val="Code"/>
      </w:pPr>
      <w:r w:rsidRPr="006E04D2">
        <w:t>}</w:t>
      </w:r>
    </w:p>
    <w:p w14:paraId="224039DD" w14:textId="77777777" w:rsidR="00B1726C" w:rsidRPr="006A7FF3" w:rsidRDefault="00B1726C" w:rsidP="00B1726C">
      <w:r w:rsidRPr="006A7FF3">
        <w:t>Now we’ll pass these IDs into a structure defined in the tm1 package, which we will subsequently use to marshal into the JSON specification:</w:t>
      </w:r>
    </w:p>
    <w:p w14:paraId="14F89872" w14:textId="77777777" w:rsidR="00B1726C" w:rsidRPr="006E04D2" w:rsidRDefault="00B1726C" w:rsidP="00B1726C">
      <w:pPr>
        <w:pStyle w:val="Code-Comment"/>
      </w:pPr>
      <w:r w:rsidRPr="006E04D2">
        <w:t>// Create a JSON representation for the cube</w:t>
      </w:r>
    </w:p>
    <w:p w14:paraId="1FFD19FE" w14:textId="77777777" w:rsidR="00B1726C" w:rsidRPr="006E04D2" w:rsidRDefault="00B1726C" w:rsidP="00B1726C">
      <w:pPr>
        <w:pStyle w:val="Code"/>
      </w:pPr>
      <w:proofErr w:type="spellStart"/>
      <w:r w:rsidRPr="006E04D2">
        <w:t>jCube</w:t>
      </w:r>
      <w:proofErr w:type="spellEnd"/>
      <w:r w:rsidRPr="006E04D2">
        <w:t xml:space="preserve">, _ := </w:t>
      </w:r>
      <w:proofErr w:type="spellStart"/>
      <w:r w:rsidRPr="006E04D2">
        <w:t>json.Marshal</w:t>
      </w:r>
      <w:proofErr w:type="spellEnd"/>
      <w:r w:rsidRPr="006E04D2">
        <w:t xml:space="preserve">(tm1.CubePost{Name: name, </w:t>
      </w:r>
      <w:proofErr w:type="spellStart"/>
      <w:r w:rsidRPr="006E04D2">
        <w:t>DimensionIds</w:t>
      </w:r>
      <w:proofErr w:type="spellEnd"/>
      <w:r w:rsidRPr="006E04D2">
        <w:t xml:space="preserve">: </w:t>
      </w:r>
      <w:proofErr w:type="spellStart"/>
      <w:r w:rsidRPr="006E04D2">
        <w:t>dimensionIds</w:t>
      </w:r>
      <w:proofErr w:type="spellEnd"/>
      <w:r w:rsidRPr="006E04D2">
        <w:t>, Rules: rules})</w:t>
      </w:r>
    </w:p>
    <w:p w14:paraId="4BDAF12D" w14:textId="77777777" w:rsidR="00B1726C" w:rsidRPr="006A7FF3" w:rsidRDefault="00B1726C" w:rsidP="00B1726C">
      <w:r w:rsidRPr="006A7FF3">
        <w:t>This JSON specification we subsequently POST to our TM1 server to get the cube created using:</w:t>
      </w:r>
    </w:p>
    <w:p w14:paraId="29632543" w14:textId="77777777" w:rsidR="00B1726C" w:rsidRPr="006E04D2" w:rsidRDefault="00B1726C" w:rsidP="00B1726C">
      <w:pPr>
        <w:pStyle w:val="Code-Comment"/>
      </w:pPr>
      <w:r w:rsidRPr="006E04D2">
        <w:t>// POST the dimension to the TM1 server</w:t>
      </w:r>
    </w:p>
    <w:p w14:paraId="5B9953FB" w14:textId="77777777" w:rsidR="00B1726C" w:rsidRPr="006E04D2" w:rsidRDefault="00B1726C" w:rsidP="00B1726C">
      <w:pPr>
        <w:pStyle w:val="Code"/>
      </w:pPr>
      <w:proofErr w:type="spellStart"/>
      <w:r w:rsidRPr="006E04D2">
        <w:t>fmt.Println</w:t>
      </w:r>
      <w:proofErr w:type="spellEnd"/>
      <w:r w:rsidRPr="006E04D2">
        <w:t>("&gt;&gt; Create cube", name)</w:t>
      </w:r>
    </w:p>
    <w:p w14:paraId="24379974" w14:textId="77777777" w:rsidR="00B1726C" w:rsidRPr="006E04D2" w:rsidRDefault="00B1726C" w:rsidP="00B1726C">
      <w:pPr>
        <w:pStyle w:val="Code"/>
      </w:pPr>
      <w:r w:rsidRPr="006E04D2">
        <w:t xml:space="preserve">resp := </w:t>
      </w:r>
      <w:proofErr w:type="spellStart"/>
      <w:r w:rsidRPr="006E04D2">
        <w:t>client.ExecutePOSTRequest</w:t>
      </w:r>
      <w:proofErr w:type="spellEnd"/>
      <w:r w:rsidRPr="006E04D2">
        <w:t>(tm1ServiceRootURL+"Cubes", "application/json", string(</w:t>
      </w:r>
      <w:proofErr w:type="spellStart"/>
      <w:r w:rsidRPr="006E04D2">
        <w:t>jCube</w:t>
      </w:r>
      <w:proofErr w:type="spellEnd"/>
      <w:r w:rsidRPr="006E04D2">
        <w:t>))</w:t>
      </w:r>
    </w:p>
    <w:p w14:paraId="0406C5BF" w14:textId="77777777" w:rsidR="00B1726C" w:rsidRPr="006A7FF3" w:rsidRDefault="00B1726C" w:rsidP="00B1726C">
      <w:r w:rsidRPr="006A7FF3">
        <w:t xml:space="preserve">We obviously want to validate that the cube got created successfully before continuing. Once </w:t>
      </w:r>
      <w:proofErr w:type="gramStart"/>
      <w:r w:rsidRPr="006A7FF3">
        <w:t>again</w:t>
      </w:r>
      <w:proofErr w:type="gramEnd"/>
      <w:r w:rsidRPr="006A7FF3">
        <w:t xml:space="preserve"> we expect the server to respond with a 201 – created. </w:t>
      </w:r>
      <w:proofErr w:type="gramStart"/>
      <w:r w:rsidRPr="006A7FF3">
        <w:t>All other status code,</w:t>
      </w:r>
      <w:proofErr w:type="gramEnd"/>
      <w:r w:rsidRPr="006A7FF3">
        <w:t xml:space="preserve"> indicate something didn’t go as expected. Let’s add the code to validate just </w:t>
      </w:r>
      <w:proofErr w:type="gramStart"/>
      <w:r w:rsidRPr="006A7FF3">
        <w:t>that:.</w:t>
      </w:r>
      <w:proofErr w:type="gramEnd"/>
    </w:p>
    <w:p w14:paraId="12DCD242" w14:textId="77777777" w:rsidR="00B1726C" w:rsidRPr="006E04D2" w:rsidRDefault="00B1726C" w:rsidP="00B1726C">
      <w:pPr>
        <w:pStyle w:val="Code-Comment"/>
      </w:pPr>
      <w:r w:rsidRPr="006E04D2">
        <w:t>// Validate that the cube got created successfully</w:t>
      </w:r>
    </w:p>
    <w:p w14:paraId="3C7AE559" w14:textId="77777777" w:rsidR="00B1726C" w:rsidRPr="006E04D2" w:rsidRDefault="00B1726C" w:rsidP="00B1726C">
      <w:pPr>
        <w:pStyle w:val="Code"/>
      </w:pPr>
      <w:proofErr w:type="spellStart"/>
      <w:r w:rsidRPr="006E04D2">
        <w:t>odata.ValidateStatusCode</w:t>
      </w:r>
      <w:proofErr w:type="spellEnd"/>
      <w:r w:rsidRPr="006E04D2">
        <w:t xml:space="preserve">(resp, 201, </w:t>
      </w:r>
      <w:proofErr w:type="spellStart"/>
      <w:r w:rsidRPr="006E04D2">
        <w:t>func</w:t>
      </w:r>
      <w:proofErr w:type="spellEnd"/>
      <w:r w:rsidRPr="006E04D2">
        <w:t>() string {</w:t>
      </w:r>
    </w:p>
    <w:p w14:paraId="51BD6A16" w14:textId="77777777" w:rsidR="00B1726C" w:rsidRPr="006E04D2" w:rsidRDefault="00B1726C" w:rsidP="00B1726C">
      <w:pPr>
        <w:pStyle w:val="Code"/>
      </w:pPr>
      <w:r w:rsidRPr="006E04D2">
        <w:tab/>
        <w:t>return "Failed to create cube '" + name + "'."</w:t>
      </w:r>
    </w:p>
    <w:p w14:paraId="6A9BB744" w14:textId="77777777" w:rsidR="00B1726C" w:rsidRPr="006E04D2" w:rsidRDefault="00B1726C" w:rsidP="00B1726C">
      <w:pPr>
        <w:pStyle w:val="Code"/>
      </w:pPr>
      <w:r w:rsidRPr="006E04D2">
        <w:t>})</w:t>
      </w:r>
    </w:p>
    <w:p w14:paraId="72D28D68" w14:textId="77777777" w:rsidR="00B1726C" w:rsidRPr="006E04D2" w:rsidRDefault="00B1726C" w:rsidP="00B1726C">
      <w:pPr>
        <w:pStyle w:val="Code"/>
      </w:pPr>
      <w:proofErr w:type="spellStart"/>
      <w:r w:rsidRPr="006E04D2">
        <w:t>resp.Body.Close</w:t>
      </w:r>
      <w:proofErr w:type="spellEnd"/>
      <w:r w:rsidRPr="006E04D2">
        <w:t>()</w:t>
      </w:r>
    </w:p>
    <w:p w14:paraId="1287C998" w14:textId="77777777" w:rsidR="00B1726C" w:rsidRPr="006A7FF3" w:rsidRDefault="00B1726C" w:rsidP="00B1726C">
      <w:r w:rsidRPr="006A7FF3">
        <w:t>The function ends with returning the OData id, which in services that follow convention (which TM1 does) is equal to the canonical URL of the resource, to the newly created cube.</w:t>
      </w:r>
    </w:p>
    <w:p w14:paraId="7E4D749A" w14:textId="77777777" w:rsidR="00B1726C" w:rsidRPr="006A7FF3" w:rsidRDefault="00B1726C" w:rsidP="00B1726C">
      <w:pPr>
        <w:pStyle w:val="Heading4"/>
      </w:pPr>
      <w:r w:rsidRPr="006A7FF3">
        <w:t>The main function</w:t>
      </w:r>
    </w:p>
    <w:p w14:paraId="7C7F3479" w14:textId="77777777" w:rsidR="00B1726C" w:rsidRPr="006A7FF3" w:rsidRDefault="00B1726C" w:rsidP="00B1726C">
      <w:r w:rsidRPr="006A7FF3">
        <w:t xml:space="preserve">Now that we got all the ingredients for our application lets write the main function, the function that gets executed when our application is started. If you look at the skeleton of the function as provided you’ll see that it starts by initializing a couple of variables that get loaded from ‘environment’ variables which themselves get initialized by loading them from the “.env” file. </w:t>
      </w:r>
    </w:p>
    <w:p w14:paraId="370D01F7" w14:textId="77777777" w:rsidR="00B1726C" w:rsidRPr="006A7FF3" w:rsidRDefault="00B1726C" w:rsidP="00B1726C">
      <w:r w:rsidRPr="006A7FF3">
        <w:t xml:space="preserve">The steps in the getting ready portion made sure you have a “.env” file in the right location, the go/bin folder in this case, and that it has the correct values to initialize these variables, in this particular case the service root URLs for both the source, our </w:t>
      </w:r>
      <w:proofErr w:type="spellStart"/>
      <w:r w:rsidRPr="006A7FF3">
        <w:t>NorthWind</w:t>
      </w:r>
      <w:proofErr w:type="spellEnd"/>
      <w:r w:rsidRPr="006A7FF3">
        <w:t xml:space="preserve"> database hosted on odata.org, and our target, the TM1 server that you created at the beginning of this exercise.</w:t>
      </w:r>
    </w:p>
    <w:p w14:paraId="09112BE3" w14:textId="77777777" w:rsidR="00B1726C" w:rsidRPr="006A7FF3" w:rsidRDefault="00B1726C" w:rsidP="00B1726C">
      <w:r w:rsidRPr="006A7FF3">
        <w:t xml:space="preserve">First, we’ll create an instance of an http client which we use to execute our HTTP requests. In this case we’ll use one that we extended ourselves in our OData package, which allows us to generically take care of some of the OData specifics when making HTTP requests to an OData service. We also need to </w:t>
      </w:r>
      <w:r w:rsidRPr="006A7FF3">
        <w:lastRenderedPageBreak/>
        <w:t>make sure that once we’ve been authenticated to a service that any cookies, in TM1’s case the TM1SessionId cookie representing our session, are retained for the duration of our session. To do so we’ll have to initialize a so-called cookie jar as well. Note that this is a very common pattern in any http library in any language you’ll end up using. With initializing some form of cookie storage, it is often very hard, if not impossible, to retain/manage your session. Here is the code you need to inject to do exactly that:</w:t>
      </w:r>
    </w:p>
    <w:p w14:paraId="72CD5E0E" w14:textId="77777777" w:rsidR="00B1726C" w:rsidRPr="006E04D2" w:rsidRDefault="00B1726C" w:rsidP="00B1726C">
      <w:pPr>
        <w:pStyle w:val="Code-Comment"/>
      </w:pPr>
      <w:r w:rsidRPr="006E04D2">
        <w:t>// Create the one and only http client we'll be using, with a cookie jar enabled to keep reusing our session</w:t>
      </w:r>
    </w:p>
    <w:p w14:paraId="4B9E40F0" w14:textId="77777777" w:rsidR="00B1726C" w:rsidRPr="006E04D2" w:rsidRDefault="00B1726C" w:rsidP="00B1726C">
      <w:pPr>
        <w:pStyle w:val="Code"/>
      </w:pPr>
      <w:r w:rsidRPr="006E04D2">
        <w:t>client = &amp;</w:t>
      </w:r>
      <w:proofErr w:type="spellStart"/>
      <w:r w:rsidRPr="006E04D2">
        <w:t>odata.Client</w:t>
      </w:r>
      <w:proofErr w:type="spellEnd"/>
      <w:r w:rsidRPr="006E04D2">
        <w:t>{}</w:t>
      </w:r>
    </w:p>
    <w:p w14:paraId="112E08CA" w14:textId="77777777" w:rsidR="00B1726C" w:rsidRPr="006E04D2" w:rsidRDefault="00B1726C" w:rsidP="00B1726C">
      <w:pPr>
        <w:pStyle w:val="Code"/>
      </w:pPr>
      <w:proofErr w:type="spellStart"/>
      <w:r w:rsidRPr="006E04D2">
        <w:t>cookieJar</w:t>
      </w:r>
      <w:proofErr w:type="spellEnd"/>
      <w:r w:rsidRPr="006E04D2">
        <w:t xml:space="preserve">, _ := </w:t>
      </w:r>
      <w:proofErr w:type="spellStart"/>
      <w:r w:rsidRPr="006E04D2">
        <w:t>cookiejar.New</w:t>
      </w:r>
      <w:proofErr w:type="spellEnd"/>
      <w:r w:rsidRPr="006E04D2">
        <w:t>(nil)</w:t>
      </w:r>
    </w:p>
    <w:p w14:paraId="2E13D971" w14:textId="77777777" w:rsidR="00B1726C" w:rsidRPr="006E04D2" w:rsidRDefault="00B1726C" w:rsidP="00B1726C">
      <w:pPr>
        <w:pStyle w:val="Code"/>
      </w:pPr>
      <w:proofErr w:type="spellStart"/>
      <w:r w:rsidRPr="006E04D2">
        <w:t>client.Jar</w:t>
      </w:r>
      <w:proofErr w:type="spellEnd"/>
      <w:r w:rsidRPr="006E04D2">
        <w:t xml:space="preserve"> = </w:t>
      </w:r>
      <w:proofErr w:type="spellStart"/>
      <w:r w:rsidRPr="006E04D2">
        <w:t>cookieJar</w:t>
      </w:r>
      <w:proofErr w:type="spellEnd"/>
    </w:p>
    <w:p w14:paraId="4A899666" w14:textId="77777777" w:rsidR="00B1726C" w:rsidRPr="006A7FF3" w:rsidRDefault="00B1726C" w:rsidP="00B1726C">
      <w:r w:rsidRPr="006A7FF3">
        <w:t>Next, we’ll make sure that we connect to the TM1 server. We’ll write out this first request here as we’ll have to add credentials to authenticate with our server and thereby trigger the server to give us the session cookie for the authenticated user. The request we’ll use is a simple request for purely the server version. You can do this in a browser directly to by following this URL:</w:t>
      </w:r>
    </w:p>
    <w:p w14:paraId="1B5B926F" w14:textId="77777777" w:rsidR="00B1726C" w:rsidRPr="005E71CE" w:rsidRDefault="00B1726C" w:rsidP="00B1726C">
      <w:pPr>
        <w:rPr>
          <w:rFonts w:ascii="Consolas" w:hAnsi="Consolas"/>
        </w:rPr>
      </w:pPr>
      <w:hyperlink r:id="rId82" w:history="1">
        <w:r w:rsidRPr="005E71CE">
          <w:rPr>
            <w:rStyle w:val="Hyperlink"/>
            <w:rFonts w:ascii="Consolas" w:hAnsi="Consolas"/>
          </w:rPr>
          <w:t>http://tm1server:8088/api/v1/Configuration/ProductVersion/$value</w:t>
        </w:r>
      </w:hyperlink>
    </w:p>
    <w:p w14:paraId="230D7BD3" w14:textId="77777777" w:rsidR="00B1726C" w:rsidRPr="006A7FF3" w:rsidRDefault="00B1726C" w:rsidP="00B1726C">
      <w:r w:rsidRPr="006A7FF3">
        <w:t>Note the /$value at the end of the URL. This, OData defined, path segment instructs the server to return the value for the property, in this case the product version, in raw, text in this case, format. In this case:</w:t>
      </w:r>
    </w:p>
    <w:p w14:paraId="57541CC7" w14:textId="77777777" w:rsidR="00B1726C" w:rsidRPr="005E71CE" w:rsidRDefault="00B1726C" w:rsidP="00B1726C">
      <w:pPr>
        <w:pStyle w:val="Code"/>
      </w:pPr>
      <w:r w:rsidRPr="005E71CE">
        <w:t>11.2.00000.11111</w:t>
      </w:r>
    </w:p>
    <w:p w14:paraId="50E0D0F0" w14:textId="77777777" w:rsidR="00B1726C" w:rsidRPr="006A7FF3" w:rsidRDefault="00B1726C" w:rsidP="00B1726C">
      <w:r w:rsidRPr="006A7FF3">
        <w:t>We don’t use this value for anything other than dumping it out to the console to show which version of TM1 server we are working with but, one could envision using this value to validate a minimal version required or even, as a shortcut instead of evaluating the $metadata document as one should, make some chooses as to what to support or how to implement knowing what version it was. So here is the code we need to set up the request, set the authentication header, in this case we are using authentication mode 1 which translates into basic HTTP authentication, execute the request and, after checking we got a 200 – OK status, dump the content of the response, the server version, to the console:</w:t>
      </w:r>
    </w:p>
    <w:p w14:paraId="5BBC6E70" w14:textId="77777777" w:rsidR="00B1726C" w:rsidRPr="005E71CE" w:rsidRDefault="00B1726C" w:rsidP="00B1726C">
      <w:pPr>
        <w:pStyle w:val="Code-Comment"/>
      </w:pPr>
      <w:r w:rsidRPr="005E71CE">
        <w:t xml:space="preserve">// Validate that the TM1 server is </w:t>
      </w:r>
      <w:proofErr w:type="spellStart"/>
      <w:r w:rsidRPr="005E71CE">
        <w:t>accessable</w:t>
      </w:r>
      <w:proofErr w:type="spellEnd"/>
      <w:r w:rsidRPr="005E71CE">
        <w:t xml:space="preserve"> by requesting the version of the server</w:t>
      </w:r>
    </w:p>
    <w:p w14:paraId="66E5A410" w14:textId="77777777" w:rsidR="00B1726C" w:rsidRPr="005E71CE" w:rsidRDefault="00B1726C" w:rsidP="00B1726C">
      <w:pPr>
        <w:pStyle w:val="Code"/>
      </w:pPr>
      <w:r w:rsidRPr="005E71CE">
        <w:t xml:space="preserve">req, _ := </w:t>
      </w:r>
      <w:proofErr w:type="spellStart"/>
      <w:r w:rsidRPr="005E71CE">
        <w:t>http.NewRequest</w:t>
      </w:r>
      <w:proofErr w:type="spellEnd"/>
      <w:r w:rsidRPr="005E71CE">
        <w:t>("GET", tm1ServiceRootURL+"Configuration/</w:t>
      </w:r>
      <w:proofErr w:type="spellStart"/>
      <w:r w:rsidRPr="005E71CE">
        <w:t>ProductVersion</w:t>
      </w:r>
      <w:proofErr w:type="spellEnd"/>
      <w:r w:rsidRPr="005E71CE">
        <w:t>/$value", nil)</w:t>
      </w:r>
    </w:p>
    <w:p w14:paraId="12D3F0CD" w14:textId="77777777" w:rsidR="00B1726C" w:rsidRPr="005E71CE" w:rsidRDefault="00B1726C" w:rsidP="00B1726C">
      <w:pPr>
        <w:pStyle w:val="Code-Comment"/>
      </w:pPr>
      <w:r w:rsidRPr="005E71CE">
        <w:t xml:space="preserve">// Since this is our initial </w:t>
      </w:r>
      <w:proofErr w:type="gramStart"/>
      <w:r w:rsidRPr="005E71CE">
        <w:t>request</w:t>
      </w:r>
      <w:proofErr w:type="gramEnd"/>
      <w:r w:rsidRPr="005E71CE">
        <w:t xml:space="preserve"> we'll have to provide a user name and</w:t>
      </w:r>
    </w:p>
    <w:p w14:paraId="67C9AD08" w14:textId="77777777" w:rsidR="00B1726C" w:rsidRPr="005E71CE" w:rsidRDefault="00B1726C" w:rsidP="00B1726C">
      <w:pPr>
        <w:pStyle w:val="Code-Comment"/>
      </w:pPr>
      <w:proofErr w:type="gramStart"/>
      <w:r w:rsidRPr="005E71CE">
        <w:t>// password,</w:t>
      </w:r>
      <w:proofErr w:type="gramEnd"/>
      <w:r w:rsidRPr="005E71CE">
        <w:t xml:space="preserve"> also conveniently stored in the environment variables, to authenticate.</w:t>
      </w:r>
    </w:p>
    <w:p w14:paraId="3EFFED77" w14:textId="77777777" w:rsidR="00B1726C" w:rsidRPr="005E71CE" w:rsidRDefault="00B1726C" w:rsidP="00B1726C">
      <w:pPr>
        <w:pStyle w:val="Code-Comment"/>
      </w:pPr>
      <w:r w:rsidRPr="005E71CE">
        <w:t>// Note: using authentication mode 1, TM1 authentication, which maps to basic</w:t>
      </w:r>
    </w:p>
    <w:p w14:paraId="7B45B4BC" w14:textId="77777777" w:rsidR="00B1726C" w:rsidRPr="005E71CE" w:rsidRDefault="00B1726C" w:rsidP="00B1726C">
      <w:pPr>
        <w:pStyle w:val="Code-Comment"/>
      </w:pPr>
      <w:r w:rsidRPr="005E71CE">
        <w:t>// authentication in HTTP[S]</w:t>
      </w:r>
    </w:p>
    <w:p w14:paraId="3C338D94" w14:textId="77777777" w:rsidR="00B1726C" w:rsidRPr="005E71CE" w:rsidRDefault="00B1726C" w:rsidP="00B1726C">
      <w:pPr>
        <w:pStyle w:val="Code"/>
      </w:pPr>
      <w:proofErr w:type="spellStart"/>
      <w:r w:rsidRPr="005E71CE">
        <w:t>req.SetBasicAuth</w:t>
      </w:r>
      <w:proofErr w:type="spellEnd"/>
      <w:r w:rsidRPr="005E71CE">
        <w:t>(</w:t>
      </w:r>
      <w:proofErr w:type="spellStart"/>
      <w:r w:rsidRPr="005E71CE">
        <w:t>os.Getenv</w:t>
      </w:r>
      <w:proofErr w:type="spellEnd"/>
      <w:r w:rsidRPr="005E71CE">
        <w:t xml:space="preserve">("TM1_USER"), </w:t>
      </w:r>
      <w:proofErr w:type="spellStart"/>
      <w:r w:rsidRPr="005E71CE">
        <w:t>os.Getenv</w:t>
      </w:r>
      <w:proofErr w:type="spellEnd"/>
      <w:r w:rsidRPr="005E71CE">
        <w:t>("TM1_PASSWORD"))</w:t>
      </w:r>
    </w:p>
    <w:p w14:paraId="20CB3538" w14:textId="77777777" w:rsidR="00B1726C" w:rsidRPr="005E71CE" w:rsidRDefault="00B1726C" w:rsidP="00B1726C">
      <w:pPr>
        <w:pStyle w:val="Code-Comment"/>
        <w:rPr>
          <w:rStyle w:val="Code-CommentChar"/>
        </w:rPr>
      </w:pPr>
      <w:r w:rsidRPr="005E71CE">
        <w:rPr>
          <w:rStyle w:val="Code-CommentChar"/>
        </w:rPr>
        <w:t xml:space="preserve">// We'll expect text back in this </w:t>
      </w:r>
      <w:proofErr w:type="gramStart"/>
      <w:r w:rsidRPr="005E71CE">
        <w:rPr>
          <w:rStyle w:val="Code-CommentChar"/>
        </w:rPr>
        <w:t>case</w:t>
      </w:r>
      <w:proofErr w:type="gramEnd"/>
      <w:r w:rsidRPr="005E71CE">
        <w:rPr>
          <w:rStyle w:val="Code-CommentChar"/>
        </w:rPr>
        <w:t xml:space="preserve"> but we'll simply dump the content out and</w:t>
      </w:r>
    </w:p>
    <w:p w14:paraId="2EC55FA4" w14:textId="77777777" w:rsidR="00B1726C" w:rsidRPr="005E71CE" w:rsidRDefault="00B1726C" w:rsidP="00B1726C">
      <w:pPr>
        <w:pStyle w:val="Code-Comment"/>
      </w:pPr>
      <w:r w:rsidRPr="005E71CE">
        <w:rPr>
          <w:rStyle w:val="Code-CommentChar"/>
        </w:rPr>
        <w:t>//</w:t>
      </w:r>
      <w:r w:rsidRPr="005E71CE">
        <w:t xml:space="preserve"> won't do any content type verification here</w:t>
      </w:r>
    </w:p>
    <w:p w14:paraId="64F2D631" w14:textId="77777777" w:rsidR="00B1726C" w:rsidRPr="005E71CE" w:rsidRDefault="00B1726C" w:rsidP="00B1726C">
      <w:pPr>
        <w:pStyle w:val="Code"/>
      </w:pPr>
      <w:proofErr w:type="spellStart"/>
      <w:r w:rsidRPr="005E71CE">
        <w:t>req.Header.Add</w:t>
      </w:r>
      <w:proofErr w:type="spellEnd"/>
      <w:r w:rsidRPr="005E71CE">
        <w:t>("Accept", "*/*")</w:t>
      </w:r>
    </w:p>
    <w:p w14:paraId="530FF7CE" w14:textId="77777777" w:rsidR="00B1726C" w:rsidRPr="005E71CE" w:rsidRDefault="00B1726C" w:rsidP="00B1726C">
      <w:pPr>
        <w:pStyle w:val="Code-Comment"/>
      </w:pPr>
      <w:r w:rsidRPr="005E71CE">
        <w:t>// Let's execute the request</w:t>
      </w:r>
    </w:p>
    <w:p w14:paraId="26A28A28" w14:textId="77777777" w:rsidR="00B1726C" w:rsidRPr="005E71CE" w:rsidRDefault="00B1726C" w:rsidP="00B1726C">
      <w:pPr>
        <w:pStyle w:val="Code"/>
      </w:pPr>
      <w:r w:rsidRPr="005E71CE">
        <w:t xml:space="preserve">resp, err := </w:t>
      </w:r>
      <w:proofErr w:type="spellStart"/>
      <w:r w:rsidRPr="005E71CE">
        <w:t>client.Do</w:t>
      </w:r>
      <w:proofErr w:type="spellEnd"/>
      <w:r w:rsidRPr="005E71CE">
        <w:t>(req)</w:t>
      </w:r>
    </w:p>
    <w:p w14:paraId="449ADEB9" w14:textId="77777777" w:rsidR="00B1726C" w:rsidRPr="005E71CE" w:rsidRDefault="00B1726C" w:rsidP="00B1726C">
      <w:pPr>
        <w:pStyle w:val="Code"/>
      </w:pPr>
      <w:r w:rsidRPr="005E71CE">
        <w:t>if err != nil {</w:t>
      </w:r>
    </w:p>
    <w:p w14:paraId="045F2FE9" w14:textId="77777777" w:rsidR="00B1726C" w:rsidRPr="005E71CE" w:rsidRDefault="00B1726C" w:rsidP="00B1726C">
      <w:pPr>
        <w:pStyle w:val="Code"/>
      </w:pPr>
      <w:r w:rsidRPr="005E71CE">
        <w:tab/>
        <w:t>// Execution of the request failed, log the error and terminate</w:t>
      </w:r>
    </w:p>
    <w:p w14:paraId="52BDA2CF" w14:textId="77777777" w:rsidR="00B1726C" w:rsidRPr="005E71CE" w:rsidRDefault="00B1726C" w:rsidP="00B1726C">
      <w:pPr>
        <w:pStyle w:val="Code"/>
      </w:pPr>
      <w:r w:rsidRPr="005E71CE">
        <w:tab/>
      </w:r>
      <w:proofErr w:type="spellStart"/>
      <w:r w:rsidRPr="005E71CE">
        <w:t>log.Fatal</w:t>
      </w:r>
      <w:proofErr w:type="spellEnd"/>
      <w:r w:rsidRPr="005E71CE">
        <w:t>(err)</w:t>
      </w:r>
    </w:p>
    <w:p w14:paraId="501BBCA2" w14:textId="77777777" w:rsidR="00B1726C" w:rsidRPr="005E71CE" w:rsidRDefault="00B1726C" w:rsidP="00B1726C">
      <w:pPr>
        <w:pStyle w:val="Code"/>
      </w:pPr>
      <w:r w:rsidRPr="005E71CE">
        <w:t>}</w:t>
      </w:r>
    </w:p>
    <w:p w14:paraId="53208019" w14:textId="77777777" w:rsidR="00B1726C" w:rsidRPr="005E71CE" w:rsidRDefault="00B1726C" w:rsidP="00B1726C">
      <w:pPr>
        <w:pStyle w:val="Code-Comment"/>
      </w:pPr>
      <w:r w:rsidRPr="005E71CE">
        <w:t>// Validate that the request executed successfully</w:t>
      </w:r>
    </w:p>
    <w:p w14:paraId="20DF127B" w14:textId="77777777" w:rsidR="00B1726C" w:rsidRPr="005E71CE" w:rsidRDefault="00B1726C" w:rsidP="00B1726C">
      <w:pPr>
        <w:pStyle w:val="Code"/>
      </w:pPr>
      <w:proofErr w:type="spellStart"/>
      <w:r w:rsidRPr="005E71CE">
        <w:t>odata.ValidateStatusCode</w:t>
      </w:r>
      <w:proofErr w:type="spellEnd"/>
      <w:r w:rsidRPr="005E71CE">
        <w:t xml:space="preserve">(resp, 200, </w:t>
      </w:r>
      <w:proofErr w:type="spellStart"/>
      <w:r w:rsidRPr="005E71CE">
        <w:t>func</w:t>
      </w:r>
      <w:proofErr w:type="spellEnd"/>
      <w:r w:rsidRPr="005E71CE">
        <w:t>() string {</w:t>
      </w:r>
    </w:p>
    <w:p w14:paraId="28D4B288" w14:textId="77777777" w:rsidR="00B1726C" w:rsidRPr="005E71CE" w:rsidRDefault="00B1726C" w:rsidP="00B1726C">
      <w:pPr>
        <w:pStyle w:val="Code"/>
      </w:pPr>
      <w:r w:rsidRPr="005E71CE">
        <w:tab/>
        <w:t>return "Server responded with an unexpected result while asking for its version number."</w:t>
      </w:r>
    </w:p>
    <w:p w14:paraId="02D1C794" w14:textId="77777777" w:rsidR="00B1726C" w:rsidRPr="005E71CE" w:rsidRDefault="00B1726C" w:rsidP="00B1726C">
      <w:pPr>
        <w:pStyle w:val="Code"/>
      </w:pPr>
      <w:r w:rsidRPr="005E71CE">
        <w:lastRenderedPageBreak/>
        <w:t>})</w:t>
      </w:r>
    </w:p>
    <w:p w14:paraId="44E226C6" w14:textId="77777777" w:rsidR="00B1726C" w:rsidRPr="005E71CE" w:rsidRDefault="00B1726C" w:rsidP="00B1726C">
      <w:pPr>
        <w:pStyle w:val="Code-Comment"/>
      </w:pPr>
      <w:r w:rsidRPr="005E71CE">
        <w:t>// The body simply contains the version number of the server</w:t>
      </w:r>
    </w:p>
    <w:p w14:paraId="32F641A4" w14:textId="77777777" w:rsidR="00B1726C" w:rsidRPr="005E71CE" w:rsidRDefault="00B1726C" w:rsidP="00B1726C">
      <w:pPr>
        <w:pStyle w:val="Code"/>
      </w:pPr>
      <w:r w:rsidRPr="005E71CE">
        <w:t xml:space="preserve">version, _ := </w:t>
      </w:r>
      <w:proofErr w:type="spellStart"/>
      <w:r w:rsidRPr="005E71CE">
        <w:t>ioutil.ReadAll</w:t>
      </w:r>
      <w:proofErr w:type="spellEnd"/>
      <w:r w:rsidRPr="005E71CE">
        <w:t>(</w:t>
      </w:r>
      <w:proofErr w:type="spellStart"/>
      <w:r w:rsidRPr="005E71CE">
        <w:t>resp.Body</w:t>
      </w:r>
      <w:proofErr w:type="spellEnd"/>
      <w:r w:rsidRPr="005E71CE">
        <w:t>)</w:t>
      </w:r>
    </w:p>
    <w:p w14:paraId="2C40F48A" w14:textId="77777777" w:rsidR="00B1726C" w:rsidRPr="005E71CE" w:rsidRDefault="00B1726C" w:rsidP="00B1726C">
      <w:pPr>
        <w:pStyle w:val="Code"/>
      </w:pPr>
      <w:proofErr w:type="spellStart"/>
      <w:r w:rsidRPr="005E71CE">
        <w:t>resp.Body.Close</w:t>
      </w:r>
      <w:proofErr w:type="spellEnd"/>
      <w:r w:rsidRPr="005E71CE">
        <w:t>()</w:t>
      </w:r>
    </w:p>
    <w:p w14:paraId="52F2224E" w14:textId="77777777" w:rsidR="00B1726C" w:rsidRPr="005E71CE" w:rsidRDefault="00B1726C" w:rsidP="00B1726C">
      <w:pPr>
        <w:pStyle w:val="Code-Comment"/>
      </w:pPr>
      <w:r w:rsidRPr="005E71CE">
        <w:t>// which we'll simply dump to the console</w:t>
      </w:r>
    </w:p>
    <w:p w14:paraId="2E1AF1D0" w14:textId="77777777" w:rsidR="00B1726C" w:rsidRPr="005E71CE" w:rsidRDefault="00B1726C" w:rsidP="00B1726C">
      <w:pPr>
        <w:pStyle w:val="Code"/>
      </w:pPr>
      <w:proofErr w:type="spellStart"/>
      <w:r w:rsidRPr="005E71CE">
        <w:t>fmt.Println</w:t>
      </w:r>
      <w:proofErr w:type="spellEnd"/>
      <w:r w:rsidRPr="005E71CE">
        <w:t>("Using TM1 Server version", string(version))</w:t>
      </w:r>
    </w:p>
    <w:p w14:paraId="5ABB8C7B" w14:textId="77777777" w:rsidR="00B1726C" w:rsidRPr="006A7FF3" w:rsidRDefault="00B1726C" w:rsidP="00B1726C">
      <w:r w:rsidRPr="006A7FF3">
        <w:t>Once again, after having executed this request the server also returns a new cookie, named TM1SessionId, which got stored in the cookie jar we created earlier. Note that, especially in browsers, if you end up writing code in JavaScript for example like the TM1Top example earlier, you will not have direct access to these cookies and will depend on the underlying http client to handle these correctly.</w:t>
      </w:r>
    </w:p>
    <w:p w14:paraId="6809354E" w14:textId="77777777" w:rsidR="00B1726C" w:rsidRPr="006A7FF3" w:rsidRDefault="00B1726C" w:rsidP="00B1726C">
      <w:r w:rsidRPr="006A7FF3">
        <w:t xml:space="preserve">Alright, now that we know we can establish a connection to our TM1 server and are authenticated let’s run some of our ‘processes’ to create some dimensions to being with. You might recall that the </w:t>
      </w:r>
      <w:proofErr w:type="spellStart"/>
      <w:r w:rsidRPr="006A7FF3">
        <w:t>createDimension</w:t>
      </w:r>
      <w:proofErr w:type="spellEnd"/>
      <w:r w:rsidRPr="006A7FF3">
        <w:t xml:space="preserve"> function returned the dimension definition which we’ll need to pass to the </w:t>
      </w:r>
      <w:proofErr w:type="spellStart"/>
      <w:r w:rsidRPr="006A7FF3">
        <w:t>createCube</w:t>
      </w:r>
      <w:proofErr w:type="spellEnd"/>
      <w:r w:rsidRPr="006A7FF3">
        <w:t xml:space="preserve"> function later. So, lets create an array of dimensions to store the dimension we create.</w:t>
      </w:r>
    </w:p>
    <w:p w14:paraId="444EDD62" w14:textId="77777777" w:rsidR="00B1726C" w:rsidRPr="006A7FF3" w:rsidRDefault="00B1726C" w:rsidP="00B1726C">
      <w:r w:rsidRPr="006A7FF3">
        <w:t xml:space="preserve">Creating the dimensions themselves has become ‘as simple as’ calling the function that generates the specification for it, as described earlier, and passing that definition to the </w:t>
      </w:r>
      <w:proofErr w:type="spellStart"/>
      <w:r w:rsidRPr="006A7FF3">
        <w:t>createDimension</w:t>
      </w:r>
      <w:proofErr w:type="spellEnd"/>
      <w:r w:rsidRPr="006A7FF3">
        <w:t xml:space="preserve"> function that we wrote just now. The only parameters we’ll pass to those generation functions are the http client we are using, the service root URL from our data source, the </w:t>
      </w:r>
      <w:proofErr w:type="spellStart"/>
      <w:r w:rsidRPr="006A7FF3">
        <w:t>NorthWind</w:t>
      </w:r>
      <w:proofErr w:type="spellEnd"/>
      <w:r w:rsidRPr="006A7FF3">
        <w:t xml:space="preserve"> database in our case, and the name of the dimension to be generated. In code this looks like:</w:t>
      </w:r>
    </w:p>
    <w:p w14:paraId="208FCF98" w14:textId="77777777" w:rsidR="00B1726C" w:rsidRPr="005E71CE" w:rsidRDefault="00B1726C" w:rsidP="00B1726C">
      <w:pPr>
        <w:pStyle w:val="Code-Comment"/>
      </w:pPr>
      <w:r w:rsidRPr="005E71CE">
        <w:t>// Now let's build some Dimensions. The definition of the dimension is based on data</w:t>
      </w:r>
    </w:p>
    <w:p w14:paraId="481BCFA3" w14:textId="77777777" w:rsidR="00B1726C" w:rsidRPr="005E71CE" w:rsidRDefault="00B1726C" w:rsidP="00B1726C">
      <w:pPr>
        <w:pStyle w:val="Code-Comment"/>
      </w:pPr>
      <w:r w:rsidRPr="005E71CE">
        <w:t xml:space="preserve">// in the </w:t>
      </w:r>
      <w:proofErr w:type="spellStart"/>
      <w:r w:rsidRPr="005E71CE">
        <w:t>NorthWind</w:t>
      </w:r>
      <w:proofErr w:type="spellEnd"/>
      <w:r w:rsidRPr="005E71CE">
        <w:t xml:space="preserve"> database, a data source hosted on odata.org which can be queried</w:t>
      </w:r>
    </w:p>
    <w:p w14:paraId="6DF97CC0" w14:textId="77777777" w:rsidR="00B1726C" w:rsidRPr="005E71CE" w:rsidRDefault="00B1726C" w:rsidP="00B1726C">
      <w:pPr>
        <w:pStyle w:val="Code-Comment"/>
      </w:pPr>
      <w:r w:rsidRPr="005E71CE">
        <w:t>// using its OData complaint REST API.</w:t>
      </w:r>
    </w:p>
    <w:p w14:paraId="1733B81B" w14:textId="77777777" w:rsidR="00B1726C" w:rsidRPr="005E71CE" w:rsidRDefault="00B1726C" w:rsidP="00B1726C">
      <w:pPr>
        <w:pStyle w:val="Code"/>
      </w:pPr>
      <w:r w:rsidRPr="005E71CE">
        <w:t>var dimensions [5]*tm1.Dimension</w:t>
      </w:r>
    </w:p>
    <w:p w14:paraId="362A9C15" w14:textId="77777777" w:rsidR="00B1726C" w:rsidRPr="005E71CE" w:rsidRDefault="00B1726C" w:rsidP="00B1726C">
      <w:pPr>
        <w:pStyle w:val="Code"/>
      </w:pPr>
      <w:r w:rsidRPr="005E71CE">
        <w:t xml:space="preserve">dimensions[0] = </w:t>
      </w:r>
      <w:proofErr w:type="spellStart"/>
      <w:r w:rsidRPr="005E71CE">
        <w:t>createDimension</w:t>
      </w:r>
      <w:proofErr w:type="spellEnd"/>
      <w:r w:rsidRPr="005E71CE">
        <w:t>(</w:t>
      </w:r>
      <w:proofErr w:type="spellStart"/>
      <w:r w:rsidRPr="005E71CE">
        <w:t>proc.GenerateProductDimension</w:t>
      </w:r>
      <w:proofErr w:type="spellEnd"/>
      <w:r w:rsidRPr="005E71CE">
        <w:t xml:space="preserve">(client, </w:t>
      </w:r>
      <w:proofErr w:type="spellStart"/>
      <w:r w:rsidRPr="005E71CE">
        <w:t>datasourceServiceRootURL</w:t>
      </w:r>
      <w:proofErr w:type="spellEnd"/>
      <w:r w:rsidRPr="005E71CE">
        <w:t xml:space="preserve">, </w:t>
      </w:r>
      <w:proofErr w:type="spellStart"/>
      <w:r w:rsidRPr="005E71CE">
        <w:t>productDimensionName</w:t>
      </w:r>
      <w:proofErr w:type="spellEnd"/>
      <w:r w:rsidRPr="005E71CE">
        <w:t>))</w:t>
      </w:r>
    </w:p>
    <w:p w14:paraId="1BB294EB" w14:textId="77777777" w:rsidR="00B1726C" w:rsidRPr="005E71CE" w:rsidRDefault="00B1726C" w:rsidP="00B1726C">
      <w:pPr>
        <w:pStyle w:val="Code"/>
      </w:pPr>
      <w:r w:rsidRPr="005E71CE">
        <w:t xml:space="preserve">dimensions[1] = </w:t>
      </w:r>
      <w:proofErr w:type="spellStart"/>
      <w:r w:rsidRPr="005E71CE">
        <w:t>createDimension</w:t>
      </w:r>
      <w:proofErr w:type="spellEnd"/>
      <w:r w:rsidRPr="005E71CE">
        <w:t>(</w:t>
      </w:r>
      <w:proofErr w:type="spellStart"/>
      <w:r w:rsidRPr="005E71CE">
        <w:t>proc.GenerateCustomerDimension</w:t>
      </w:r>
      <w:proofErr w:type="spellEnd"/>
      <w:r w:rsidRPr="005E71CE">
        <w:t xml:space="preserve">(client, </w:t>
      </w:r>
      <w:proofErr w:type="spellStart"/>
      <w:r w:rsidRPr="005E71CE">
        <w:t>datasourceServiceRootURL</w:t>
      </w:r>
      <w:proofErr w:type="spellEnd"/>
      <w:r w:rsidRPr="005E71CE">
        <w:t xml:space="preserve">, </w:t>
      </w:r>
      <w:proofErr w:type="spellStart"/>
      <w:r w:rsidRPr="005E71CE">
        <w:t>customerDimensionName</w:t>
      </w:r>
      <w:proofErr w:type="spellEnd"/>
      <w:r w:rsidRPr="005E71CE">
        <w:t>))</w:t>
      </w:r>
    </w:p>
    <w:p w14:paraId="2D07B332" w14:textId="77777777" w:rsidR="00B1726C" w:rsidRPr="005E71CE" w:rsidRDefault="00B1726C" w:rsidP="00B1726C">
      <w:pPr>
        <w:pStyle w:val="Code"/>
      </w:pPr>
      <w:r w:rsidRPr="005E71CE">
        <w:t xml:space="preserve">dimensions[2] = </w:t>
      </w:r>
      <w:proofErr w:type="spellStart"/>
      <w:r w:rsidRPr="005E71CE">
        <w:t>createDimension</w:t>
      </w:r>
      <w:proofErr w:type="spellEnd"/>
      <w:r w:rsidRPr="005E71CE">
        <w:t>(</w:t>
      </w:r>
      <w:proofErr w:type="spellStart"/>
      <w:r w:rsidRPr="005E71CE">
        <w:t>proc.GenerateEmployeeDimension</w:t>
      </w:r>
      <w:proofErr w:type="spellEnd"/>
      <w:r w:rsidRPr="005E71CE">
        <w:t xml:space="preserve">(client, </w:t>
      </w:r>
      <w:proofErr w:type="spellStart"/>
      <w:r w:rsidRPr="005E71CE">
        <w:t>datasourceServiceRootURL</w:t>
      </w:r>
      <w:proofErr w:type="spellEnd"/>
      <w:r w:rsidRPr="005E71CE">
        <w:t xml:space="preserve">, </w:t>
      </w:r>
      <w:proofErr w:type="spellStart"/>
      <w:r w:rsidRPr="005E71CE">
        <w:t>employeeDimensionName</w:t>
      </w:r>
      <w:proofErr w:type="spellEnd"/>
      <w:r w:rsidRPr="005E71CE">
        <w:t>))</w:t>
      </w:r>
    </w:p>
    <w:p w14:paraId="1B724501" w14:textId="77777777" w:rsidR="00B1726C" w:rsidRPr="005E71CE" w:rsidRDefault="00B1726C" w:rsidP="00B1726C">
      <w:pPr>
        <w:pStyle w:val="Code"/>
      </w:pPr>
      <w:r w:rsidRPr="005E71CE">
        <w:t xml:space="preserve">dimensions[3] = </w:t>
      </w:r>
      <w:proofErr w:type="spellStart"/>
      <w:r w:rsidRPr="005E71CE">
        <w:t>createDimension</w:t>
      </w:r>
      <w:proofErr w:type="spellEnd"/>
      <w:r w:rsidRPr="005E71CE">
        <w:t>(</w:t>
      </w:r>
      <w:proofErr w:type="spellStart"/>
      <w:r w:rsidRPr="005E71CE">
        <w:t>proc.GenerateTimeDimension</w:t>
      </w:r>
      <w:proofErr w:type="spellEnd"/>
      <w:r w:rsidRPr="005E71CE">
        <w:t xml:space="preserve">(client, </w:t>
      </w:r>
      <w:proofErr w:type="spellStart"/>
      <w:r w:rsidRPr="005E71CE">
        <w:t>datasourceServiceRootURL</w:t>
      </w:r>
      <w:proofErr w:type="spellEnd"/>
      <w:r w:rsidRPr="005E71CE">
        <w:t xml:space="preserve">, </w:t>
      </w:r>
      <w:proofErr w:type="spellStart"/>
      <w:r w:rsidRPr="005E71CE">
        <w:t>timeDimensionName</w:t>
      </w:r>
      <w:proofErr w:type="spellEnd"/>
      <w:r w:rsidRPr="005E71CE">
        <w:t>))</w:t>
      </w:r>
    </w:p>
    <w:p w14:paraId="09CE07EA" w14:textId="77777777" w:rsidR="00B1726C" w:rsidRPr="005E71CE" w:rsidRDefault="00B1726C" w:rsidP="00B1726C">
      <w:pPr>
        <w:pStyle w:val="Code"/>
      </w:pPr>
      <w:r w:rsidRPr="005E71CE">
        <w:t xml:space="preserve">dimensions[4] = </w:t>
      </w:r>
      <w:proofErr w:type="spellStart"/>
      <w:r w:rsidRPr="005E71CE">
        <w:t>createDimension</w:t>
      </w:r>
      <w:proofErr w:type="spellEnd"/>
      <w:r w:rsidRPr="005E71CE">
        <w:t>(</w:t>
      </w:r>
      <w:proofErr w:type="spellStart"/>
      <w:r w:rsidRPr="005E71CE">
        <w:t>proc.GenerateMeasuresDimension</w:t>
      </w:r>
      <w:proofErr w:type="spellEnd"/>
      <w:r w:rsidRPr="005E71CE">
        <w:t xml:space="preserve">(client, </w:t>
      </w:r>
      <w:proofErr w:type="spellStart"/>
      <w:r w:rsidRPr="005E71CE">
        <w:t>datasourceServiceRootURL</w:t>
      </w:r>
      <w:proofErr w:type="spellEnd"/>
      <w:r w:rsidRPr="005E71CE">
        <w:t xml:space="preserve">, </w:t>
      </w:r>
      <w:proofErr w:type="spellStart"/>
      <w:r w:rsidRPr="005E71CE">
        <w:t>measuresDimensionName</w:t>
      </w:r>
      <w:proofErr w:type="spellEnd"/>
      <w:r w:rsidRPr="005E71CE">
        <w:t>))</w:t>
      </w:r>
    </w:p>
    <w:p w14:paraId="40125999" w14:textId="77777777" w:rsidR="00B1726C" w:rsidRPr="006A7FF3" w:rsidRDefault="00B1726C" w:rsidP="00B1726C">
      <w:r w:rsidRPr="006A7FF3">
        <w:t xml:space="preserve">Now that we have the dimension, we need to create a cube, which we’ll do using the </w:t>
      </w:r>
      <w:proofErr w:type="spellStart"/>
      <w:r w:rsidRPr="006A7FF3">
        <w:t>createCube</w:t>
      </w:r>
      <w:proofErr w:type="spellEnd"/>
      <w:r w:rsidRPr="006A7FF3">
        <w:t xml:space="preserve"> function you wrote a little earlier. This function takes a name, the set of dimensions representing the dimensions spanning the cube, and a set of rules to be used by the cube. The set of dimensions we created </w:t>
      </w:r>
      <w:proofErr w:type="gramStart"/>
      <w:r w:rsidRPr="006A7FF3">
        <w:t>above,</w:t>
      </w:r>
      <w:proofErr w:type="gramEnd"/>
      <w:r w:rsidRPr="006A7FF3">
        <w:t xml:space="preserve"> the only remaining thing is the rules. As you might have seen in the measures dimension generation code already, we create three measures, Quantity, Unit Price and Revenue. Even though the data from the orders we’ll be loading has Quantity and Unit Price, there is no easy way to aggregate those if we incrementally load data the way we do. We therefore store Quantity and Revenue, as a simple multiplication of Quantity * Unit Price, and we’ll add a rule that calculates our Unit Price </w:t>
      </w:r>
      <w:proofErr w:type="gramStart"/>
      <w:r w:rsidRPr="006A7FF3">
        <w:t>later on</w:t>
      </w:r>
      <w:proofErr w:type="gramEnd"/>
      <w:r w:rsidRPr="006A7FF3">
        <w:t>, an average in this case. We’ll also add a feeder to make sure that Unit Price doesn’t get suppressed if null/empty suppression is request. The rules we’ll be using are:</w:t>
      </w:r>
    </w:p>
    <w:p w14:paraId="1B042843" w14:textId="77777777" w:rsidR="00B1726C" w:rsidRPr="005E71CE" w:rsidRDefault="00B1726C" w:rsidP="00B1726C">
      <w:pPr>
        <w:pStyle w:val="Code"/>
      </w:pPr>
      <w:r w:rsidRPr="005E71CE">
        <w:t>UNDEFVALS;</w:t>
      </w:r>
    </w:p>
    <w:p w14:paraId="0989587A" w14:textId="77777777" w:rsidR="00B1726C" w:rsidRPr="005E71CE" w:rsidRDefault="00B1726C" w:rsidP="00B1726C">
      <w:pPr>
        <w:pStyle w:val="Code"/>
      </w:pPr>
      <w:r w:rsidRPr="005E71CE">
        <w:t>SKIPCHECK;</w:t>
      </w:r>
    </w:p>
    <w:p w14:paraId="7513F464" w14:textId="77777777" w:rsidR="00B1726C" w:rsidRPr="005E71CE" w:rsidRDefault="00B1726C" w:rsidP="00B1726C">
      <w:pPr>
        <w:pStyle w:val="Code"/>
      </w:pPr>
    </w:p>
    <w:p w14:paraId="1993A9C0" w14:textId="77777777" w:rsidR="00B1726C" w:rsidRPr="005E71CE" w:rsidRDefault="00B1726C" w:rsidP="00B1726C">
      <w:pPr>
        <w:pStyle w:val="Code"/>
      </w:pPr>
      <w:r w:rsidRPr="005E71CE">
        <w:t>['</w:t>
      </w:r>
      <w:proofErr w:type="spellStart"/>
      <w:r w:rsidRPr="005E71CE">
        <w:t>UnitPrice</w:t>
      </w:r>
      <w:proofErr w:type="spellEnd"/>
      <w:r w:rsidRPr="005E71CE">
        <w:t>']=['Revenue']\['Quantity'];</w:t>
      </w:r>
    </w:p>
    <w:p w14:paraId="50E3E352" w14:textId="77777777" w:rsidR="00B1726C" w:rsidRPr="005E71CE" w:rsidRDefault="00B1726C" w:rsidP="00B1726C">
      <w:pPr>
        <w:pStyle w:val="Code"/>
      </w:pPr>
    </w:p>
    <w:p w14:paraId="51949FF2" w14:textId="77777777" w:rsidR="00B1726C" w:rsidRPr="005E71CE" w:rsidRDefault="00B1726C" w:rsidP="00B1726C">
      <w:pPr>
        <w:pStyle w:val="Code"/>
      </w:pPr>
      <w:r w:rsidRPr="005E71CE">
        <w:t>FEEDERS;</w:t>
      </w:r>
    </w:p>
    <w:p w14:paraId="4DC8FAFA" w14:textId="77777777" w:rsidR="00B1726C" w:rsidRPr="005E71CE" w:rsidRDefault="00B1726C" w:rsidP="00B1726C">
      <w:pPr>
        <w:pStyle w:val="Code"/>
      </w:pPr>
      <w:r w:rsidRPr="005E71CE">
        <w:t>['Quantity']=&gt;['</w:t>
      </w:r>
      <w:proofErr w:type="spellStart"/>
      <w:r w:rsidRPr="005E71CE">
        <w:t>UnitPrice</w:t>
      </w:r>
      <w:proofErr w:type="spellEnd"/>
      <w:r w:rsidRPr="005E71CE">
        <w:t xml:space="preserve">']; </w:t>
      </w:r>
    </w:p>
    <w:p w14:paraId="32513086" w14:textId="77777777" w:rsidR="00B1726C" w:rsidRPr="006A7FF3" w:rsidRDefault="00B1726C" w:rsidP="00B1726C">
      <w:r w:rsidRPr="006A7FF3">
        <w:t>Ok, now that we have everything let’s have the server create that cube!</w:t>
      </w:r>
    </w:p>
    <w:p w14:paraId="6FBF4723" w14:textId="77777777" w:rsidR="00B1726C" w:rsidRPr="005E71CE" w:rsidRDefault="00B1726C" w:rsidP="00B1726C">
      <w:pPr>
        <w:pStyle w:val="Code-Comment"/>
      </w:pPr>
      <w:r w:rsidRPr="005E71CE">
        <w:lastRenderedPageBreak/>
        <w:t>// Now that we have all our dimensions, let's create cube</w:t>
      </w:r>
    </w:p>
    <w:p w14:paraId="18190E57" w14:textId="77777777" w:rsidR="00B1726C" w:rsidRPr="005E71CE" w:rsidRDefault="00B1726C" w:rsidP="00B1726C">
      <w:pPr>
        <w:pStyle w:val="Code"/>
      </w:pPr>
      <w:proofErr w:type="spellStart"/>
      <w:r w:rsidRPr="005E71CE">
        <w:t>createCube</w:t>
      </w:r>
      <w:proofErr w:type="spellEnd"/>
      <w:r w:rsidRPr="005E71CE">
        <w:t>(</w:t>
      </w:r>
      <w:proofErr w:type="spellStart"/>
      <w:r w:rsidRPr="005E71CE">
        <w:t>ordersCubeName</w:t>
      </w:r>
      <w:proofErr w:type="spellEnd"/>
      <w:r w:rsidRPr="005E71CE">
        <w:t>, dimensions[:], "UNDEFVALS;\nSKIPCHECK;\n\n['UnitPrice']=['Revenue']\\['Quantity'];\n\nFEEDERS;\n['Quantity']=&gt;['UnitPrice'];")</w:t>
      </w:r>
    </w:p>
    <w:p w14:paraId="1447E691" w14:textId="77777777" w:rsidR="00B1726C" w:rsidRPr="00490197" w:rsidRDefault="00B1726C" w:rsidP="00B1726C">
      <w:r w:rsidRPr="006A7FF3">
        <w:t xml:space="preserve">That concludes the code writing portion of this exercise. </w:t>
      </w:r>
      <w:r w:rsidRPr="00490197">
        <w:t>Your Visual Studio Code envi</w:t>
      </w:r>
      <w:r>
        <w:t xml:space="preserve">ronment has been set up to ‘auto-complete’ the list of imports required based on the code (Go does not retain – read: it is invalid to have an unreferenced import – any libraries referenced as imports in code) but just in case it didn’t, or you decided to use an alternative way of editing your code, please verify that the list of imports, at the top of the </w:t>
      </w:r>
      <w:proofErr w:type="spellStart"/>
      <w:r w:rsidRPr="00490197">
        <w:rPr>
          <w:rFonts w:ascii="Consolas" w:hAnsi="Consolas"/>
        </w:rPr>
        <w:t>main.go</w:t>
      </w:r>
      <w:proofErr w:type="spellEnd"/>
      <w:r>
        <w:t xml:space="preserve"> file that you have been editing, includes the following list of libraries:</w:t>
      </w:r>
    </w:p>
    <w:p w14:paraId="2564FCAE" w14:textId="77777777" w:rsidR="00B1726C" w:rsidRDefault="00B1726C" w:rsidP="00B1726C">
      <w:pPr>
        <w:pStyle w:val="Code"/>
      </w:pPr>
      <w:r>
        <w:t>import (</w:t>
      </w:r>
    </w:p>
    <w:p w14:paraId="2E3E54F0" w14:textId="77777777" w:rsidR="00B1726C" w:rsidRDefault="00B1726C" w:rsidP="00B1726C">
      <w:pPr>
        <w:pStyle w:val="Code"/>
      </w:pPr>
      <w:r>
        <w:tab/>
        <w:t>"encoding/json"</w:t>
      </w:r>
    </w:p>
    <w:p w14:paraId="284D37BB" w14:textId="77777777" w:rsidR="00B1726C" w:rsidRDefault="00B1726C" w:rsidP="00B1726C">
      <w:pPr>
        <w:pStyle w:val="Code"/>
      </w:pPr>
      <w:r>
        <w:tab/>
        <w:t>"</w:t>
      </w:r>
      <w:proofErr w:type="spellStart"/>
      <w:r>
        <w:t>fmt</w:t>
      </w:r>
      <w:proofErr w:type="spellEnd"/>
      <w:r>
        <w:t>"</w:t>
      </w:r>
    </w:p>
    <w:p w14:paraId="355FD1C8" w14:textId="77777777" w:rsidR="00B1726C" w:rsidRDefault="00B1726C" w:rsidP="00B1726C">
      <w:pPr>
        <w:pStyle w:val="Code"/>
      </w:pPr>
      <w:r>
        <w:tab/>
        <w:t>"</w:t>
      </w:r>
      <w:proofErr w:type="spellStart"/>
      <w:r>
        <w:t>io</w:t>
      </w:r>
      <w:proofErr w:type="spellEnd"/>
      <w:r>
        <w:t>/</w:t>
      </w:r>
      <w:proofErr w:type="spellStart"/>
      <w:r>
        <w:t>ioutil</w:t>
      </w:r>
      <w:proofErr w:type="spellEnd"/>
      <w:r>
        <w:t>"</w:t>
      </w:r>
    </w:p>
    <w:p w14:paraId="37FFBF1F" w14:textId="77777777" w:rsidR="00B1726C" w:rsidRDefault="00B1726C" w:rsidP="00B1726C">
      <w:pPr>
        <w:pStyle w:val="Code"/>
      </w:pPr>
      <w:r>
        <w:tab/>
        <w:t>"log"</w:t>
      </w:r>
    </w:p>
    <w:p w14:paraId="6953DD74" w14:textId="77777777" w:rsidR="00B1726C" w:rsidRDefault="00B1726C" w:rsidP="00B1726C">
      <w:pPr>
        <w:pStyle w:val="Code"/>
      </w:pPr>
      <w:r>
        <w:tab/>
        <w:t>"net/http"</w:t>
      </w:r>
    </w:p>
    <w:p w14:paraId="51639922" w14:textId="77777777" w:rsidR="00B1726C" w:rsidRDefault="00B1726C" w:rsidP="00B1726C">
      <w:pPr>
        <w:pStyle w:val="Code"/>
      </w:pPr>
      <w:r>
        <w:tab/>
        <w:t>"net/http/</w:t>
      </w:r>
      <w:proofErr w:type="spellStart"/>
      <w:r>
        <w:t>cookiejar</w:t>
      </w:r>
      <w:proofErr w:type="spellEnd"/>
      <w:r>
        <w:t>"</w:t>
      </w:r>
    </w:p>
    <w:p w14:paraId="74F6A010" w14:textId="77777777" w:rsidR="00B1726C" w:rsidRDefault="00B1726C" w:rsidP="00B1726C">
      <w:pPr>
        <w:pStyle w:val="Code"/>
      </w:pPr>
      <w:r>
        <w:tab/>
        <w:t>"</w:t>
      </w:r>
      <w:proofErr w:type="spellStart"/>
      <w:r>
        <w:t>os</w:t>
      </w:r>
      <w:proofErr w:type="spellEnd"/>
      <w:r>
        <w:t>"</w:t>
      </w:r>
    </w:p>
    <w:p w14:paraId="3467898A" w14:textId="77777777" w:rsidR="00B1726C" w:rsidRDefault="00B1726C" w:rsidP="00B1726C">
      <w:pPr>
        <w:pStyle w:val="Code"/>
      </w:pPr>
    </w:p>
    <w:p w14:paraId="03143333" w14:textId="77777777" w:rsidR="00B1726C" w:rsidRDefault="00B1726C" w:rsidP="00B1726C">
      <w:pPr>
        <w:pStyle w:val="Code"/>
      </w:pPr>
      <w:r>
        <w:tab/>
        <w:t>proc "github.com/</w:t>
      </w:r>
      <w:proofErr w:type="spellStart"/>
      <w:r>
        <w:t>hubert-heijkers</w:t>
      </w:r>
      <w:proofErr w:type="spellEnd"/>
      <w:r>
        <w:t>/GoDAIF2019/builder/processes"</w:t>
      </w:r>
    </w:p>
    <w:p w14:paraId="38FCEA9E" w14:textId="77777777" w:rsidR="00B1726C" w:rsidRDefault="00B1726C" w:rsidP="00B1726C">
      <w:pPr>
        <w:pStyle w:val="Code"/>
      </w:pPr>
      <w:r>
        <w:tab/>
        <w:t>"github.com/</w:t>
      </w:r>
      <w:proofErr w:type="spellStart"/>
      <w:r>
        <w:t>hubert-heijkers</w:t>
      </w:r>
      <w:proofErr w:type="spellEnd"/>
      <w:r>
        <w:t>/GoDAIF2019/common/</w:t>
      </w:r>
      <w:proofErr w:type="spellStart"/>
      <w:r>
        <w:t>odata</w:t>
      </w:r>
      <w:proofErr w:type="spellEnd"/>
      <w:r>
        <w:t>"</w:t>
      </w:r>
    </w:p>
    <w:p w14:paraId="59C186FE" w14:textId="77777777" w:rsidR="00B1726C" w:rsidRDefault="00B1726C" w:rsidP="00B1726C">
      <w:pPr>
        <w:pStyle w:val="Code"/>
      </w:pPr>
      <w:r>
        <w:tab/>
        <w:t>"github.com/</w:t>
      </w:r>
      <w:proofErr w:type="spellStart"/>
      <w:r>
        <w:t>hubert-heijkers</w:t>
      </w:r>
      <w:proofErr w:type="spellEnd"/>
      <w:r>
        <w:t>/GoDAIF2019/common/tm1"</w:t>
      </w:r>
    </w:p>
    <w:p w14:paraId="706495B6" w14:textId="77777777" w:rsidR="00B1726C" w:rsidRDefault="00B1726C" w:rsidP="00B1726C">
      <w:pPr>
        <w:pStyle w:val="Code"/>
      </w:pPr>
      <w:r>
        <w:tab/>
        <w:t>"github.com/</w:t>
      </w:r>
      <w:proofErr w:type="spellStart"/>
      <w:r>
        <w:t>joho</w:t>
      </w:r>
      <w:proofErr w:type="spellEnd"/>
      <w:r>
        <w:t>/</w:t>
      </w:r>
      <w:proofErr w:type="spellStart"/>
      <w:r>
        <w:t>godotenv</w:t>
      </w:r>
      <w:proofErr w:type="spellEnd"/>
      <w:r>
        <w:t>"</w:t>
      </w:r>
    </w:p>
    <w:p w14:paraId="5DD06658" w14:textId="77777777" w:rsidR="00B1726C" w:rsidRDefault="00B1726C" w:rsidP="00B1726C">
      <w:pPr>
        <w:pStyle w:val="Code"/>
      </w:pPr>
      <w:r>
        <w:t>)</w:t>
      </w:r>
    </w:p>
    <w:p w14:paraId="1EF3284B" w14:textId="77777777" w:rsidR="00B1726C" w:rsidRPr="00490197" w:rsidRDefault="00B1726C" w:rsidP="00B1726C">
      <w:pPr>
        <w:pStyle w:val="Code"/>
      </w:pPr>
    </w:p>
    <w:p w14:paraId="715D956B" w14:textId="77777777" w:rsidR="00B1726C" w:rsidRPr="006A7FF3" w:rsidRDefault="00B1726C" w:rsidP="00B1726C">
      <w:r>
        <w:t xml:space="preserve">Make sure your sources are saved and then </w:t>
      </w:r>
      <w:r w:rsidRPr="006A7FF3">
        <w:t>go back to the console window you opened earlier and build and install your app by typing:</w:t>
      </w:r>
    </w:p>
    <w:p w14:paraId="2E3A1159" w14:textId="77777777" w:rsidR="00B1726C" w:rsidRPr="005E71CE" w:rsidRDefault="00B1726C" w:rsidP="00B1726C">
      <w:pPr>
        <w:pStyle w:val="Code"/>
      </w:pPr>
      <w:r w:rsidRPr="005E71CE">
        <w:t>go install</w:t>
      </w:r>
    </w:p>
    <w:p w14:paraId="04B85755" w14:textId="77777777" w:rsidR="00B1726C" w:rsidRPr="006A7FF3" w:rsidRDefault="00B1726C" w:rsidP="00B1726C">
      <w:r w:rsidRPr="006A7FF3">
        <w:t>After successful compilation of the code you can now run the app. Open another console window and go to the bin folder with the binaries by typing:</w:t>
      </w:r>
    </w:p>
    <w:p w14:paraId="2EFAFCBF" w14:textId="77777777" w:rsidR="00B1726C" w:rsidRPr="005E71CE" w:rsidRDefault="00B1726C" w:rsidP="00B1726C">
      <w:pPr>
        <w:pStyle w:val="Code"/>
      </w:pPr>
      <w:r w:rsidRPr="005E71CE">
        <w:t>cd %GOPATH%\bin</w:t>
      </w:r>
    </w:p>
    <w:p w14:paraId="6DBEECF2" w14:textId="77777777" w:rsidR="00B1726C" w:rsidRPr="006A7FF3" w:rsidRDefault="00B1726C" w:rsidP="00B1726C">
      <w:r w:rsidRPr="006A7FF3">
        <w:t>which should take you to C:\go-workspace\bin. In this folder you now find builder.exe and the .env file that was dropped there while we got ready for the lab. Type:</w:t>
      </w:r>
    </w:p>
    <w:p w14:paraId="5094FDA5" w14:textId="77777777" w:rsidR="00B1726C" w:rsidRPr="005E71CE" w:rsidRDefault="00B1726C" w:rsidP="00B1726C">
      <w:pPr>
        <w:pStyle w:val="Code"/>
      </w:pPr>
      <w:r w:rsidRPr="005E71CE">
        <w:t>builder</w:t>
      </w:r>
    </w:p>
    <w:p w14:paraId="7ED374FC" w14:textId="77777777" w:rsidR="00B1726C" w:rsidRPr="006A7FF3" w:rsidRDefault="00B1726C" w:rsidP="00B1726C">
      <w:r w:rsidRPr="006A7FF3">
        <w:t xml:space="preserve">And your application should fire up and, after telling you which version of TM1 you are using, start firing requests to the </w:t>
      </w:r>
      <w:proofErr w:type="spellStart"/>
      <w:r w:rsidRPr="006A7FF3">
        <w:t>NorthWind</w:t>
      </w:r>
      <w:proofErr w:type="spellEnd"/>
      <w:r w:rsidRPr="006A7FF3">
        <w:t xml:space="preserve"> database and TM1 server to build your model. All the requests, the request payloads in case of POST requests and the responses from GET requests are dumped out to the console for you to see what really happens under the covers. Once it’s done processing everything successfully you should see a last line like this one in your output:</w:t>
      </w:r>
    </w:p>
    <w:p w14:paraId="113BE3C8" w14:textId="77777777" w:rsidR="00B1726C" w:rsidRPr="005E71CE" w:rsidRDefault="00B1726C" w:rsidP="00B1726C">
      <w:pPr>
        <w:pStyle w:val="Code-Comment"/>
      </w:pPr>
      <w:r w:rsidRPr="005E71CE">
        <w:t>&gt;&gt; Done!</w:t>
      </w:r>
    </w:p>
    <w:p w14:paraId="419E296D" w14:textId="77777777" w:rsidR="00B1726C" w:rsidRPr="006A7FF3" w:rsidRDefault="00B1726C" w:rsidP="00B1726C">
      <w:r w:rsidRPr="006A7FF3">
        <w:t>If you get an error message that you can’t resolve yourself, please ask one of the instructors in the room for help.</w:t>
      </w:r>
    </w:p>
    <w:p w14:paraId="6BA81628" w14:textId="77777777" w:rsidR="00B1726C" w:rsidRDefault="00B1726C" w:rsidP="00B1726C">
      <w:r>
        <w:t>NOTE</w:t>
      </w:r>
      <w:r w:rsidRPr="006A7FF3">
        <w:t xml:space="preserve">: The complete version of the </w:t>
      </w:r>
      <w:proofErr w:type="spellStart"/>
      <w:proofErr w:type="gramStart"/>
      <w:r w:rsidRPr="006A7FF3">
        <w:t>main.go</w:t>
      </w:r>
      <w:proofErr w:type="spellEnd"/>
      <w:proofErr w:type="gramEnd"/>
      <w:r w:rsidRPr="006A7FF3">
        <w:t xml:space="preserve"> file is also provided in the </w:t>
      </w:r>
      <w:r w:rsidRPr="005E71CE">
        <w:rPr>
          <w:rFonts w:ascii="Consolas" w:hAnsi="Consolas"/>
          <w:szCs w:val="20"/>
        </w:rPr>
        <w:t>%GOPATH%/src/github.com/hubert-heijkers/Go</w:t>
      </w:r>
      <w:r>
        <w:rPr>
          <w:rFonts w:ascii="Consolas" w:hAnsi="Consolas"/>
          <w:szCs w:val="20"/>
        </w:rPr>
        <w:t>DAIF</w:t>
      </w:r>
      <w:r w:rsidRPr="005E71CE">
        <w:rPr>
          <w:rFonts w:ascii="Consolas" w:hAnsi="Consolas"/>
          <w:szCs w:val="20"/>
        </w:rPr>
        <w:t>2019/_output/builder</w:t>
      </w:r>
      <w:r w:rsidRPr="006A7FF3">
        <w:t xml:space="preserve"> folder. Feel free to copy that version over to the </w:t>
      </w:r>
      <w:r w:rsidRPr="005E71CE">
        <w:rPr>
          <w:rFonts w:ascii="Consolas" w:hAnsi="Consolas"/>
          <w:szCs w:val="20"/>
        </w:rPr>
        <w:t>%GOPATH%/</w:t>
      </w:r>
      <w:proofErr w:type="spellStart"/>
      <w:r w:rsidRPr="005E71CE">
        <w:rPr>
          <w:rFonts w:ascii="Consolas" w:hAnsi="Consolas"/>
          <w:szCs w:val="20"/>
        </w:rPr>
        <w:t>src</w:t>
      </w:r>
      <w:proofErr w:type="spellEnd"/>
      <w:r w:rsidRPr="005E71CE">
        <w:rPr>
          <w:rFonts w:ascii="Consolas" w:hAnsi="Consolas"/>
          <w:szCs w:val="20"/>
        </w:rPr>
        <w:t>/github.com/</w:t>
      </w:r>
      <w:proofErr w:type="spellStart"/>
      <w:r w:rsidRPr="005E71CE">
        <w:rPr>
          <w:rFonts w:ascii="Consolas" w:hAnsi="Consolas"/>
          <w:szCs w:val="20"/>
        </w:rPr>
        <w:t>hubert-heijkers</w:t>
      </w:r>
      <w:proofErr w:type="spellEnd"/>
      <w:r w:rsidRPr="005E71CE">
        <w:rPr>
          <w:rFonts w:ascii="Consolas" w:hAnsi="Consolas"/>
          <w:szCs w:val="20"/>
        </w:rPr>
        <w:t>/Go</w:t>
      </w:r>
      <w:r>
        <w:rPr>
          <w:rFonts w:ascii="Consolas" w:hAnsi="Consolas"/>
          <w:szCs w:val="20"/>
        </w:rPr>
        <w:t>DAIF</w:t>
      </w:r>
      <w:r w:rsidRPr="005E71CE">
        <w:rPr>
          <w:rFonts w:ascii="Consolas" w:hAnsi="Consolas"/>
          <w:szCs w:val="20"/>
        </w:rPr>
        <w:t>2019/builder</w:t>
      </w:r>
      <w:r w:rsidRPr="006A7FF3">
        <w:t xml:space="preserve"> folder and save time.</w:t>
      </w:r>
    </w:p>
    <w:p w14:paraId="2A66FB63" w14:textId="77777777" w:rsidR="00B1726C" w:rsidRPr="006A7FF3" w:rsidRDefault="00B1726C" w:rsidP="00B1726C">
      <w:pPr>
        <w:pStyle w:val="Heading2"/>
      </w:pPr>
      <w:bookmarkStart w:id="61" w:name="_Toc22164205"/>
      <w:bookmarkStart w:id="62" w:name="_Toc37694748"/>
      <w:r>
        <w:t>Deploying a</w:t>
      </w:r>
      <w:r w:rsidRPr="006A7FF3">
        <w:t xml:space="preserve"> model </w:t>
      </w:r>
      <w:r>
        <w:t>from ‘code’, stored in a GIT repository</w:t>
      </w:r>
      <w:bookmarkEnd w:id="61"/>
      <w:bookmarkEnd w:id="62"/>
      <w:r>
        <w:t xml:space="preserve"> </w:t>
      </w:r>
    </w:p>
    <w:p w14:paraId="4BC6CC5F" w14:textId="77777777" w:rsidR="00B1726C" w:rsidRDefault="00B1726C" w:rsidP="00B1726C">
      <w:r>
        <w:t xml:space="preserve">Instead of creating all the artifacts for a model in code repeatedly, you could also persist the code (read: definition) of the model, or more correctly the description of how to stand up a model, in a GIT </w:t>
      </w:r>
      <w:r>
        <w:lastRenderedPageBreak/>
        <w:t>repository. TM1 Server, since version 11.5, comes with GIT support build in, making TM1 Server itself a GIT client allowing you to pull and push from and too a GIT repository.</w:t>
      </w:r>
    </w:p>
    <w:p w14:paraId="249B3653" w14:textId="77777777" w:rsidR="00B1726C" w:rsidRDefault="00B1726C" w:rsidP="00B1726C">
      <w:r>
        <w:t xml:space="preserve">For the purpose of this exercise we create a public GitHub repository, </w:t>
      </w:r>
      <w:r w:rsidRPr="00223658">
        <w:rPr>
          <w:rFonts w:ascii="Consolas" w:hAnsi="Consolas"/>
        </w:rPr>
        <w:t>github.com\</w:t>
      </w:r>
      <w:proofErr w:type="spellStart"/>
      <w:r w:rsidRPr="00223658">
        <w:rPr>
          <w:rFonts w:ascii="Consolas" w:hAnsi="Consolas"/>
        </w:rPr>
        <w:t>hubert-heijkers</w:t>
      </w:r>
      <w:proofErr w:type="spellEnd"/>
      <w:r w:rsidRPr="00223658">
        <w:rPr>
          <w:rFonts w:ascii="Consolas" w:hAnsi="Consolas"/>
        </w:rPr>
        <w:t>\</w:t>
      </w:r>
      <w:r>
        <w:rPr>
          <w:rFonts w:ascii="Consolas" w:hAnsi="Consolas"/>
        </w:rPr>
        <w:t>tm1-model-northwind</w:t>
      </w:r>
      <w:r>
        <w:t>, which contains the definition, the code if you will, of the artifacts created by the builder app from the previous section.</w:t>
      </w:r>
    </w:p>
    <w:p w14:paraId="717FD183" w14:textId="77777777" w:rsidR="00B1726C" w:rsidRDefault="00B1726C" w:rsidP="00B1726C">
      <w:r>
        <w:t xml:space="preserve">Starting with our blank </w:t>
      </w:r>
      <w:proofErr w:type="spellStart"/>
      <w:r>
        <w:t>NorthWind</w:t>
      </w:r>
      <w:proofErr w:type="spellEnd"/>
      <w:r>
        <w:t xml:space="preserve"> server we </w:t>
      </w:r>
      <w:proofErr w:type="gramStart"/>
      <w:r>
        <w:t>have to</w:t>
      </w:r>
      <w:proofErr w:type="gramEnd"/>
      <w:r>
        <w:t xml:space="preserve"> execute effectively three steps to get the model artifacts deployed on our server which are:</w:t>
      </w:r>
    </w:p>
    <w:p w14:paraId="4F9573BE" w14:textId="77777777" w:rsidR="00B1726C" w:rsidRDefault="00B1726C" w:rsidP="00B1726C">
      <w:pPr>
        <w:pStyle w:val="ListParagraph"/>
        <w:numPr>
          <w:ilvl w:val="0"/>
          <w:numId w:val="28"/>
        </w:numPr>
        <w:spacing w:before="0" w:after="120" w:line="259" w:lineRule="auto"/>
        <w:contextualSpacing/>
      </w:pPr>
      <w:r>
        <w:t>Initialize GIT on the TM1 server</w:t>
      </w:r>
    </w:p>
    <w:p w14:paraId="33862241" w14:textId="77777777" w:rsidR="00B1726C" w:rsidRDefault="00B1726C" w:rsidP="00B1726C">
      <w:pPr>
        <w:pStyle w:val="ListParagraph"/>
        <w:numPr>
          <w:ilvl w:val="0"/>
          <w:numId w:val="28"/>
        </w:numPr>
        <w:spacing w:before="0" w:after="120" w:line="259" w:lineRule="auto"/>
        <w:contextualSpacing/>
      </w:pPr>
      <w:r>
        <w:t>Create a GIT pull plan with the intend to pull the head from the master branch</w:t>
      </w:r>
    </w:p>
    <w:p w14:paraId="3BDCF679" w14:textId="77777777" w:rsidR="00B1726C" w:rsidRDefault="00B1726C" w:rsidP="00B1726C">
      <w:pPr>
        <w:pStyle w:val="ListParagraph"/>
        <w:numPr>
          <w:ilvl w:val="0"/>
          <w:numId w:val="28"/>
        </w:numPr>
        <w:spacing w:before="0" w:after="120" w:line="259" w:lineRule="auto"/>
        <w:contextualSpacing/>
      </w:pPr>
      <w:r>
        <w:t>Execute the GIT pull plan</w:t>
      </w:r>
    </w:p>
    <w:p w14:paraId="26E85826" w14:textId="77777777" w:rsidR="00B1726C" w:rsidRDefault="00B1726C" w:rsidP="00B1726C">
      <w:r>
        <w:t xml:space="preserve">Before we perform any GIT operations, we must associate the GIT repository which is holding, or going to hold, the code for our model, to our server. This we accomplish by executing (POST) the </w:t>
      </w:r>
      <w:proofErr w:type="spellStart"/>
      <w:r>
        <w:t>GitInit</w:t>
      </w:r>
      <w:proofErr w:type="spellEnd"/>
      <w:r>
        <w:t xml:space="preserve"> action, providing the server with the URL to the repository and a name of the ‘Deployment’ to use as in:</w:t>
      </w:r>
    </w:p>
    <w:p w14:paraId="3A8A7BA1" w14:textId="77777777" w:rsidR="00B1726C" w:rsidRDefault="00B1726C" w:rsidP="00B1726C">
      <w:pPr>
        <w:pStyle w:val="Code"/>
      </w:pPr>
      <w:hyperlink r:id="rId83" w:history="1">
        <w:r w:rsidRPr="0034517D">
          <w:rPr>
            <w:rStyle w:val="Hyperlink"/>
          </w:rPr>
          <w:t>http://tm1server:8088/api/v1/GitInit</w:t>
        </w:r>
      </w:hyperlink>
    </w:p>
    <w:p w14:paraId="6DB59073" w14:textId="77777777" w:rsidR="00B1726C" w:rsidRDefault="00B1726C" w:rsidP="00B1726C">
      <w:pPr>
        <w:pStyle w:val="Code"/>
      </w:pPr>
      <w:r>
        <w:t>{</w:t>
      </w:r>
    </w:p>
    <w:p w14:paraId="6973781F" w14:textId="77777777" w:rsidR="00B1726C" w:rsidRDefault="00B1726C" w:rsidP="00B1726C">
      <w:pPr>
        <w:pStyle w:val="Code"/>
      </w:pPr>
      <w:r>
        <w:t xml:space="preserve">    "URL": "https://github.com/Hubert-Heijkers/tm1-model-northwind.git",</w:t>
      </w:r>
    </w:p>
    <w:p w14:paraId="0DD43048" w14:textId="77777777" w:rsidR="00B1726C" w:rsidRDefault="00B1726C" w:rsidP="00B1726C">
      <w:pPr>
        <w:pStyle w:val="Code"/>
      </w:pPr>
      <w:r>
        <w:t xml:space="preserve">    "Deployment": "Development"</w:t>
      </w:r>
    </w:p>
    <w:p w14:paraId="204CE6AA" w14:textId="77777777" w:rsidR="00B1726C" w:rsidRDefault="00B1726C" w:rsidP="00B1726C">
      <w:pPr>
        <w:pStyle w:val="Code"/>
      </w:pPr>
      <w:r>
        <w:t>}</w:t>
      </w:r>
    </w:p>
    <w:p w14:paraId="4139DD8D" w14:textId="77777777" w:rsidR="00B1726C" w:rsidRDefault="00B1726C" w:rsidP="00B1726C">
      <w:r>
        <w:t xml:space="preserve">NOTE: The name of the deployment is only relevant if separate deployments get defined as part of the TM1 project definition. This is something we won’t be using here. For more information see the </w:t>
      </w:r>
      <w:hyperlink r:id="rId84" w:history="1">
        <w:r w:rsidRPr="00C245D9">
          <w:rPr>
            <w:rStyle w:val="Hyperlink"/>
          </w:rPr>
          <w:t>TM1 Source Specification</w:t>
        </w:r>
      </w:hyperlink>
      <w:r>
        <w:t xml:space="preserve"> documentation.</w:t>
      </w:r>
    </w:p>
    <w:p w14:paraId="63F5433C" w14:textId="77777777" w:rsidR="00B1726C" w:rsidRDefault="00B1726C" w:rsidP="00B1726C">
      <w:r>
        <w:t>Now that we’ve told the server what repository to use, we can ask it to pull a</w:t>
      </w:r>
      <w:proofErr w:type="gramStart"/>
      <w:r>
        <w:t>, particular, version</w:t>
      </w:r>
      <w:proofErr w:type="gramEnd"/>
      <w:r>
        <w:t xml:space="preserve"> of the code for the model. This we do by executing (POST) the </w:t>
      </w:r>
      <w:proofErr w:type="spellStart"/>
      <w:r>
        <w:t>GitPull</w:t>
      </w:r>
      <w:proofErr w:type="spellEnd"/>
      <w:r>
        <w:t xml:space="preserve"> action, specifying, at a minimum, the branch we want to pull from. Here we pull the head from the master branch as in:</w:t>
      </w:r>
    </w:p>
    <w:p w14:paraId="53214CE8" w14:textId="77777777" w:rsidR="00B1726C" w:rsidRDefault="00B1726C" w:rsidP="00B1726C">
      <w:pPr>
        <w:pStyle w:val="Code"/>
      </w:pPr>
      <w:hyperlink r:id="rId85" w:history="1">
        <w:r w:rsidRPr="0034517D">
          <w:rPr>
            <w:rStyle w:val="Hyperlink"/>
          </w:rPr>
          <w:t>http://tm1server:8088/api/v1/GitPull</w:t>
        </w:r>
      </w:hyperlink>
    </w:p>
    <w:p w14:paraId="3F9040A4" w14:textId="77777777" w:rsidR="00B1726C" w:rsidRDefault="00B1726C" w:rsidP="00B1726C">
      <w:pPr>
        <w:pStyle w:val="Code"/>
      </w:pPr>
      <w:r>
        <w:t>{</w:t>
      </w:r>
    </w:p>
    <w:p w14:paraId="1C0C9DAF" w14:textId="77777777" w:rsidR="00B1726C" w:rsidRDefault="00B1726C" w:rsidP="00B1726C">
      <w:pPr>
        <w:pStyle w:val="Code"/>
      </w:pPr>
      <w:r>
        <w:t xml:space="preserve">    </w:t>
      </w:r>
      <w:r w:rsidRPr="004C6AF3">
        <w:t>"Branch": "master"</w:t>
      </w:r>
    </w:p>
    <w:p w14:paraId="2B0A0EB4" w14:textId="77777777" w:rsidR="00B1726C" w:rsidRDefault="00B1726C" w:rsidP="00B1726C">
      <w:pPr>
        <w:pStyle w:val="Code"/>
      </w:pPr>
      <w:r>
        <w:t>}</w:t>
      </w:r>
    </w:p>
    <w:p w14:paraId="3BE2D7D9" w14:textId="77777777" w:rsidR="00B1726C" w:rsidRDefault="00B1726C" w:rsidP="00B1726C">
      <w:r>
        <w:t>The response of this action is a pull plan which looks like:</w:t>
      </w:r>
    </w:p>
    <w:p w14:paraId="087F6C1D" w14:textId="77777777" w:rsidR="00B1726C" w:rsidRDefault="00B1726C" w:rsidP="00B1726C">
      <w:pPr>
        <w:pStyle w:val="Code"/>
      </w:pPr>
      <w:r>
        <w:t>{</w:t>
      </w:r>
    </w:p>
    <w:p w14:paraId="1B634491" w14:textId="77777777" w:rsidR="00B1726C" w:rsidRDefault="00B1726C" w:rsidP="00B1726C">
      <w:pPr>
        <w:pStyle w:val="Code"/>
      </w:pPr>
      <w:r>
        <w:t xml:space="preserve">    "@</w:t>
      </w:r>
      <w:proofErr w:type="spellStart"/>
      <w:r>
        <w:t>odata.context</w:t>
      </w:r>
      <w:proofErr w:type="spellEnd"/>
      <w:r>
        <w:t>": "$</w:t>
      </w:r>
      <w:proofErr w:type="spellStart"/>
      <w:r>
        <w:t>metadata#GitPlans</w:t>
      </w:r>
      <w:proofErr w:type="spellEnd"/>
      <w:r>
        <w:t>/$entity",</w:t>
      </w:r>
    </w:p>
    <w:p w14:paraId="4A4A32B6" w14:textId="77777777" w:rsidR="00B1726C" w:rsidRDefault="00B1726C" w:rsidP="00B1726C">
      <w:pPr>
        <w:pStyle w:val="Code"/>
      </w:pPr>
      <w:r>
        <w:t xml:space="preserve">    "@</w:t>
      </w:r>
      <w:proofErr w:type="spellStart"/>
      <w:r>
        <w:t>odata.type</w:t>
      </w:r>
      <w:proofErr w:type="spellEnd"/>
      <w:r>
        <w:t>": "#ibm.tm1.api.v1.GitPullPlan",</w:t>
      </w:r>
    </w:p>
    <w:p w14:paraId="1B884743" w14:textId="77777777" w:rsidR="00B1726C" w:rsidRDefault="00B1726C" w:rsidP="00B1726C">
      <w:pPr>
        <w:pStyle w:val="Code"/>
      </w:pPr>
      <w:r>
        <w:t xml:space="preserve">    "ID": "46cAYWHAYAo=",</w:t>
      </w:r>
    </w:p>
    <w:p w14:paraId="56229255" w14:textId="77777777" w:rsidR="00B1726C" w:rsidRDefault="00B1726C" w:rsidP="00B1726C">
      <w:pPr>
        <w:pStyle w:val="Code"/>
      </w:pPr>
      <w:r>
        <w:t xml:space="preserve">    "Branch": "master",</w:t>
      </w:r>
    </w:p>
    <w:p w14:paraId="07549B2D" w14:textId="77777777" w:rsidR="00B1726C" w:rsidRDefault="00B1726C" w:rsidP="00B1726C">
      <w:pPr>
        <w:pStyle w:val="Code"/>
      </w:pPr>
      <w:r>
        <w:t xml:space="preserve">    "Force": false,</w:t>
      </w:r>
    </w:p>
    <w:p w14:paraId="53D1CE16" w14:textId="77777777" w:rsidR="00B1726C" w:rsidRDefault="00B1726C" w:rsidP="00B1726C">
      <w:pPr>
        <w:pStyle w:val="Code"/>
      </w:pPr>
      <w:r>
        <w:t xml:space="preserve">    "Commit":</w:t>
      </w:r>
    </w:p>
    <w:p w14:paraId="32DBF96F" w14:textId="77777777" w:rsidR="00B1726C" w:rsidRDefault="00B1726C" w:rsidP="00B1726C">
      <w:pPr>
        <w:pStyle w:val="Code"/>
      </w:pPr>
      <w:r>
        <w:t xml:space="preserve">    {</w:t>
      </w:r>
    </w:p>
    <w:p w14:paraId="3BFCF031" w14:textId="77777777" w:rsidR="00B1726C" w:rsidRDefault="00B1726C" w:rsidP="00B1726C">
      <w:pPr>
        <w:pStyle w:val="Code"/>
      </w:pPr>
      <w:r>
        <w:t xml:space="preserve">        "ID": "3dca44dc",</w:t>
      </w:r>
    </w:p>
    <w:p w14:paraId="71974B9C" w14:textId="77777777" w:rsidR="00B1726C" w:rsidRDefault="00B1726C" w:rsidP="00B1726C">
      <w:pPr>
        <w:pStyle w:val="Code"/>
      </w:pPr>
      <w:r>
        <w:t xml:space="preserve">        "Summary": "Initial version of </w:t>
      </w:r>
      <w:proofErr w:type="spellStart"/>
      <w:r>
        <w:t>NorthWind</w:t>
      </w:r>
      <w:proofErr w:type="spellEnd"/>
      <w:r>
        <w:t xml:space="preserve"> model",</w:t>
      </w:r>
    </w:p>
    <w:p w14:paraId="543C8845" w14:textId="77777777" w:rsidR="00B1726C" w:rsidRDefault="00B1726C" w:rsidP="00B1726C">
      <w:pPr>
        <w:pStyle w:val="Code"/>
      </w:pPr>
      <w:r>
        <w:t xml:space="preserve">        "Author": "Hubert Heijkers"</w:t>
      </w:r>
    </w:p>
    <w:p w14:paraId="3144AEC9" w14:textId="77777777" w:rsidR="00B1726C" w:rsidRDefault="00B1726C" w:rsidP="00B1726C">
      <w:pPr>
        <w:pStyle w:val="Code"/>
      </w:pPr>
      <w:r>
        <w:t xml:space="preserve">    },</w:t>
      </w:r>
    </w:p>
    <w:p w14:paraId="32F22831" w14:textId="77777777" w:rsidR="00B1726C" w:rsidRDefault="00B1726C" w:rsidP="00B1726C">
      <w:pPr>
        <w:pStyle w:val="Code"/>
      </w:pPr>
      <w:r>
        <w:t xml:space="preserve">    "Operations": </w:t>
      </w:r>
    </w:p>
    <w:p w14:paraId="0EFCAB1B" w14:textId="77777777" w:rsidR="00B1726C" w:rsidRDefault="00B1726C" w:rsidP="00B1726C">
      <w:pPr>
        <w:pStyle w:val="Code"/>
      </w:pPr>
      <w:r>
        <w:t xml:space="preserve">    [</w:t>
      </w:r>
    </w:p>
    <w:p w14:paraId="0E3CF358" w14:textId="77777777" w:rsidR="00B1726C" w:rsidRDefault="00B1726C" w:rsidP="00B1726C">
      <w:pPr>
        <w:pStyle w:val="Code"/>
      </w:pPr>
      <w:r>
        <w:t xml:space="preserve">        "Create Dimensions('Customers')", </w:t>
      </w:r>
    </w:p>
    <w:p w14:paraId="535023DA" w14:textId="77777777" w:rsidR="00B1726C" w:rsidRDefault="00B1726C" w:rsidP="00B1726C">
      <w:pPr>
        <w:pStyle w:val="Code"/>
      </w:pPr>
      <w:r>
        <w:t xml:space="preserve">        "Create Dimensions('Employees')", </w:t>
      </w:r>
    </w:p>
    <w:p w14:paraId="447C3477" w14:textId="77777777" w:rsidR="00B1726C" w:rsidRDefault="00B1726C" w:rsidP="00B1726C">
      <w:pPr>
        <w:pStyle w:val="Code"/>
      </w:pPr>
      <w:r>
        <w:t xml:space="preserve">        "Create Dimensions('Measures')", </w:t>
      </w:r>
    </w:p>
    <w:p w14:paraId="6BF5A400" w14:textId="77777777" w:rsidR="00B1726C" w:rsidRDefault="00B1726C" w:rsidP="00B1726C">
      <w:pPr>
        <w:pStyle w:val="Code"/>
      </w:pPr>
      <w:r>
        <w:t xml:space="preserve">        "Create Dimensions('Products')", </w:t>
      </w:r>
    </w:p>
    <w:p w14:paraId="49A18DFC" w14:textId="77777777" w:rsidR="00B1726C" w:rsidRDefault="00B1726C" w:rsidP="00B1726C">
      <w:pPr>
        <w:pStyle w:val="Code"/>
      </w:pPr>
      <w:r>
        <w:t xml:space="preserve">        "Create Dimensions('Time')", </w:t>
      </w:r>
    </w:p>
    <w:p w14:paraId="55D0CB4C" w14:textId="77777777" w:rsidR="00B1726C" w:rsidRDefault="00B1726C" w:rsidP="00B1726C">
      <w:pPr>
        <w:pStyle w:val="Code"/>
      </w:pPr>
      <w:r>
        <w:t xml:space="preserve">        "Create Cubes('Sales')"</w:t>
      </w:r>
    </w:p>
    <w:p w14:paraId="4613F8C7" w14:textId="77777777" w:rsidR="00B1726C" w:rsidRDefault="00B1726C" w:rsidP="00B1726C">
      <w:pPr>
        <w:pStyle w:val="Code"/>
      </w:pPr>
      <w:r>
        <w:t xml:space="preserve">    ],</w:t>
      </w:r>
    </w:p>
    <w:p w14:paraId="073BBFCA" w14:textId="77777777" w:rsidR="00B1726C" w:rsidRDefault="00B1726C" w:rsidP="00B1726C">
      <w:pPr>
        <w:pStyle w:val="Code"/>
      </w:pPr>
      <w:r>
        <w:t xml:space="preserve">    "</w:t>
      </w:r>
      <w:proofErr w:type="spellStart"/>
      <w:r>
        <w:t>ExecutionMode</w:t>
      </w:r>
      <w:proofErr w:type="spellEnd"/>
      <w:r>
        <w:t>": "</w:t>
      </w:r>
      <w:proofErr w:type="spellStart"/>
      <w:r>
        <w:t>SingleCommit</w:t>
      </w:r>
      <w:proofErr w:type="spellEnd"/>
      <w:r>
        <w:t>"</w:t>
      </w:r>
    </w:p>
    <w:p w14:paraId="1A396587" w14:textId="77777777" w:rsidR="00B1726C" w:rsidRDefault="00B1726C" w:rsidP="00B1726C">
      <w:pPr>
        <w:pStyle w:val="Code"/>
      </w:pPr>
      <w:r>
        <w:t>}</w:t>
      </w:r>
    </w:p>
    <w:p w14:paraId="26F8A7EA" w14:textId="77777777" w:rsidR="00B1726C" w:rsidRDefault="00B1726C" w:rsidP="00B1726C">
      <w:r>
        <w:lastRenderedPageBreak/>
        <w:t xml:space="preserve">The two most important pieces of information, among others, is the actual set of operations it is going to perform, here we see that it is indeed going to create those dimensions and our Sales cube, as well as the ID, which uniquely identifies this plan. </w:t>
      </w:r>
    </w:p>
    <w:p w14:paraId="2C4E7481" w14:textId="77777777" w:rsidR="00B1726C" w:rsidRDefault="00B1726C" w:rsidP="00B1726C">
      <w:r>
        <w:t>The last step to get our artifacts in place is to execute the plan, in this example by executing (POST) the following request:</w:t>
      </w:r>
    </w:p>
    <w:p w14:paraId="58D8510D" w14:textId="77777777" w:rsidR="00B1726C" w:rsidRDefault="00B1726C" w:rsidP="00B1726C">
      <w:pPr>
        <w:pStyle w:val="Code"/>
      </w:pPr>
      <w:r w:rsidRPr="00057C48">
        <w:t>http://tm1server:8088/api/v1/GitPlans('</w:t>
      </w:r>
      <w:r>
        <w:t>3dca44dc</w:t>
      </w:r>
      <w:r w:rsidRPr="00057C48">
        <w:t>')/tm1.Execute</w:t>
      </w:r>
    </w:p>
    <w:p w14:paraId="7DAA57E7" w14:textId="77777777" w:rsidR="00B1726C" w:rsidRDefault="00B1726C" w:rsidP="00B1726C">
      <w:r>
        <w:t>After this request has executed successfully all artifacts will be available for use in our server.</w:t>
      </w:r>
    </w:p>
    <w:p w14:paraId="0AFB469C" w14:textId="77777777" w:rsidR="00B1726C" w:rsidRDefault="00B1726C" w:rsidP="00B1726C">
      <w:r>
        <w:t xml:space="preserve">The code for this git-pull app can be found in the </w:t>
      </w:r>
      <w:proofErr w:type="spellStart"/>
      <w:proofErr w:type="gramStart"/>
      <w:r w:rsidRPr="00490197">
        <w:rPr>
          <w:rFonts w:ascii="Consolas" w:hAnsi="Consolas"/>
        </w:rPr>
        <w:t>main.go</w:t>
      </w:r>
      <w:proofErr w:type="spellEnd"/>
      <w:proofErr w:type="gramEnd"/>
      <w:r>
        <w:t xml:space="preserve"> file in the </w:t>
      </w:r>
      <w:r w:rsidRPr="00057C48">
        <w:rPr>
          <w:rFonts w:ascii="Consolas" w:hAnsi="Consolas"/>
        </w:rPr>
        <w:t>git-pull</w:t>
      </w:r>
      <w:r>
        <w:t xml:space="preserve"> folder.</w:t>
      </w:r>
    </w:p>
    <w:p w14:paraId="64D094BA" w14:textId="77777777" w:rsidR="00B1726C" w:rsidRDefault="00B1726C" w:rsidP="00B1726C"/>
    <w:p w14:paraId="30E69D68" w14:textId="77777777" w:rsidR="00B1726C" w:rsidRDefault="00B1726C" w:rsidP="00B1726C"/>
    <w:p w14:paraId="1A315F99" w14:textId="77777777" w:rsidR="00B1726C" w:rsidRPr="006A7FF3" w:rsidRDefault="00B1726C" w:rsidP="00B1726C">
      <w:r w:rsidRPr="006A7FF3">
        <w:t xml:space="preserve">The source for </w:t>
      </w:r>
      <w:r>
        <w:t>this application</w:t>
      </w:r>
      <w:r w:rsidRPr="006A7FF3">
        <w:t>, named ‘</w:t>
      </w:r>
      <w:r>
        <w:t>git-pull</w:t>
      </w:r>
      <w:r w:rsidRPr="006A7FF3">
        <w:t xml:space="preserve">’, </w:t>
      </w:r>
      <w:r>
        <w:t xml:space="preserve">can be found in </w:t>
      </w:r>
      <w:r w:rsidRPr="006A7FF3">
        <w:t xml:space="preserve">the </w:t>
      </w:r>
      <w:r w:rsidRPr="00223658">
        <w:rPr>
          <w:rFonts w:ascii="Consolas" w:hAnsi="Consolas"/>
        </w:rPr>
        <w:t>github.com\</w:t>
      </w:r>
      <w:proofErr w:type="spellStart"/>
      <w:r w:rsidRPr="00223658">
        <w:rPr>
          <w:rFonts w:ascii="Consolas" w:hAnsi="Consolas"/>
        </w:rPr>
        <w:t>hubert-heijkers</w:t>
      </w:r>
      <w:proofErr w:type="spellEnd"/>
      <w:r w:rsidRPr="00223658">
        <w:rPr>
          <w:rFonts w:ascii="Consolas" w:hAnsi="Consolas"/>
        </w:rPr>
        <w:t>\Go</w:t>
      </w:r>
      <w:r>
        <w:rPr>
          <w:rFonts w:ascii="Consolas" w:hAnsi="Consolas"/>
        </w:rPr>
        <w:t>DAIF</w:t>
      </w:r>
      <w:r w:rsidRPr="00223658">
        <w:rPr>
          <w:rFonts w:ascii="Consolas" w:hAnsi="Consolas"/>
        </w:rPr>
        <w:t>2019</w:t>
      </w:r>
      <w:r w:rsidRPr="006A7FF3">
        <w:t xml:space="preserve"> repository therefore can be found here:</w:t>
      </w:r>
    </w:p>
    <w:p w14:paraId="732D28A0" w14:textId="77777777" w:rsidR="00B1726C" w:rsidRPr="00223658" w:rsidRDefault="00B1726C" w:rsidP="00B1726C">
      <w:pPr>
        <w:rPr>
          <w:rFonts w:ascii="Consolas" w:hAnsi="Consolas"/>
          <w:szCs w:val="20"/>
        </w:rPr>
      </w:pPr>
      <w:r w:rsidRPr="00223658">
        <w:rPr>
          <w:rFonts w:ascii="Consolas" w:hAnsi="Consolas"/>
          <w:szCs w:val="20"/>
        </w:rPr>
        <w:t>C:\go-workspace\src\github.com\hubert-heijkers\Go</w:t>
      </w:r>
      <w:r>
        <w:rPr>
          <w:rFonts w:ascii="Consolas" w:hAnsi="Consolas"/>
          <w:szCs w:val="20"/>
        </w:rPr>
        <w:t>DAIF</w:t>
      </w:r>
      <w:r w:rsidRPr="00223658">
        <w:rPr>
          <w:rFonts w:ascii="Consolas" w:hAnsi="Consolas"/>
          <w:szCs w:val="20"/>
        </w:rPr>
        <w:t>2019\</w:t>
      </w:r>
      <w:r>
        <w:rPr>
          <w:rFonts w:ascii="Consolas" w:hAnsi="Consolas"/>
          <w:szCs w:val="20"/>
        </w:rPr>
        <w:t>git-pull</w:t>
      </w:r>
    </w:p>
    <w:p w14:paraId="267C7D3C" w14:textId="77777777" w:rsidR="00B1726C" w:rsidRPr="006A7FF3" w:rsidRDefault="00B1726C" w:rsidP="00B1726C">
      <w:r w:rsidRPr="006A7FF3">
        <w:t>Whereas the ‘</w:t>
      </w:r>
      <w:r>
        <w:t>git-pull</w:t>
      </w:r>
      <w:r w:rsidRPr="006A7FF3">
        <w:t xml:space="preserve">’ app, read: </w:t>
      </w:r>
      <w:r>
        <w:t>git-pull</w:t>
      </w:r>
      <w:r w:rsidRPr="006A7FF3">
        <w:t>.exe, will end up being put into:</w:t>
      </w:r>
    </w:p>
    <w:p w14:paraId="10DD2B0F" w14:textId="77777777" w:rsidR="00B1726C" w:rsidRPr="00223658" w:rsidRDefault="00B1726C" w:rsidP="00B1726C">
      <w:pPr>
        <w:rPr>
          <w:rFonts w:ascii="Consolas" w:hAnsi="Consolas"/>
        </w:rPr>
      </w:pPr>
      <w:r w:rsidRPr="00223658">
        <w:rPr>
          <w:rFonts w:ascii="Consolas" w:hAnsi="Consolas"/>
          <w:szCs w:val="20"/>
        </w:rPr>
        <w:t>C:\go-workspace\bin</w:t>
      </w:r>
    </w:p>
    <w:p w14:paraId="0FC9A423" w14:textId="77777777" w:rsidR="00B1726C" w:rsidRPr="006A7FF3" w:rsidRDefault="00B1726C" w:rsidP="00B1726C">
      <w:r w:rsidRPr="006A7FF3">
        <w:t>Now let’s go ahead and open a command box and change the directory to builder folder.</w:t>
      </w:r>
    </w:p>
    <w:p w14:paraId="45AA8358" w14:textId="77777777" w:rsidR="00B1726C" w:rsidRDefault="00B1726C" w:rsidP="00B1726C">
      <w:pPr>
        <w:pStyle w:val="Code"/>
      </w:pPr>
      <w:r w:rsidRPr="006A7FF3">
        <w:t>cd C:\go-workspace\src\github.com\hubert-heijkers\Go</w:t>
      </w:r>
      <w:r>
        <w:t>DAIF</w:t>
      </w:r>
      <w:r w:rsidRPr="006A7FF3">
        <w:t>201</w:t>
      </w:r>
      <w:r>
        <w:t>9</w:t>
      </w:r>
      <w:r w:rsidRPr="006A7FF3">
        <w:t>\</w:t>
      </w:r>
      <w:r>
        <w:t>git-pull</w:t>
      </w:r>
    </w:p>
    <w:p w14:paraId="397D9C63" w14:textId="77777777" w:rsidR="00B1726C" w:rsidRPr="006A7FF3" w:rsidRDefault="00B1726C" w:rsidP="00B1726C">
      <w:pPr>
        <w:rPr>
          <w:szCs w:val="20"/>
        </w:rPr>
      </w:pPr>
      <w:r w:rsidRPr="006A7FF3">
        <w:rPr>
          <w:szCs w:val="20"/>
        </w:rPr>
        <w:t>or</w:t>
      </w:r>
    </w:p>
    <w:p w14:paraId="22E55E81" w14:textId="77777777" w:rsidR="00B1726C" w:rsidRPr="006A7FF3" w:rsidRDefault="00B1726C" w:rsidP="00B1726C">
      <w:pPr>
        <w:pStyle w:val="Code"/>
      </w:pPr>
      <w:r w:rsidRPr="006A7FF3">
        <w:t>cd %GOPATH%\</w:t>
      </w:r>
      <w:proofErr w:type="spellStart"/>
      <w:r w:rsidRPr="006A7FF3">
        <w:t>src</w:t>
      </w:r>
      <w:proofErr w:type="spellEnd"/>
      <w:r w:rsidRPr="006A7FF3">
        <w:t>\github.com\</w:t>
      </w:r>
      <w:proofErr w:type="spellStart"/>
      <w:r w:rsidRPr="006A7FF3">
        <w:t>hubert-heijkers</w:t>
      </w:r>
      <w:proofErr w:type="spellEnd"/>
      <w:r w:rsidRPr="006A7FF3">
        <w:t>\Go</w:t>
      </w:r>
      <w:r>
        <w:t>DAIF</w:t>
      </w:r>
      <w:r w:rsidRPr="006A7FF3">
        <w:t>201</w:t>
      </w:r>
      <w:r>
        <w:t>9</w:t>
      </w:r>
      <w:r w:rsidRPr="006A7FF3">
        <w:t>\</w:t>
      </w:r>
      <w:r>
        <w:t>git-pull</w:t>
      </w:r>
    </w:p>
    <w:p w14:paraId="54673ADA" w14:textId="77777777" w:rsidR="00B1726C" w:rsidRDefault="00B1726C" w:rsidP="00B1726C">
      <w:r>
        <w:t>Make sure that all dependencies are available using the following command:</w:t>
      </w:r>
    </w:p>
    <w:p w14:paraId="17499BAF" w14:textId="77777777" w:rsidR="00B1726C" w:rsidRPr="006A7FF3" w:rsidRDefault="00B1726C" w:rsidP="00B1726C">
      <w:pPr>
        <w:pStyle w:val="Code"/>
      </w:pPr>
      <w:r w:rsidRPr="006A7FF3">
        <w:t xml:space="preserve">go get ./... </w:t>
      </w:r>
    </w:p>
    <w:p w14:paraId="7DE63DEB" w14:textId="77777777" w:rsidR="00B1726C" w:rsidRPr="006A7FF3" w:rsidRDefault="00B1726C" w:rsidP="00B1726C">
      <w:r w:rsidRPr="006A7FF3">
        <w:t>And, while we are at it, let’s build the application as well, and have it ‘installed’ in the bin folder, using:</w:t>
      </w:r>
    </w:p>
    <w:p w14:paraId="04E26D2A" w14:textId="77777777" w:rsidR="00B1726C" w:rsidRPr="006A7FF3" w:rsidRDefault="00B1726C" w:rsidP="00B1726C">
      <w:pPr>
        <w:pStyle w:val="Code"/>
      </w:pPr>
      <w:r w:rsidRPr="006A7FF3">
        <w:t>go install</w:t>
      </w:r>
    </w:p>
    <w:p w14:paraId="7D82A36B" w14:textId="77777777" w:rsidR="00B1726C" w:rsidRDefault="00B1726C" w:rsidP="00B1726C">
      <w:r>
        <w:t xml:space="preserve">After which you should have, in the go bin folder, your loader application: </w:t>
      </w:r>
      <w:r>
        <w:rPr>
          <w:rFonts w:ascii="Consolas" w:hAnsi="Consolas"/>
        </w:rPr>
        <w:t>git-pull</w:t>
      </w:r>
      <w:r w:rsidRPr="00477C1B">
        <w:rPr>
          <w:rFonts w:ascii="Consolas" w:hAnsi="Consolas"/>
        </w:rPr>
        <w:t>.exe</w:t>
      </w:r>
      <w:r w:rsidRPr="006A7FF3">
        <w:t>.</w:t>
      </w:r>
      <w:r>
        <w:t xml:space="preserve"> Executing the app will show you how easy it is to deploy a model from code!</w:t>
      </w:r>
    </w:p>
    <w:p w14:paraId="17C444CC" w14:textId="77777777" w:rsidR="00B1726C" w:rsidRDefault="00B1726C" w:rsidP="00B1726C">
      <w:r>
        <w:t xml:space="preserve">NOTE: This is not, nor meant to be, an in-depth explanation of the GIT integration itself. We just wanted to bring to your attention that such integration exists and what might be possible. If you want to learn more about the GIT integration itself, please look at the </w:t>
      </w:r>
      <w:hyperlink r:id="rId86" w:history="1">
        <w:r w:rsidRPr="00C245D9">
          <w:rPr>
            <w:rStyle w:val="Hyperlink"/>
          </w:rPr>
          <w:t>TM1 Source Specification</w:t>
        </w:r>
      </w:hyperlink>
      <w:r>
        <w:t xml:space="preserve"> documentation that can be found </w:t>
      </w:r>
      <w:hyperlink r:id="rId87" w:history="1">
        <w:r w:rsidRPr="00C245D9">
          <w:rPr>
            <w:rStyle w:val="Hyperlink"/>
          </w:rPr>
          <w:t>here</w:t>
        </w:r>
      </w:hyperlink>
      <w:r>
        <w:t xml:space="preserve">. </w:t>
      </w:r>
    </w:p>
    <w:p w14:paraId="5F900293" w14:textId="77777777" w:rsidR="00B1726C" w:rsidRPr="006A7FF3" w:rsidRDefault="00B1726C" w:rsidP="00B1726C">
      <w:pPr>
        <w:pStyle w:val="Heading2"/>
      </w:pPr>
      <w:bookmarkStart w:id="63" w:name="_Toc22164206"/>
      <w:bookmarkStart w:id="64" w:name="_Toc37694749"/>
      <w:r>
        <w:t>Loading data into</w:t>
      </w:r>
      <w:r w:rsidRPr="006A7FF3">
        <w:t xml:space="preserve"> the model using the REST API</w:t>
      </w:r>
      <w:bookmarkEnd w:id="63"/>
      <w:bookmarkEnd w:id="64"/>
    </w:p>
    <w:p w14:paraId="32BFB1A5" w14:textId="77777777" w:rsidR="00B1726C" w:rsidRDefault="00B1726C" w:rsidP="00B1726C">
      <w:r w:rsidRPr="006A7FF3">
        <w:t xml:space="preserve">Now </w:t>
      </w:r>
      <w:r>
        <w:t>that you have the model stood up, either created programmatically or sourced from a GIT repository, it is time to load some data into the model</w:t>
      </w:r>
      <w:r w:rsidRPr="006A7FF3">
        <w:t>.</w:t>
      </w:r>
    </w:p>
    <w:p w14:paraId="7F0EE486" w14:textId="77777777" w:rsidR="00B1726C" w:rsidRPr="006A7FF3" w:rsidRDefault="00B1726C" w:rsidP="00B1726C">
      <w:r>
        <w:t xml:space="preserve">Here again we are going to write an application written in Go. </w:t>
      </w:r>
      <w:r w:rsidRPr="006A7FF3">
        <w:t xml:space="preserve">The source for our </w:t>
      </w:r>
      <w:r>
        <w:t xml:space="preserve">little </w:t>
      </w:r>
      <w:r w:rsidRPr="006A7FF3">
        <w:t>project, named ‘</w:t>
      </w:r>
      <w:r>
        <w:t>load</w:t>
      </w:r>
      <w:r w:rsidRPr="006A7FF3">
        <w:t xml:space="preserve">er’, </w:t>
      </w:r>
      <w:r>
        <w:t xml:space="preserve">can be found in </w:t>
      </w:r>
      <w:r w:rsidRPr="006A7FF3">
        <w:t xml:space="preserve">the </w:t>
      </w:r>
      <w:r w:rsidRPr="00223658">
        <w:rPr>
          <w:rFonts w:ascii="Consolas" w:hAnsi="Consolas"/>
        </w:rPr>
        <w:t>github.com\</w:t>
      </w:r>
      <w:proofErr w:type="spellStart"/>
      <w:r w:rsidRPr="00223658">
        <w:rPr>
          <w:rFonts w:ascii="Consolas" w:hAnsi="Consolas"/>
        </w:rPr>
        <w:t>hubert-heijkers</w:t>
      </w:r>
      <w:proofErr w:type="spellEnd"/>
      <w:r w:rsidRPr="00223658">
        <w:rPr>
          <w:rFonts w:ascii="Consolas" w:hAnsi="Consolas"/>
        </w:rPr>
        <w:t>\Go</w:t>
      </w:r>
      <w:r>
        <w:rPr>
          <w:rFonts w:ascii="Consolas" w:hAnsi="Consolas"/>
        </w:rPr>
        <w:t>DAIF</w:t>
      </w:r>
      <w:r w:rsidRPr="00223658">
        <w:rPr>
          <w:rFonts w:ascii="Consolas" w:hAnsi="Consolas"/>
        </w:rPr>
        <w:t>2019</w:t>
      </w:r>
      <w:r w:rsidRPr="006A7FF3">
        <w:t xml:space="preserve"> repository therefore can be found here:</w:t>
      </w:r>
    </w:p>
    <w:p w14:paraId="7961E3DC" w14:textId="77777777" w:rsidR="00B1726C" w:rsidRPr="00223658" w:rsidRDefault="00B1726C" w:rsidP="00B1726C">
      <w:pPr>
        <w:rPr>
          <w:rFonts w:ascii="Consolas" w:hAnsi="Consolas"/>
          <w:szCs w:val="20"/>
        </w:rPr>
      </w:pPr>
      <w:r w:rsidRPr="00223658">
        <w:rPr>
          <w:rFonts w:ascii="Consolas" w:hAnsi="Consolas"/>
          <w:szCs w:val="20"/>
        </w:rPr>
        <w:t>C:\go-workspace\src\github.com\hubert-heijkers\Go</w:t>
      </w:r>
      <w:r>
        <w:rPr>
          <w:rFonts w:ascii="Consolas" w:hAnsi="Consolas"/>
          <w:szCs w:val="20"/>
        </w:rPr>
        <w:t>DAIF</w:t>
      </w:r>
      <w:r w:rsidRPr="00223658">
        <w:rPr>
          <w:rFonts w:ascii="Consolas" w:hAnsi="Consolas"/>
          <w:szCs w:val="20"/>
        </w:rPr>
        <w:t>2019\</w:t>
      </w:r>
      <w:r>
        <w:rPr>
          <w:rFonts w:ascii="Consolas" w:hAnsi="Consolas"/>
          <w:szCs w:val="20"/>
        </w:rPr>
        <w:t>loader</w:t>
      </w:r>
    </w:p>
    <w:p w14:paraId="3B6F6070" w14:textId="77777777" w:rsidR="00B1726C" w:rsidRPr="006A7FF3" w:rsidRDefault="00B1726C" w:rsidP="00B1726C">
      <w:r w:rsidRPr="006A7FF3">
        <w:t>Whereas the ‘</w:t>
      </w:r>
      <w:r>
        <w:t>loader</w:t>
      </w:r>
      <w:r w:rsidRPr="006A7FF3">
        <w:t xml:space="preserve">’ app, read: </w:t>
      </w:r>
      <w:r>
        <w:t>load</w:t>
      </w:r>
      <w:r w:rsidRPr="006A7FF3">
        <w:t>er.exe, will end up being put into:</w:t>
      </w:r>
    </w:p>
    <w:p w14:paraId="3AD389B8" w14:textId="77777777" w:rsidR="00B1726C" w:rsidRPr="00223658" w:rsidRDefault="00B1726C" w:rsidP="00B1726C">
      <w:pPr>
        <w:rPr>
          <w:rFonts w:ascii="Consolas" w:hAnsi="Consolas"/>
        </w:rPr>
      </w:pPr>
      <w:r w:rsidRPr="00223658">
        <w:rPr>
          <w:rFonts w:ascii="Consolas" w:hAnsi="Consolas"/>
          <w:szCs w:val="20"/>
        </w:rPr>
        <w:t>C:\go-workspace\bin</w:t>
      </w:r>
    </w:p>
    <w:p w14:paraId="60573A4C" w14:textId="77777777" w:rsidR="00B1726C" w:rsidRPr="006A7FF3" w:rsidRDefault="00B1726C" w:rsidP="00B1726C">
      <w:r w:rsidRPr="006A7FF3">
        <w:t>Now let’s go ahead and open a command box and change the directory to builder folder.</w:t>
      </w:r>
    </w:p>
    <w:p w14:paraId="0D646961" w14:textId="77777777" w:rsidR="00B1726C" w:rsidRDefault="00B1726C" w:rsidP="00B1726C">
      <w:pPr>
        <w:pStyle w:val="Code"/>
      </w:pPr>
      <w:r w:rsidRPr="006A7FF3">
        <w:lastRenderedPageBreak/>
        <w:t>cd C:\go-workspace\src\github.com\hubert-heijkers\Go</w:t>
      </w:r>
      <w:r>
        <w:t>DAIF</w:t>
      </w:r>
      <w:r w:rsidRPr="006A7FF3">
        <w:t>201</w:t>
      </w:r>
      <w:r>
        <w:t>9</w:t>
      </w:r>
      <w:r w:rsidRPr="006A7FF3">
        <w:t>\</w:t>
      </w:r>
      <w:r>
        <w:t>load</w:t>
      </w:r>
      <w:r w:rsidRPr="006A7FF3">
        <w:t>er</w:t>
      </w:r>
    </w:p>
    <w:p w14:paraId="602B53B3" w14:textId="77777777" w:rsidR="00B1726C" w:rsidRPr="006A7FF3" w:rsidRDefault="00B1726C" w:rsidP="00B1726C">
      <w:pPr>
        <w:rPr>
          <w:szCs w:val="20"/>
        </w:rPr>
      </w:pPr>
      <w:r w:rsidRPr="006A7FF3">
        <w:rPr>
          <w:szCs w:val="20"/>
        </w:rPr>
        <w:t>or</w:t>
      </w:r>
    </w:p>
    <w:p w14:paraId="7936F355" w14:textId="77777777" w:rsidR="00B1726C" w:rsidRPr="006A7FF3" w:rsidRDefault="00B1726C" w:rsidP="00B1726C">
      <w:pPr>
        <w:pStyle w:val="Code"/>
      </w:pPr>
      <w:r w:rsidRPr="006A7FF3">
        <w:t>cd %GOPATH%\</w:t>
      </w:r>
      <w:proofErr w:type="spellStart"/>
      <w:r w:rsidRPr="006A7FF3">
        <w:t>src</w:t>
      </w:r>
      <w:proofErr w:type="spellEnd"/>
      <w:r w:rsidRPr="006A7FF3">
        <w:t>\github.com\</w:t>
      </w:r>
      <w:proofErr w:type="spellStart"/>
      <w:r w:rsidRPr="006A7FF3">
        <w:t>hubert-heijkers</w:t>
      </w:r>
      <w:proofErr w:type="spellEnd"/>
      <w:r w:rsidRPr="006A7FF3">
        <w:t>\Go</w:t>
      </w:r>
      <w:r>
        <w:t>DAIF</w:t>
      </w:r>
      <w:r w:rsidRPr="006A7FF3">
        <w:t>201</w:t>
      </w:r>
      <w:r>
        <w:t>9</w:t>
      </w:r>
      <w:r w:rsidRPr="006A7FF3">
        <w:t>\</w:t>
      </w:r>
      <w:r>
        <w:t>load</w:t>
      </w:r>
      <w:r w:rsidRPr="006A7FF3">
        <w:t>er</w:t>
      </w:r>
    </w:p>
    <w:p w14:paraId="4C220701" w14:textId="77777777" w:rsidR="00B1726C" w:rsidRDefault="00B1726C" w:rsidP="00B1726C">
      <w:r>
        <w:t>Make sure that all dependencies are available using the following command:</w:t>
      </w:r>
    </w:p>
    <w:p w14:paraId="50738668" w14:textId="77777777" w:rsidR="00B1726C" w:rsidRPr="006A7FF3" w:rsidRDefault="00B1726C" w:rsidP="00B1726C">
      <w:pPr>
        <w:pStyle w:val="Code"/>
      </w:pPr>
      <w:r w:rsidRPr="006A7FF3">
        <w:t xml:space="preserve">go get ./... </w:t>
      </w:r>
    </w:p>
    <w:p w14:paraId="7AF823D6" w14:textId="77777777" w:rsidR="00B1726C" w:rsidRPr="006A7FF3" w:rsidRDefault="00B1726C" w:rsidP="00B1726C">
      <w:r w:rsidRPr="006A7FF3">
        <w:t>And, while we are at it, let’s build the application as well, and have it ‘installed’ in the bin folder, using:</w:t>
      </w:r>
    </w:p>
    <w:p w14:paraId="1C83C3B4" w14:textId="77777777" w:rsidR="00B1726C" w:rsidRPr="006A7FF3" w:rsidRDefault="00B1726C" w:rsidP="00B1726C">
      <w:pPr>
        <w:pStyle w:val="Code"/>
      </w:pPr>
      <w:r w:rsidRPr="006A7FF3">
        <w:t>go install</w:t>
      </w:r>
    </w:p>
    <w:p w14:paraId="05F786B8" w14:textId="77777777" w:rsidR="00B1726C" w:rsidRDefault="00B1726C" w:rsidP="00B1726C">
      <w:r>
        <w:t xml:space="preserve">After which you should have, in the go bin folder, your loader application: </w:t>
      </w:r>
      <w:r>
        <w:rPr>
          <w:rFonts w:ascii="Consolas" w:hAnsi="Consolas"/>
        </w:rPr>
        <w:t>load</w:t>
      </w:r>
      <w:r w:rsidRPr="00477C1B">
        <w:rPr>
          <w:rFonts w:ascii="Consolas" w:hAnsi="Consolas"/>
        </w:rPr>
        <w:t>er.exe</w:t>
      </w:r>
      <w:r w:rsidRPr="006A7FF3">
        <w:t>.</w:t>
      </w:r>
    </w:p>
    <w:p w14:paraId="03F7E869" w14:textId="77777777" w:rsidR="00B1726C" w:rsidRDefault="00B1726C" w:rsidP="00B1726C">
      <w:r>
        <w:t>The structure of the code should be looking familiar to you if you went through the exercise of creating the builder application earlier (see the section pertaining to the builder app for more details). The main function once again starts with setting up a client, requesting the version number while establishing an authenticated session before getting to the actual work of loading the data.</w:t>
      </w:r>
    </w:p>
    <w:p w14:paraId="589BB406" w14:textId="77777777" w:rsidR="00B1726C" w:rsidRDefault="00B1726C" w:rsidP="00B1726C">
      <w:r>
        <w:t xml:space="preserve">The loading of the data, once again, uses our </w:t>
      </w:r>
      <w:proofErr w:type="spellStart"/>
      <w:r w:rsidRPr="009B378A">
        <w:rPr>
          <w:rStyle w:val="CodeChar"/>
        </w:rPr>
        <w:t>IterateCollection</w:t>
      </w:r>
      <w:proofErr w:type="spellEnd"/>
      <w:r>
        <w:t xml:space="preserve"> function from the OData package, which is used to iterate the order data from the </w:t>
      </w:r>
      <w:proofErr w:type="spellStart"/>
      <w:r>
        <w:t>NorthWind</w:t>
      </w:r>
      <w:proofErr w:type="spellEnd"/>
      <w:r>
        <w:t xml:space="preserve"> database. The chunks of data are then hand off to the </w:t>
      </w:r>
      <w:proofErr w:type="spellStart"/>
      <w:r w:rsidRPr="009B378A">
        <w:rPr>
          <w:rStyle w:val="CodeChar"/>
        </w:rPr>
        <w:t>processOrderData</w:t>
      </w:r>
      <w:proofErr w:type="spellEnd"/>
      <w:r>
        <w:t xml:space="preserve"> function which you can also find in the same </w:t>
      </w:r>
      <w:proofErr w:type="spellStart"/>
      <w:proofErr w:type="gramStart"/>
      <w:r w:rsidRPr="00490197">
        <w:rPr>
          <w:rFonts w:ascii="Consolas" w:hAnsi="Consolas"/>
        </w:rPr>
        <w:t>main.go</w:t>
      </w:r>
      <w:proofErr w:type="spellEnd"/>
      <w:proofErr w:type="gramEnd"/>
      <w:r>
        <w:t xml:space="preserve"> file.</w:t>
      </w:r>
    </w:p>
    <w:p w14:paraId="685626A4" w14:textId="77777777" w:rsidR="00B1726C" w:rsidRPr="005E71CE" w:rsidRDefault="00B1726C" w:rsidP="00B1726C">
      <w:pPr>
        <w:pStyle w:val="Code-Comment"/>
      </w:pPr>
      <w:r w:rsidRPr="005E71CE">
        <w:t>// Load the data in the cube</w:t>
      </w:r>
    </w:p>
    <w:p w14:paraId="4C1540F6" w14:textId="77777777" w:rsidR="00B1726C" w:rsidRPr="005E71CE" w:rsidRDefault="00B1726C" w:rsidP="00B1726C">
      <w:pPr>
        <w:pStyle w:val="Code"/>
      </w:pPr>
      <w:proofErr w:type="spellStart"/>
      <w:r w:rsidRPr="009B378A">
        <w:t>client.IterateCollection</w:t>
      </w:r>
      <w:proofErr w:type="spellEnd"/>
      <w:r w:rsidRPr="009B378A">
        <w:t>(</w:t>
      </w:r>
      <w:proofErr w:type="spellStart"/>
      <w:r w:rsidRPr="009B378A">
        <w:t>datasourceServiceRootURL</w:t>
      </w:r>
      <w:proofErr w:type="spellEnd"/>
      <w:r w:rsidRPr="009B378A">
        <w:t xml:space="preserve">, "Orders?$select=CustomerID,EmployeeID,OrderDate&amp;$expand=Order_Details($select=ProductID,UnitPrice,Quantity)", </w:t>
      </w:r>
      <w:proofErr w:type="spellStart"/>
      <w:r w:rsidRPr="009B378A">
        <w:t>processOrderData</w:t>
      </w:r>
      <w:proofErr w:type="spellEnd"/>
      <w:r w:rsidRPr="009B378A">
        <w:t>)</w:t>
      </w:r>
    </w:p>
    <w:p w14:paraId="6669FFF9" w14:textId="77777777" w:rsidR="00B1726C" w:rsidRPr="006A7FF3" w:rsidRDefault="00B1726C" w:rsidP="00B1726C">
      <w:r>
        <w:t xml:space="preserve">Now let’s see the loader app in action. Go to the go bin folder: </w:t>
      </w:r>
    </w:p>
    <w:p w14:paraId="0B8DCECC" w14:textId="77777777" w:rsidR="00B1726C" w:rsidRPr="005E71CE" w:rsidRDefault="00B1726C" w:rsidP="00B1726C">
      <w:pPr>
        <w:pStyle w:val="Code"/>
      </w:pPr>
      <w:r w:rsidRPr="005E71CE">
        <w:t>cd %GOPATH%\bin</w:t>
      </w:r>
    </w:p>
    <w:p w14:paraId="5A432BB2" w14:textId="77777777" w:rsidR="00B1726C" w:rsidRPr="006A7FF3" w:rsidRDefault="00B1726C" w:rsidP="00B1726C">
      <w:r>
        <w:t>Execute the loader app</w:t>
      </w:r>
      <w:r w:rsidRPr="006A7FF3">
        <w:t>:</w:t>
      </w:r>
    </w:p>
    <w:p w14:paraId="5DF01F5C" w14:textId="77777777" w:rsidR="00B1726C" w:rsidRPr="005E71CE" w:rsidRDefault="00B1726C" w:rsidP="00B1726C">
      <w:pPr>
        <w:pStyle w:val="Code"/>
      </w:pPr>
      <w:r>
        <w:t>load</w:t>
      </w:r>
      <w:r w:rsidRPr="005E71CE">
        <w:t>er</w:t>
      </w:r>
    </w:p>
    <w:p w14:paraId="5FEFE223" w14:textId="77777777" w:rsidR="00B1726C" w:rsidRDefault="00B1726C" w:rsidP="00B1726C">
      <w:r>
        <w:t>The</w:t>
      </w:r>
      <w:r w:rsidRPr="006A7FF3">
        <w:t xml:space="preserve"> application should fire up and, after telling you which version of TM1 you are using, start firing requests to the </w:t>
      </w:r>
      <w:proofErr w:type="spellStart"/>
      <w:r w:rsidRPr="006A7FF3">
        <w:t>NorthWind</w:t>
      </w:r>
      <w:proofErr w:type="spellEnd"/>
      <w:r w:rsidRPr="006A7FF3">
        <w:t xml:space="preserve"> database and TM1 server to </w:t>
      </w:r>
      <w:r>
        <w:t xml:space="preserve">load the order data into </w:t>
      </w:r>
      <w:r w:rsidRPr="006A7FF3">
        <w:t xml:space="preserve">your model. </w:t>
      </w:r>
      <w:r>
        <w:t xml:space="preserve">Once again, all </w:t>
      </w:r>
      <w:r w:rsidRPr="006A7FF3">
        <w:t>requests, the request payloads in case of POST requests and the responses from GET requests are dumped out to the console for you to see what really happens under the covers.</w:t>
      </w:r>
      <w:r>
        <w:t xml:space="preserve"> </w:t>
      </w:r>
    </w:p>
    <w:p w14:paraId="10C35121" w14:textId="77777777" w:rsidR="00B1726C" w:rsidRPr="006A7FF3" w:rsidRDefault="00B1726C" w:rsidP="00B1726C">
      <w:pPr>
        <w:pStyle w:val="Heading2"/>
      </w:pPr>
      <w:bookmarkStart w:id="65" w:name="_Toc22164207"/>
      <w:bookmarkStart w:id="66" w:name="_Toc37694750"/>
      <w:r>
        <w:t>Explore your newly build model</w:t>
      </w:r>
      <w:bookmarkEnd w:id="65"/>
      <w:bookmarkEnd w:id="66"/>
    </w:p>
    <w:p w14:paraId="300C0E7E" w14:textId="77777777" w:rsidR="00B1726C" w:rsidRDefault="00B1726C" w:rsidP="00B1726C">
      <w:r>
        <w:t xml:space="preserve">Now that you’ve created a new model and loaded data into it you must be </w:t>
      </w:r>
      <w:proofErr w:type="spellStart"/>
      <w:r>
        <w:t>exited</w:t>
      </w:r>
      <w:proofErr w:type="spellEnd"/>
      <w:r>
        <w:t xml:space="preserve"> to see the results of all your hard work. Let’s have a look at the results!</w:t>
      </w:r>
    </w:p>
    <w:p w14:paraId="5994D7C1" w14:textId="77777777" w:rsidR="00B1726C" w:rsidRPr="006A7FF3" w:rsidRDefault="00B1726C" w:rsidP="00B1726C">
      <w:r w:rsidRPr="006A7FF3">
        <w:t>A quick way to have a peek at the cube and dimensions we created is by simply querying them and visually validating the returned JSON. Try executing the following request:</w:t>
      </w:r>
    </w:p>
    <w:p w14:paraId="3E25FB1A" w14:textId="77777777" w:rsidR="00B1726C" w:rsidRPr="005E71CE" w:rsidRDefault="00B1726C" w:rsidP="00B1726C">
      <w:pPr>
        <w:rPr>
          <w:rFonts w:ascii="Consolas" w:hAnsi="Consolas"/>
        </w:rPr>
      </w:pPr>
      <w:hyperlink r:id="rId88" w:history="1">
        <w:r w:rsidRPr="005E71CE">
          <w:rPr>
            <w:rStyle w:val="Hyperlink"/>
            <w:rFonts w:ascii="Consolas" w:hAnsi="Consolas"/>
          </w:rPr>
          <w:t>http://tm1server:8088/api/v1/Cubes('Sales')/Dimensions?$select=Name&amp;$expand=Hierarchies($select=Name;$expand=Members($filter=Parent%20eq%20null;$select=Name;$expand=Children($select=Name;$expand=Children($select=Name;$expand=Children($select=Name;$expand=Children($select=Name))))))&amp;$format=application/json;odata.metadata=none</w:t>
        </w:r>
      </w:hyperlink>
    </w:p>
    <w:p w14:paraId="521EF52D" w14:textId="77777777" w:rsidR="00B1726C" w:rsidRPr="006A7FF3" w:rsidRDefault="00B1726C" w:rsidP="00B1726C">
      <w:r w:rsidRPr="006A7FF3">
        <w:t>Notice that we are using the Cube’s dimensions collection to limit the set of dimensions to just those referenced by the cube. You’ll also notice that we are specifying the $format query option, as defined in the OData specification. This query options overwrites the ‘Accept’ header. In this case we add the ‘</w:t>
      </w:r>
      <w:proofErr w:type="spellStart"/>
      <w:proofErr w:type="gramStart"/>
      <w:r w:rsidRPr="005E71CE">
        <w:rPr>
          <w:rFonts w:ascii="Consolas" w:hAnsi="Consolas"/>
        </w:rPr>
        <w:t>odata.metadata</w:t>
      </w:r>
      <w:proofErr w:type="spellEnd"/>
      <w:proofErr w:type="gramEnd"/>
      <w:r w:rsidRPr="006A7FF3">
        <w:t xml:space="preserve">’ parameter, which defaults to minimal, to none here to minimize any additional information one doesn’t need in the response. In this case it only removes a couple of </w:t>
      </w:r>
      <w:proofErr w:type="spellStart"/>
      <w:r w:rsidRPr="006A7FF3">
        <w:t>etag</w:t>
      </w:r>
      <w:proofErr w:type="spellEnd"/>
      <w:r w:rsidRPr="006A7FF3">
        <w:t xml:space="preserve"> annotations but, when requesting entities without including their key properties, which often happens in the TM1 </w:t>
      </w:r>
      <w:r w:rsidRPr="006A7FF3">
        <w:lastRenderedPageBreak/>
        <w:t>case when choosing the, ironically, more descriptive, unique names, the odata.id annotations will be removed as well. This can be handy in keeping responses readable and small.</w:t>
      </w:r>
    </w:p>
    <w:p w14:paraId="08B0AC4C" w14:textId="77777777" w:rsidR="00B1726C" w:rsidRDefault="00B1726C" w:rsidP="00B1726C">
      <w:r w:rsidRPr="006A7FF3">
        <w:t>Lastly, you’ll notice that, once at the</w:t>
      </w:r>
      <w:r>
        <w:t xml:space="preserve"> member </w:t>
      </w:r>
      <w:r w:rsidRPr="006A7FF3">
        <w:t xml:space="preserve">level, we’ll first filter the </w:t>
      </w:r>
      <w:r>
        <w:t>members</w:t>
      </w:r>
      <w:r w:rsidRPr="006A7FF3">
        <w:t xml:space="preserve"> to just the roots, by checking if the parent is equal to null or not, and then expand the </w:t>
      </w:r>
      <w:r>
        <w:t xml:space="preserve">children collection, a collection of members as well, </w:t>
      </w:r>
      <w:r w:rsidRPr="006A7FF3">
        <w:t>recursively</w:t>
      </w:r>
      <w:r>
        <w:t xml:space="preserve">, ending up with effectively a hierarchical representation of the member tree of every hierarchy in this case. </w:t>
      </w:r>
    </w:p>
    <w:p w14:paraId="7CCE9721" w14:textId="77777777" w:rsidR="00B1726C" w:rsidRPr="006A7FF3" w:rsidRDefault="00B1726C" w:rsidP="00B1726C">
      <w:r>
        <w:t xml:space="preserve">NOTE: If you studied the </w:t>
      </w:r>
      <w:r w:rsidRPr="006A7FF3">
        <w:t xml:space="preserve">OData specification </w:t>
      </w:r>
      <w:r>
        <w:t xml:space="preserve">you </w:t>
      </w:r>
      <w:r w:rsidRPr="006A7FF3">
        <w:t xml:space="preserve">might wonder why </w:t>
      </w:r>
      <w:r>
        <w:t xml:space="preserve">don’t </w:t>
      </w:r>
      <w:r w:rsidRPr="006A7FF3">
        <w:t xml:space="preserve">use </w:t>
      </w:r>
      <w:r>
        <w:t xml:space="preserve">a </w:t>
      </w:r>
      <w:r w:rsidRPr="006A7FF3">
        <w:t xml:space="preserve">$level here. Well, the answer is that TM1, as is, doesn’t, </w:t>
      </w:r>
      <w:r>
        <w:t xml:space="preserve">as least not </w:t>
      </w:r>
      <w:r w:rsidRPr="006A7FF3">
        <w:t>yet, support $level in $expand constructs. Therefore, we recursively expand enough times to cover the maximum depth used across all dimensions in the model</w:t>
      </w:r>
      <w:r>
        <w:t xml:space="preserve"> in this example request</w:t>
      </w:r>
      <w:r w:rsidRPr="006A7FF3">
        <w:t>.</w:t>
      </w:r>
    </w:p>
    <w:p w14:paraId="1C88BDAF" w14:textId="77777777" w:rsidR="00B1726C" w:rsidRDefault="00B1726C" w:rsidP="00B1726C">
      <w:r>
        <w:t>And while we are learning more about our newly created model, let’s take a closer look at the Time dimension specifically using the following request:</w:t>
      </w:r>
    </w:p>
    <w:p w14:paraId="44E19D3E" w14:textId="77777777" w:rsidR="00B1726C" w:rsidRPr="001C3A47" w:rsidRDefault="00B1726C" w:rsidP="00B1726C">
      <w:pPr>
        <w:rPr>
          <w:rFonts w:ascii="Consolas" w:hAnsi="Consolas"/>
        </w:rPr>
      </w:pPr>
      <w:hyperlink r:id="rId89" w:history="1">
        <w:r w:rsidRPr="001C3A47">
          <w:rPr>
            <w:rStyle w:val="Hyperlink"/>
            <w:rFonts w:ascii="Consolas" w:hAnsi="Consolas"/>
          </w:rPr>
          <w:t>http://tm1server:8088/api/v1/Dimensions('Time')?$select=Name&amp;$expand=Hierarchies($count;$select=Name;$expand=Elements($select=Name;$filter=Parents/$count%20eq%200;$expand=Components($select=Name;$expand=Components($select=Name;$expand=Components($select=Name)))))&amp;$format=application/json;odata.metadata=none</w:t>
        </w:r>
      </w:hyperlink>
    </w:p>
    <w:p w14:paraId="1E5A35FB" w14:textId="77777777" w:rsidR="00B1726C" w:rsidRDefault="00B1726C" w:rsidP="00B1726C">
      <w:r>
        <w:t xml:space="preserve">This time we traverse the Elements (graph) of the hierarchy, once again filtering them initially to only the </w:t>
      </w:r>
      <w:r w:rsidRPr="006A7FF3">
        <w:t xml:space="preserve">roots, </w:t>
      </w:r>
      <w:r>
        <w:t>this time by checking if number of parents is zero</w:t>
      </w:r>
      <w:r w:rsidRPr="006A7FF3">
        <w:t xml:space="preserve">, and then expand the components recursively. </w:t>
      </w:r>
    </w:p>
    <w:p w14:paraId="05D5AB97" w14:textId="77777777" w:rsidR="00B1726C" w:rsidRPr="006A7FF3" w:rsidRDefault="00B1726C" w:rsidP="00B1726C">
      <w:r>
        <w:t xml:space="preserve">Want to play a bit more with this newly created model? </w:t>
      </w:r>
      <w:r w:rsidRPr="006A7FF3">
        <w:t xml:space="preserve">You can </w:t>
      </w:r>
      <w:r>
        <w:t xml:space="preserve">now </w:t>
      </w:r>
      <w:r w:rsidRPr="006A7FF3">
        <w:t xml:space="preserve">use any of the tools we discussed earlier and connect them to </w:t>
      </w:r>
      <w:r>
        <w:t>your</w:t>
      </w:r>
      <w:r w:rsidRPr="006A7FF3">
        <w:t xml:space="preserve"> newly created server and have a look at what is there.</w:t>
      </w:r>
    </w:p>
    <w:p w14:paraId="71246551" w14:textId="77777777" w:rsidR="00B1726C" w:rsidRDefault="00B1726C" w:rsidP="00B1726C">
      <w:r>
        <w:t xml:space="preserve">Architect not supporting hierarchies and all, and no longer installed by default with TM1 server, Planning Analytics Workspace would be the obvious place to go, which you can by pointing your browser at </w:t>
      </w:r>
      <w:hyperlink r:id="rId90" w:history="1">
        <w:r w:rsidRPr="001C3A47">
          <w:rPr>
            <w:rStyle w:val="Hyperlink"/>
            <w:rFonts w:ascii="Consolas" w:hAnsi="Consolas"/>
          </w:rPr>
          <w:t>http://pawl</w:t>
        </w:r>
      </w:hyperlink>
      <w:r>
        <w:t>. Having a quick peek at the newly created model, and more particularly our Sales cube, might render a view like this:</w:t>
      </w:r>
    </w:p>
    <w:p w14:paraId="1C4FCDBD" w14:textId="77777777" w:rsidR="00B1726C" w:rsidRDefault="00B1726C" w:rsidP="00B1726C">
      <w:r>
        <w:rPr>
          <w:noProof/>
        </w:rPr>
        <w:drawing>
          <wp:inline distT="0" distB="0" distL="0" distR="0" wp14:anchorId="503A6EFE" wp14:editId="6CC0EF78">
            <wp:extent cx="5724525" cy="328168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3281680"/>
                    </a:xfrm>
                    <a:prstGeom prst="rect">
                      <a:avLst/>
                    </a:prstGeom>
                    <a:noFill/>
                    <a:ln>
                      <a:noFill/>
                    </a:ln>
                  </pic:spPr>
                </pic:pic>
              </a:graphicData>
            </a:graphic>
          </wp:inline>
        </w:drawing>
      </w:r>
    </w:p>
    <w:p w14:paraId="3C948222" w14:textId="77777777" w:rsidR="00B1726C" w:rsidRDefault="00B1726C" w:rsidP="00B1726C">
      <w:r>
        <w:t xml:space="preserve">However, for those more developer types among us, those diehard Architect fans, your lab environment is set up with a trial version of </w:t>
      </w:r>
      <w:hyperlink r:id="rId92" w:history="1">
        <w:r w:rsidRPr="00FA755A">
          <w:rPr>
            <w:rStyle w:val="Hyperlink"/>
          </w:rPr>
          <w:t>Arc for TM1</w:t>
        </w:r>
      </w:hyperlink>
      <w:r>
        <w:t xml:space="preserve">, curtesy of </w:t>
      </w:r>
      <w:hyperlink r:id="rId93" w:history="1">
        <w:proofErr w:type="spellStart"/>
        <w:r w:rsidRPr="00FA755A">
          <w:rPr>
            <w:rStyle w:val="Hyperlink"/>
          </w:rPr>
          <w:t>cubewise</w:t>
        </w:r>
        <w:proofErr w:type="spellEnd"/>
      </w:hyperlink>
      <w:r>
        <w:t>. Arc, like many other tool/utilities developed by the TM1 partner community, is built on the TM1 server’s REST API.</w:t>
      </w:r>
    </w:p>
    <w:p w14:paraId="28512E37" w14:textId="77777777" w:rsidR="00B1726C" w:rsidRDefault="00B1726C" w:rsidP="00B1726C">
      <w:r>
        <w:lastRenderedPageBreak/>
        <w:t xml:space="preserve">If you want to have a quick peek at our newly created model using Arc, op it by clicking the </w:t>
      </w:r>
      <w:r>
        <w:rPr>
          <w:noProof/>
        </w:rPr>
        <w:drawing>
          <wp:inline distT="0" distB="0" distL="0" distR="0" wp14:anchorId="40AFCFB2" wp14:editId="33BFB84E">
            <wp:extent cx="214630" cy="2336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4630" cy="233680"/>
                    </a:xfrm>
                    <a:prstGeom prst="rect">
                      <a:avLst/>
                    </a:prstGeom>
                    <a:noFill/>
                    <a:ln>
                      <a:noFill/>
                    </a:ln>
                  </pic:spPr>
                </pic:pic>
              </a:graphicData>
            </a:graphic>
          </wp:inline>
        </w:drawing>
      </w:r>
      <w:r>
        <w:t xml:space="preserve"> icon in the taskbar on your machine or by pointing your browser at </w:t>
      </w:r>
      <w:hyperlink r:id="rId95" w:history="1">
        <w:r w:rsidRPr="001C3A47">
          <w:rPr>
            <w:rStyle w:val="Hyperlink"/>
            <w:rFonts w:ascii="Consolas" w:hAnsi="Consolas"/>
          </w:rPr>
          <w:t>http://localhost:7070</w:t>
        </w:r>
      </w:hyperlink>
      <w:r>
        <w:t xml:space="preserve">. </w:t>
      </w:r>
    </w:p>
    <w:p w14:paraId="4D66C1FB" w14:textId="77777777" w:rsidR="00B1726C" w:rsidRDefault="00B1726C" w:rsidP="00B1726C">
      <w:r>
        <w:t xml:space="preserve">The list of available data sources should now contain our newly created </w:t>
      </w:r>
      <w:proofErr w:type="spellStart"/>
      <w:r>
        <w:t>NorthWind</w:t>
      </w:r>
      <w:proofErr w:type="spellEnd"/>
      <w:r>
        <w:t xml:space="preserve"> database. Click on NORTHWIND, login using user admin (no password), and look for the Sales cube we just create and create a new view. Drag in a couple of hierarchies, in the example below we dragged both the Years and Quarters hierarchies of the Time dimension to the columns and the Customer hierarchy to rows (make sure you don’t select too many members of each hierarchy as by default Arc will select all members) and execute the view by pressing the lightning button. After the query has executed you should see a result like this:</w:t>
      </w:r>
    </w:p>
    <w:p w14:paraId="7A2C9764" w14:textId="77777777" w:rsidR="00B1726C" w:rsidRPr="006A7FF3" w:rsidRDefault="00B1726C" w:rsidP="00B1726C">
      <w:r>
        <w:rPr>
          <w:noProof/>
        </w:rPr>
        <w:drawing>
          <wp:inline distT="0" distB="0" distL="0" distR="0" wp14:anchorId="5D0E5D9A" wp14:editId="0B29D1E9">
            <wp:extent cx="5729605" cy="282448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9605" cy="2824480"/>
                    </a:xfrm>
                    <a:prstGeom prst="rect">
                      <a:avLst/>
                    </a:prstGeom>
                    <a:noFill/>
                    <a:ln>
                      <a:noFill/>
                    </a:ln>
                  </pic:spPr>
                </pic:pic>
              </a:graphicData>
            </a:graphic>
          </wp:inline>
        </w:drawing>
      </w:r>
    </w:p>
    <w:p w14:paraId="1BB8D609" w14:textId="77777777" w:rsidR="00B1726C" w:rsidRPr="006A7FF3" w:rsidRDefault="00B1726C" w:rsidP="00B1726C">
      <w:r>
        <w:t>We</w:t>
      </w:r>
      <w:r w:rsidRPr="006A7FF3">
        <w:t xml:space="preserve"> hope </w:t>
      </w:r>
      <w:r>
        <w:t xml:space="preserve">that </w:t>
      </w:r>
      <w:r w:rsidRPr="006A7FF3">
        <w:t xml:space="preserve">this exercise was helpful </w:t>
      </w:r>
      <w:r>
        <w:t xml:space="preserve">and has given you enough insights to start envisioning how you could programmatically use TM1 server’s, </w:t>
      </w:r>
      <w:r w:rsidRPr="006A7FF3">
        <w:t>OData</w:t>
      </w:r>
      <w:r>
        <w:t xml:space="preserve"> compliant</w:t>
      </w:r>
      <w:r w:rsidRPr="006A7FF3">
        <w:t xml:space="preserve">, REST API </w:t>
      </w:r>
      <w:r>
        <w:t>to build tools, utilities and applications that interact with TM1</w:t>
      </w:r>
      <w:r w:rsidRPr="006A7FF3">
        <w:t>.</w:t>
      </w:r>
    </w:p>
    <w:p w14:paraId="1CF7D0BE" w14:textId="77777777" w:rsidR="00B1726C" w:rsidRDefault="00B1726C" w:rsidP="00B1726C">
      <w:r>
        <w:t xml:space="preserve">NOTE: </w:t>
      </w:r>
      <w:r w:rsidRPr="006A7FF3">
        <w:t xml:space="preserve">If you want to look at the result without having to build it yourself, or if for some reason you wouldn’t be able to build it, a copy of the </w:t>
      </w:r>
      <w:proofErr w:type="spellStart"/>
      <w:r w:rsidRPr="006A7FF3">
        <w:t>NorthWind</w:t>
      </w:r>
      <w:proofErr w:type="spellEnd"/>
      <w:r w:rsidRPr="006A7FF3">
        <w:t xml:space="preserve"> model can also be found here: </w:t>
      </w:r>
      <w:r w:rsidRPr="005E71CE">
        <w:rPr>
          <w:rFonts w:ascii="Consolas" w:hAnsi="Consolas"/>
          <w:szCs w:val="20"/>
        </w:rPr>
        <w:t>%GOPATH%/src/github.com/hubert-heijkers/Go</w:t>
      </w:r>
      <w:r>
        <w:rPr>
          <w:rFonts w:ascii="Consolas" w:hAnsi="Consolas"/>
          <w:szCs w:val="20"/>
        </w:rPr>
        <w:t>DAIF</w:t>
      </w:r>
      <w:r w:rsidRPr="005E71CE">
        <w:rPr>
          <w:rFonts w:ascii="Consolas" w:hAnsi="Consolas"/>
          <w:szCs w:val="20"/>
        </w:rPr>
        <w:t>2019/_output/NorthWind</w:t>
      </w:r>
      <w:r w:rsidRPr="006A7FF3">
        <w:t>.</w:t>
      </w:r>
    </w:p>
    <w:p w14:paraId="6A0FC8B6" w14:textId="77777777" w:rsidR="00B1726C" w:rsidRPr="006A7FF3" w:rsidRDefault="00B1726C" w:rsidP="00B1726C"/>
    <w:p w14:paraId="7A93D717" w14:textId="77777777" w:rsidR="00B1726C" w:rsidRPr="006A7FF3" w:rsidRDefault="00B1726C" w:rsidP="00B1726C"/>
    <w:p w14:paraId="14AF798E" w14:textId="77777777" w:rsidR="00B1726C" w:rsidRPr="006A7FF3" w:rsidRDefault="00B1726C" w:rsidP="00B1726C">
      <w:pPr>
        <w:rPr>
          <w:rFonts w:eastAsiaTheme="majorEastAsia" w:cstheme="majorBidi"/>
          <w:color w:val="2E74B5" w:themeColor="accent1" w:themeShade="BF"/>
          <w:sz w:val="32"/>
          <w:szCs w:val="32"/>
        </w:rPr>
      </w:pPr>
      <w:r w:rsidRPr="006A7FF3">
        <w:br w:type="page"/>
      </w:r>
    </w:p>
    <w:p w14:paraId="2AD6FB27" w14:textId="77777777" w:rsidR="00B1726C" w:rsidRPr="00BA3B45" w:rsidRDefault="00B1726C" w:rsidP="00B1726C">
      <w:pPr>
        <w:pStyle w:val="Heading1"/>
      </w:pPr>
      <w:bookmarkStart w:id="67" w:name="_Toc22164208"/>
      <w:bookmarkStart w:id="68" w:name="_Toc37694751"/>
      <w:r w:rsidRPr="00BA3B45">
        <w:lastRenderedPageBreak/>
        <w:t>Processing Logs using the REST API</w:t>
      </w:r>
      <w:bookmarkEnd w:id="67"/>
      <w:bookmarkEnd w:id="68"/>
    </w:p>
    <w:p w14:paraId="146DD459" w14:textId="77777777" w:rsidR="00B1726C" w:rsidRPr="006A7FF3" w:rsidRDefault="00B1726C" w:rsidP="00B1726C">
      <w:r w:rsidRPr="006A7FF3">
        <w:t xml:space="preserve">If you made it here you’ve learned already how to use and manipulate data and metadata in a TM1 server. So now </w:t>
      </w:r>
      <w:proofErr w:type="spellStart"/>
      <w:r w:rsidRPr="006A7FF3">
        <w:t>its</w:t>
      </w:r>
      <w:proofErr w:type="spellEnd"/>
      <w:r w:rsidRPr="006A7FF3">
        <w:t>, time permitting, time for a more advanced topic.</w:t>
      </w:r>
    </w:p>
    <w:p w14:paraId="54781141" w14:textId="77777777" w:rsidR="00B1726C" w:rsidRPr="006A7FF3" w:rsidRDefault="00B1726C" w:rsidP="00B1726C">
      <w:r w:rsidRPr="006A7FF3">
        <w:t>In this chapter we’ll discuss a second app called the ‘watcher’, once again written in Go. This app will ‘monitor’ the transaction log in this case and will dump any new changes recorded in it to the console.</w:t>
      </w:r>
    </w:p>
    <w:p w14:paraId="1D3AC9ED" w14:textId="77777777" w:rsidR="00B1726C" w:rsidRPr="006A7FF3" w:rsidRDefault="00B1726C" w:rsidP="00B1726C">
      <w:r w:rsidRPr="006A7FF3">
        <w:t xml:space="preserve">The goal of this example is to make you familiar with the support, for now on our transaction and message logs, of deltas. For more specifics about delta and the </w:t>
      </w:r>
      <w:proofErr w:type="spellStart"/>
      <w:r w:rsidRPr="00604289">
        <w:rPr>
          <w:rFonts w:ascii="Consolas" w:hAnsi="Consolas"/>
        </w:rPr>
        <w:t>odata.track</w:t>
      </w:r>
      <w:proofErr w:type="spellEnd"/>
      <w:r w:rsidRPr="00604289">
        <w:rPr>
          <w:rFonts w:ascii="Consolas" w:hAnsi="Consolas"/>
        </w:rPr>
        <w:t>-changes</w:t>
      </w:r>
      <w:r w:rsidRPr="006A7FF3">
        <w:t xml:space="preserve"> preference, see the </w:t>
      </w:r>
      <w:hyperlink r:id="rId97" w:history="1">
        <w:r w:rsidRPr="006A7FF3">
          <w:rPr>
            <w:rStyle w:val="Hyperlink"/>
          </w:rPr>
          <w:t>OData Protocol</w:t>
        </w:r>
      </w:hyperlink>
      <w:r w:rsidRPr="006A7FF3">
        <w:t xml:space="preserve"> document, specifically section 11.3 Requesting Changes.</w:t>
      </w:r>
    </w:p>
    <w:p w14:paraId="73613E5E" w14:textId="77777777" w:rsidR="00B1726C" w:rsidRPr="006A7FF3" w:rsidRDefault="00B1726C" w:rsidP="00B1726C">
      <w:r w:rsidRPr="006A7FF3">
        <w:t xml:space="preserve">This application, which we provide the code for, is building on the some of the helper code from the example in the previous example, most notably the TM1 and OData helper packages. The TM1 server we are targeting in this example is the server you just build in the previous chapter. </w:t>
      </w:r>
    </w:p>
    <w:p w14:paraId="74A2A1F8" w14:textId="77777777" w:rsidR="00B1726C" w:rsidRPr="006A7FF3" w:rsidRDefault="00B1726C" w:rsidP="00B1726C">
      <w:r w:rsidRPr="006A7FF3">
        <w:t>Ok, let’s have a look at the code.</w:t>
      </w:r>
    </w:p>
    <w:p w14:paraId="1E2C90D2" w14:textId="77777777" w:rsidR="00B1726C" w:rsidRPr="006A7FF3" w:rsidRDefault="00B1726C" w:rsidP="00B1726C">
      <w:r w:rsidRPr="006A7FF3">
        <w:t>You might have noticed there were a couple of additional structures and functions in the TM1 and OData packages.</w:t>
      </w:r>
    </w:p>
    <w:p w14:paraId="2EBC8728" w14:textId="77777777" w:rsidR="00B1726C" w:rsidRPr="006A7FF3" w:rsidRDefault="00B1726C" w:rsidP="00B1726C">
      <w:r w:rsidRPr="006A7FF3">
        <w:t xml:space="preserve">The OData package has a </w:t>
      </w:r>
      <w:proofErr w:type="spellStart"/>
      <w:r w:rsidRPr="006A7FF3">
        <w:t>TrackCollection</w:t>
      </w:r>
      <w:proofErr w:type="spellEnd"/>
      <w:r w:rsidRPr="006A7FF3">
        <w:t xml:space="preserve"> function, arguably the most interesting function in this example. The </w:t>
      </w:r>
      <w:proofErr w:type="spellStart"/>
      <w:r w:rsidRPr="006A7FF3">
        <w:t>TrackCollection</w:t>
      </w:r>
      <w:proofErr w:type="spellEnd"/>
      <w:r w:rsidRPr="006A7FF3">
        <w:t xml:space="preserve"> function, like the </w:t>
      </w:r>
      <w:proofErr w:type="spellStart"/>
      <w:r w:rsidRPr="006A7FF3">
        <w:t>IterateCollection</w:t>
      </w:r>
      <w:proofErr w:type="spellEnd"/>
      <w:r w:rsidRPr="006A7FF3">
        <w:t xml:space="preserve">, iterates the collection specified by the URL. However, there are two differences. It adds the </w:t>
      </w:r>
      <w:proofErr w:type="spellStart"/>
      <w:r w:rsidRPr="006A7FF3">
        <w:t>odata.track</w:t>
      </w:r>
      <w:proofErr w:type="spellEnd"/>
      <w:r w:rsidRPr="006A7FF3">
        <w:t xml:space="preserve">-changes preference in the request, by means of the ‘Prefer’ header which, as a result of this header being added, will trigger the service, in this case TM1, to add a so called delta link, using the </w:t>
      </w:r>
      <w:proofErr w:type="spellStart"/>
      <w:r w:rsidRPr="006A7FF3">
        <w:t>odata.deltaLink</w:t>
      </w:r>
      <w:proofErr w:type="spellEnd"/>
      <w:r w:rsidRPr="006A7FF3">
        <w:t xml:space="preserve"> annotation, to the end of the payload, containing the URL that can be used at a later point in time to retrieve any changes/deltas to the collection requested in the initial request. The </w:t>
      </w:r>
      <w:proofErr w:type="spellStart"/>
      <w:r w:rsidRPr="006A7FF3">
        <w:t>TrackCollection</w:t>
      </w:r>
      <w:proofErr w:type="spellEnd"/>
      <w:r w:rsidRPr="006A7FF3">
        <w:t xml:space="preserve"> continues requesting changes after the specified interval, a duration, passed to the function.</w:t>
      </w:r>
    </w:p>
    <w:p w14:paraId="1199CC38" w14:textId="77777777" w:rsidR="00B1726C" w:rsidRPr="006A7FF3" w:rsidRDefault="00B1726C" w:rsidP="00B1726C">
      <w:r w:rsidRPr="006A7FF3">
        <w:t xml:space="preserve">In the TM1 package you might have noticed that there was already a </w:t>
      </w:r>
      <w:proofErr w:type="spellStart"/>
      <w:r w:rsidRPr="006A7FF3">
        <w:t>TransactionLogEntry</w:t>
      </w:r>
      <w:proofErr w:type="spellEnd"/>
      <w:r w:rsidRPr="006A7FF3">
        <w:t xml:space="preserve"> and </w:t>
      </w:r>
      <w:proofErr w:type="spellStart"/>
      <w:r w:rsidRPr="006A7FF3">
        <w:t>TransactionLogEntriesRequest</w:t>
      </w:r>
      <w:proofErr w:type="spellEnd"/>
      <w:r w:rsidRPr="006A7FF3">
        <w:t xml:space="preserve"> representing the </w:t>
      </w:r>
      <w:proofErr w:type="spellStart"/>
      <w:r w:rsidRPr="006A7FF3">
        <w:t>TransactionLogEntry</w:t>
      </w:r>
      <w:proofErr w:type="spellEnd"/>
      <w:r w:rsidRPr="006A7FF3">
        <w:t xml:space="preserve"> entity and a response that returns a collection of this entity. These are used to </w:t>
      </w:r>
      <w:proofErr w:type="spellStart"/>
      <w:r w:rsidRPr="006A7FF3">
        <w:t>unmarshal</w:t>
      </w:r>
      <w:proofErr w:type="spellEnd"/>
      <w:r w:rsidRPr="006A7FF3">
        <w:t xml:space="preserve"> the response from the TM1 server on any of these requests.</w:t>
      </w:r>
    </w:p>
    <w:p w14:paraId="543C4D25" w14:textId="77777777" w:rsidR="00B1726C" w:rsidRPr="006A7FF3" w:rsidRDefault="00B1726C" w:rsidP="00B1726C">
      <w:r w:rsidRPr="006A7FF3">
        <w:t xml:space="preserve">The sample itself only contains one single file, the </w:t>
      </w:r>
      <w:proofErr w:type="spellStart"/>
      <w:proofErr w:type="gramStart"/>
      <w:r w:rsidRPr="006A7FF3">
        <w:t>main.go</w:t>
      </w:r>
      <w:proofErr w:type="spellEnd"/>
      <w:proofErr w:type="gramEnd"/>
      <w:r w:rsidRPr="006A7FF3">
        <w:t xml:space="preserve"> file. The main function in this file is pretty much the same as the one you wrote for the builder app in the previous chapter </w:t>
      </w:r>
      <w:proofErr w:type="gramStart"/>
      <w:r w:rsidRPr="006A7FF3">
        <w:t>with the exception of</w:t>
      </w:r>
      <w:proofErr w:type="gramEnd"/>
      <w:r w:rsidRPr="006A7FF3">
        <w:t xml:space="preserve"> the last couple of lines. This is where the </w:t>
      </w:r>
      <w:proofErr w:type="spellStart"/>
      <w:r w:rsidRPr="006A7FF3">
        <w:t>TrackCollection</w:t>
      </w:r>
      <w:proofErr w:type="spellEnd"/>
      <w:r w:rsidRPr="006A7FF3">
        <w:t xml:space="preserve"> function is called with the URL to the transaction log entries. Note that we are asking the server to only return those entries for the Sales cube we created earlier, and to repeat it every second. Lastly the </w:t>
      </w:r>
      <w:proofErr w:type="spellStart"/>
      <w:r w:rsidRPr="006A7FF3">
        <w:t>processTransactionLogEntries</w:t>
      </w:r>
      <w:proofErr w:type="spellEnd"/>
      <w:r w:rsidRPr="006A7FF3">
        <w:t xml:space="preserve"> is being passed as the function to be called with the response of any of the requests, which is the only other function in our main source file.</w:t>
      </w:r>
    </w:p>
    <w:p w14:paraId="28686540" w14:textId="77777777" w:rsidR="00B1726C" w:rsidRPr="006A7FF3" w:rsidRDefault="00B1726C" w:rsidP="00B1726C">
      <w:r w:rsidRPr="006A7FF3">
        <w:t>Want to have a quick peek at what such result looks like? Execute the following request in a browser:</w:t>
      </w:r>
    </w:p>
    <w:p w14:paraId="480115CD" w14:textId="77777777" w:rsidR="00B1726C" w:rsidRPr="00604289" w:rsidRDefault="00B1726C" w:rsidP="00B1726C">
      <w:pPr>
        <w:rPr>
          <w:rFonts w:ascii="Consolas" w:hAnsi="Consolas"/>
        </w:rPr>
      </w:pPr>
      <w:hyperlink r:id="rId98" w:history="1">
        <w:r>
          <w:rPr>
            <w:rStyle w:val="Hyperlink"/>
            <w:rFonts w:ascii="Consolas" w:hAnsi="Consolas"/>
          </w:rPr>
          <w:t>http://tm1server:8088/api/v1/TransactionLogEntries?$filter=Cube%20eq%20'Sales'</w:t>
        </w:r>
      </w:hyperlink>
    </w:p>
    <w:p w14:paraId="6CAE333C" w14:textId="77777777" w:rsidR="00B1726C" w:rsidRPr="006A7FF3" w:rsidRDefault="00B1726C" w:rsidP="00B1726C">
      <w:r w:rsidRPr="006A7FF3">
        <w:t>Note that the transaction log contains process messages as well</w:t>
      </w:r>
      <w:r>
        <w:t>,</w:t>
      </w:r>
      <w:r w:rsidRPr="006A7FF3">
        <w:t xml:space="preserve"> but those records don’t have a value for the Cube property. As a result of filtering for the ‘Sales’ cube the process messages are filtered out too.</w:t>
      </w:r>
    </w:p>
    <w:p w14:paraId="71F075DC" w14:textId="77777777" w:rsidR="00B1726C" w:rsidRPr="006A7FF3" w:rsidRDefault="00B1726C" w:rsidP="00B1726C">
      <w:r w:rsidRPr="006A7FF3">
        <w:t xml:space="preserve">The </w:t>
      </w:r>
      <w:proofErr w:type="spellStart"/>
      <w:r w:rsidRPr="006A7FF3">
        <w:t>processTransactionLogEntries</w:t>
      </w:r>
      <w:proofErr w:type="spellEnd"/>
      <w:r w:rsidRPr="006A7FF3">
        <w:t xml:space="preserve"> function, which is very similar to the process function in our dimension build processes in our previous builder sample, </w:t>
      </w:r>
      <w:proofErr w:type="spellStart"/>
      <w:r w:rsidRPr="006A7FF3">
        <w:t>unmarshals</w:t>
      </w:r>
      <w:proofErr w:type="spellEnd"/>
      <w:r w:rsidRPr="006A7FF3">
        <w:t xml:space="preserve"> the response from the server, iterates the entries in the collection and builds a nicely readable representation and prints it to the console. It returns any next link or delta link that is in the response, note there, as per the OData conventions always either a next link or a delta link, never both.</w:t>
      </w:r>
    </w:p>
    <w:p w14:paraId="30E67CDF" w14:textId="77777777" w:rsidR="00B1726C" w:rsidRPr="006A7FF3" w:rsidRDefault="00B1726C" w:rsidP="00B1726C">
      <w:r w:rsidRPr="006A7FF3">
        <w:lastRenderedPageBreak/>
        <w:t>To build the application, like before, go to your console window, make sure you are now in the ‘watcher’ folder and use Go to build and install your app by typing:</w:t>
      </w:r>
    </w:p>
    <w:p w14:paraId="15514BE9" w14:textId="77777777" w:rsidR="00B1726C" w:rsidRPr="006A7FF3" w:rsidRDefault="00B1726C" w:rsidP="00B1726C">
      <w:pPr>
        <w:pStyle w:val="Code"/>
      </w:pPr>
      <w:r w:rsidRPr="006A7FF3">
        <w:t>go install</w:t>
      </w:r>
    </w:p>
    <w:p w14:paraId="6AD9D566" w14:textId="77777777" w:rsidR="00B1726C" w:rsidRPr="006A7FF3" w:rsidRDefault="00B1726C" w:rsidP="00B1726C">
      <w:r w:rsidRPr="006A7FF3">
        <w:t>After the successful compilation of the code you can now run the app. Open another console window and go to the bin folder with the binaries by typing:</w:t>
      </w:r>
    </w:p>
    <w:p w14:paraId="41DCAD41" w14:textId="77777777" w:rsidR="00B1726C" w:rsidRPr="00604289" w:rsidRDefault="00B1726C" w:rsidP="00B1726C">
      <w:pPr>
        <w:pStyle w:val="Code"/>
      </w:pPr>
      <w:r w:rsidRPr="00604289">
        <w:t>cd %GOPATH%\bin</w:t>
      </w:r>
    </w:p>
    <w:p w14:paraId="49EF728D" w14:textId="77777777" w:rsidR="00B1726C" w:rsidRPr="006A7FF3" w:rsidRDefault="00B1726C" w:rsidP="00B1726C">
      <w:r w:rsidRPr="006A7FF3">
        <w:t xml:space="preserve">which should take you to </w:t>
      </w:r>
      <w:r w:rsidRPr="00604289">
        <w:rPr>
          <w:rFonts w:ascii="Consolas" w:hAnsi="Consolas"/>
        </w:rPr>
        <w:t>C:\go-workspace\bin</w:t>
      </w:r>
      <w:r w:rsidRPr="006A7FF3">
        <w:t>. In this folder you now find watcher.exe and the .env file that was dropped there while we got ready for the lab. Type:</w:t>
      </w:r>
    </w:p>
    <w:p w14:paraId="020A6032" w14:textId="77777777" w:rsidR="00B1726C" w:rsidRPr="00604289" w:rsidRDefault="00B1726C" w:rsidP="00B1726C">
      <w:pPr>
        <w:pStyle w:val="Code"/>
      </w:pPr>
      <w:r w:rsidRPr="00604289">
        <w:t>watcher</w:t>
      </w:r>
    </w:p>
    <w:p w14:paraId="631910E4" w14:textId="77777777" w:rsidR="00B1726C" w:rsidRPr="006A7FF3" w:rsidRDefault="00B1726C" w:rsidP="00B1726C">
      <w:r w:rsidRPr="006A7FF3">
        <w:t>And your application should fire up and, after telling you which version of TM1 you are using, start showing you any transaction log entries your server already has followed by any new changes as they are coming in.</w:t>
      </w:r>
    </w:p>
    <w:p w14:paraId="53A9D38B" w14:textId="77777777" w:rsidR="00B1726C" w:rsidRPr="006A7FF3" w:rsidRDefault="00B1726C" w:rsidP="00B1726C">
      <w:r w:rsidRPr="006A7FF3">
        <w:t>One way of testing is to open Architect once again and make some changes to the data in the Sales cube. If you spread data, you’ll see multiple changes happen as the transaction log records the leaf level changes.</w:t>
      </w:r>
    </w:p>
    <w:p w14:paraId="35256EBD" w14:textId="77777777" w:rsidR="00B1726C" w:rsidRPr="006A7FF3" w:rsidRDefault="00B1726C" w:rsidP="00B1726C">
      <w:r w:rsidRPr="006A7FF3">
        <w:t xml:space="preserve">Now that you have this app you could start after creating the new server in the previous chapter but before running the builder. Once you start the builder, you’ll see transaction flow in while the builder is loading and writing them. Pretty cool </w:t>
      </w:r>
      <w:proofErr w:type="gramStart"/>
      <w:r w:rsidRPr="006A7FF3">
        <w:t>eh?</w:t>
      </w:r>
      <w:proofErr w:type="gramEnd"/>
    </w:p>
    <w:p w14:paraId="6D208EC7" w14:textId="4F471564" w:rsidR="00041504" w:rsidRDefault="00B1726C" w:rsidP="00B1726C">
      <w:r w:rsidRPr="006A7FF3">
        <w:t xml:space="preserve">As mentioned earlier, TM1 supports tracking changes on both transaction log and message log. If you are interested in processing message log entries as they happen, you could use this sample as the base for writing that message log processor. Want to react to users logging in or out? Want to write the message log, or transaction log, entries to a database? It has all become relatively easy to do this in real time. An example you can try and play with is available on </w:t>
      </w:r>
      <w:proofErr w:type="spellStart"/>
      <w:r w:rsidRPr="006A7FF3">
        <w:t>github</w:t>
      </w:r>
      <w:proofErr w:type="spellEnd"/>
      <w:r w:rsidRPr="006A7FF3">
        <w:t xml:space="preserve"> here: </w:t>
      </w:r>
      <w:hyperlink r:id="rId99" w:history="1">
        <w:r w:rsidRPr="00604289">
          <w:rPr>
            <w:rStyle w:val="Hyperlink"/>
            <w:rFonts w:ascii="Consolas" w:hAnsi="Consolas"/>
          </w:rPr>
          <w:t>https://github.com/Hubert-Heijkers/tm1-log-tracker</w:t>
        </w:r>
      </w:hyperlink>
      <w:r w:rsidRPr="006A7FF3">
        <w:t xml:space="preserve">. Feel free to have a go at it and customize it to your own liking. </w:t>
      </w:r>
    </w:p>
    <w:p w14:paraId="750C6DE0" w14:textId="77777777" w:rsidR="00B1726C" w:rsidRPr="00B1726C" w:rsidRDefault="00B1726C" w:rsidP="00B1726C">
      <w:pPr>
        <w:rPr>
          <w:szCs w:val="28"/>
          <w:lang w:eastAsia="x-none"/>
        </w:rPr>
      </w:pPr>
    </w:p>
    <w:sectPr w:rsidR="00B1726C" w:rsidRPr="00B1726C" w:rsidSect="00C53D9D">
      <w:headerReference w:type="default" r:id="rId100"/>
      <w:footerReference w:type="default" r:id="rId101"/>
      <w:headerReference w:type="first" r:id="rId102"/>
      <w:footerReference w:type="first" r:id="rId103"/>
      <w:type w:val="continuous"/>
      <w:pgSz w:w="11906" w:h="16838" w:code="9"/>
      <w:pgMar w:top="1440" w:right="1077" w:bottom="1440" w:left="107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73F3DD" w14:textId="77777777" w:rsidR="00E90BFA" w:rsidRDefault="00E90BFA">
      <w:r>
        <w:separator/>
      </w:r>
    </w:p>
    <w:p w14:paraId="315F3AA1" w14:textId="77777777" w:rsidR="00E90BFA" w:rsidRDefault="00E90BFA"/>
  </w:endnote>
  <w:endnote w:type="continuationSeparator" w:id="0">
    <w:p w14:paraId="4B96EB8F" w14:textId="77777777" w:rsidR="00E90BFA" w:rsidRDefault="00E90BFA">
      <w:r>
        <w:continuationSeparator/>
      </w:r>
    </w:p>
    <w:p w14:paraId="77D7AB0E" w14:textId="77777777" w:rsidR="00E90BFA" w:rsidRDefault="00E90BFA"/>
  </w:endnote>
  <w:endnote w:type="continuationNotice" w:id="1">
    <w:p w14:paraId="14AD3752" w14:textId="77777777" w:rsidR="00E90BFA" w:rsidRDefault="00E90BF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1E224107-5958-442D-B88C-A597A973A619}"/>
    <w:embedBold r:id="rId2" w:fontKey="{C9406E75-0BCC-4CE2-8234-783A1E6203A8}"/>
  </w:font>
  <w:font w:name="IBM Plex Sans">
    <w:panose1 w:val="020B0503050203000203"/>
    <w:charset w:val="00"/>
    <w:family w:val="swiss"/>
    <w:pitch w:val="variable"/>
    <w:sig w:usb0="A00002EF" w:usb1="5000207B" w:usb2="00000000" w:usb3="00000000" w:csb0="0000019F" w:csb1="00000000"/>
    <w:embedRegular r:id="rId3" w:fontKey="{80CFE9B3-8211-4D5F-8B2D-23AA001D952F}"/>
    <w:embedBold r:id="rId4" w:fontKey="{66D7EE3F-9B0D-43FE-9FEF-DD2F8117D3A4}"/>
    <w:embedItalic r:id="rId5" w:fontKey="{E2859830-28C9-4E21-8F76-9B08617F28F6}"/>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24EC3551-0440-4B4E-8403-F34ECA030E58}"/>
  </w:font>
  <w:font w:name="Cambria">
    <w:panose1 w:val="02040503050406030204"/>
    <w:charset w:val="00"/>
    <w:family w:val="roman"/>
    <w:pitch w:val="variable"/>
    <w:sig w:usb0="E00002FF" w:usb1="400004FF" w:usb2="00000000" w:usb3="00000000" w:csb0="0000019F" w:csb1="00000000"/>
    <w:embedBold r:id="rId7" w:fontKey="{1D0290DC-1BC7-4144-ABDB-C1BF9FB26CF9}"/>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8" w:fontKey="{E9A37988-CC09-4D2B-A826-1F6B460218A9}"/>
    <w:embedBold r:id="rId9" w:fontKey="{B98F0D8A-57AA-4A98-93F6-560A613B703A}"/>
  </w:font>
  <w:font w:name="Calibri Light">
    <w:panose1 w:val="020F0302020204030204"/>
    <w:charset w:val="00"/>
    <w:family w:val="swiss"/>
    <w:pitch w:val="variable"/>
    <w:sig w:usb0="E4002EFF" w:usb1="C000247B" w:usb2="00000009" w:usb3="00000000" w:csb0="000001FF" w:csb1="00000000"/>
    <w:embedRegular r:id="rId10" w:fontKey="{0CA7A5C0-0CA0-4DEE-9512-60A03476904F}"/>
  </w:font>
  <w:font w:name="Yu Gothic Light">
    <w:altName w:val="游ゴシック Light"/>
    <w:panose1 w:val="020B0300000000000000"/>
    <w:charset w:val="80"/>
    <w:family w:val="swiss"/>
    <w:pitch w:val="variable"/>
    <w:sig w:usb0="E00002FF" w:usb1="2AC7FDFF" w:usb2="00000016" w:usb3="00000000" w:csb0="0002009F" w:csb1="00000000"/>
  </w:font>
  <w:font w:name="MS PGothic">
    <w:panose1 w:val="020B0600070205080204"/>
    <w:charset w:val="80"/>
    <w:family w:val="swiss"/>
    <w:pitch w:val="variable"/>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embedRegular r:id="rId11" w:fontKey="{75A7C299-018B-4653-BC32-D76BCEDAE384}"/>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52B868" w14:textId="4932B324" w:rsidR="00B1726C" w:rsidRPr="00C53D9D" w:rsidRDefault="00B1726C" w:rsidP="00F00260">
    <w:pPr>
      <w:pStyle w:val="Footer"/>
      <w:tabs>
        <w:tab w:val="clear" w:pos="8640"/>
        <w:tab w:val="right" w:pos="9639"/>
      </w:tabs>
      <w:rPr>
        <w:color w:val="000000" w:themeColor="text1"/>
        <w:sz w:val="24"/>
      </w:rPr>
    </w:pPr>
    <w:r>
      <w:rPr>
        <w:color w:val="000000" w:themeColor="text1"/>
        <w:sz w:val="24"/>
      </w:rPr>
      <w:t>Think 2020</w:t>
    </w:r>
    <w:r>
      <w:rPr>
        <w:color w:val="000000" w:themeColor="text1"/>
        <w:sz w:val="24"/>
      </w:rPr>
      <w:tab/>
    </w:r>
    <w:r>
      <w:rPr>
        <w:color w:val="000000" w:themeColor="text1"/>
        <w:sz w:val="24"/>
      </w:rPr>
      <w:tab/>
    </w:r>
    <w:r w:rsidRPr="000458F6">
      <w:rPr>
        <w:noProof/>
        <w:color w:val="000000" w:themeColor="text1"/>
        <w:sz w:val="24"/>
      </w:rPr>
      <w:drawing>
        <wp:inline distT="0" distB="0" distL="0" distR="0" wp14:anchorId="63E2E23E" wp14:editId="120E4DF3">
          <wp:extent cx="513922" cy="207645"/>
          <wp:effectExtent l="0" t="0" r="0" b="0"/>
          <wp:docPr id="5"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2C238" w14:textId="204E1B42" w:rsidR="00B1726C" w:rsidRPr="00C53D9D" w:rsidRDefault="00B1726C" w:rsidP="00F00260">
    <w:pPr>
      <w:pStyle w:val="Footer"/>
      <w:tabs>
        <w:tab w:val="clear" w:pos="8640"/>
        <w:tab w:val="right" w:pos="9639"/>
      </w:tabs>
      <w:rPr>
        <w:color w:val="000000" w:themeColor="text1"/>
        <w:sz w:val="24"/>
      </w:rPr>
    </w:pPr>
    <w:r>
      <w:rPr>
        <w:color w:val="000000" w:themeColor="text1"/>
        <w:sz w:val="24"/>
      </w:rPr>
      <w:t>Think 2020</w:t>
    </w:r>
    <w:r>
      <w:rPr>
        <w:color w:val="000000" w:themeColor="text1"/>
        <w:sz w:val="24"/>
      </w:rPr>
      <w:tab/>
    </w:r>
    <w:r>
      <w:rPr>
        <w:color w:val="000000" w:themeColor="text1"/>
        <w:sz w:val="24"/>
      </w:rPr>
      <w:tab/>
    </w:r>
    <w:r w:rsidRPr="000458F6">
      <w:rPr>
        <w:noProof/>
        <w:color w:val="000000" w:themeColor="text1"/>
        <w:sz w:val="24"/>
      </w:rPr>
      <w:drawing>
        <wp:inline distT="0" distB="0" distL="0" distR="0" wp14:anchorId="2EDEAD73" wp14:editId="2FB0DBA9">
          <wp:extent cx="513922" cy="207645"/>
          <wp:effectExtent l="0" t="0" r="0" b="0"/>
          <wp:docPr id="6"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FAD5D3" w14:textId="77777777" w:rsidR="00E90BFA" w:rsidRDefault="00E90BFA">
      <w:r>
        <w:separator/>
      </w:r>
    </w:p>
    <w:p w14:paraId="15E9CBEF" w14:textId="77777777" w:rsidR="00E90BFA" w:rsidRDefault="00E90BFA"/>
  </w:footnote>
  <w:footnote w:type="continuationSeparator" w:id="0">
    <w:p w14:paraId="733B7897" w14:textId="77777777" w:rsidR="00E90BFA" w:rsidRDefault="00E90BFA">
      <w:r>
        <w:continuationSeparator/>
      </w:r>
    </w:p>
    <w:p w14:paraId="4B8E365C" w14:textId="77777777" w:rsidR="00E90BFA" w:rsidRDefault="00E90BFA"/>
  </w:footnote>
  <w:footnote w:type="continuationNotice" w:id="1">
    <w:p w14:paraId="03EC6876" w14:textId="77777777" w:rsidR="00E90BFA" w:rsidRDefault="00E90BF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A2D436" w14:textId="0E757978" w:rsidR="00B1726C" w:rsidRDefault="00B1726C" w:rsidP="009848D7">
    <w:r w:rsidRPr="007233DD">
      <w:rPr>
        <w:noProof/>
      </w:rPr>
      <w:drawing>
        <wp:anchor distT="0" distB="0" distL="114300" distR="114300" simplePos="0" relativeHeight="251661312" behindDoc="0" locked="0" layoutInCell="1" allowOverlap="1" wp14:anchorId="3032989B" wp14:editId="6E1BD909">
          <wp:simplePos x="0" y="0"/>
          <wp:positionH relativeFrom="column">
            <wp:posOffset>-683895</wp:posOffset>
          </wp:positionH>
          <wp:positionV relativeFrom="paragraph">
            <wp:posOffset>-457200</wp:posOffset>
          </wp:positionV>
          <wp:extent cx="8067675" cy="34861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8067675" cy="348615"/>
                  </a:xfrm>
                  <a:prstGeom prst="rect">
                    <a:avLst/>
                  </a:prstGeom>
                </pic:spPr>
              </pic:pic>
            </a:graphicData>
          </a:graphic>
          <wp14:sizeRelH relativeFrom="page">
            <wp14:pctWidth>0</wp14:pctWidth>
          </wp14:sizeRelH>
          <wp14:sizeRelV relativeFrom="page">
            <wp14:pctHeight>0</wp14:pctHeight>
          </wp14:sizeRelV>
        </wp:anchor>
      </w:drawing>
    </w:r>
    <w:r w:rsidRPr="00F00191">
      <w:rPr>
        <w:noProof/>
      </w:rPr>
      <w:drawing>
        <wp:anchor distT="0" distB="0" distL="114300" distR="114300" simplePos="0" relativeHeight="251660288" behindDoc="0" locked="0" layoutInCell="1" allowOverlap="1" wp14:anchorId="371D8DA7" wp14:editId="0C63E053">
          <wp:simplePos x="0" y="0"/>
          <wp:positionH relativeFrom="column">
            <wp:posOffset>2948305</wp:posOffset>
          </wp:positionH>
          <wp:positionV relativeFrom="paragraph">
            <wp:posOffset>-431359</wp:posOffset>
          </wp:positionV>
          <wp:extent cx="377190" cy="470535"/>
          <wp:effectExtent l="0" t="0" r="3810" b="0"/>
          <wp:wrapSquare wrapText="bothSides"/>
          <wp:docPr id="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s-pictogram-productive-light.png"/>
                  <pic:cNvPicPr/>
                </pic:nvPicPr>
                <pic:blipFill>
                  <a:blip r:embed="rId2">
                    <a:extLst>
                      <a:ext uri="{28A0092B-C50C-407E-A947-70E740481C1C}">
                        <a14:useLocalDpi xmlns:a14="http://schemas.microsoft.com/office/drawing/2010/main" val="0"/>
                      </a:ext>
                    </a:extLst>
                  </a:blip>
                  <a:stretch>
                    <a:fillRect/>
                  </a:stretch>
                </pic:blipFill>
                <pic:spPr>
                  <a:xfrm>
                    <a:off x="0" y="0"/>
                    <a:ext cx="377190" cy="470535"/>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84A110" w14:textId="5C8272F8" w:rsidR="00B1726C" w:rsidRDefault="00B1726C" w:rsidP="00E7563D">
    <w:pPr>
      <w:pStyle w:val="Header"/>
      <w:tabs>
        <w:tab w:val="clear" w:pos="4320"/>
        <w:tab w:val="clear" w:pos="8640"/>
        <w:tab w:val="left" w:pos="5955"/>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6133BBD"/>
    <w:multiLevelType w:val="hybridMultilevel"/>
    <w:tmpl w:val="28CC8E8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8901DC4"/>
    <w:multiLevelType w:val="hybridMultilevel"/>
    <w:tmpl w:val="5A70F9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240A83"/>
    <w:multiLevelType w:val="hybridMultilevel"/>
    <w:tmpl w:val="32B01A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3D4EEE"/>
    <w:multiLevelType w:val="hybridMultilevel"/>
    <w:tmpl w:val="83ACECF8"/>
    <w:lvl w:ilvl="0" w:tplc="88162BFA">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567657"/>
    <w:multiLevelType w:val="hybridMultilevel"/>
    <w:tmpl w:val="965A6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195F87"/>
    <w:multiLevelType w:val="hybridMultilevel"/>
    <w:tmpl w:val="FBFEE0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573B19"/>
    <w:multiLevelType w:val="hybridMultilevel"/>
    <w:tmpl w:val="CA1C1B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186DC9"/>
    <w:multiLevelType w:val="hybridMultilevel"/>
    <w:tmpl w:val="FF9CC8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6297092"/>
    <w:multiLevelType w:val="hybridMultilevel"/>
    <w:tmpl w:val="44304F3C"/>
    <w:lvl w:ilvl="0" w:tplc="9B521926">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6752BD"/>
    <w:multiLevelType w:val="hybridMultilevel"/>
    <w:tmpl w:val="A41A1D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F37050"/>
    <w:multiLevelType w:val="hybridMultilevel"/>
    <w:tmpl w:val="C200EE74"/>
    <w:lvl w:ilvl="0" w:tplc="CCD8F648">
      <w:start w:val="1"/>
      <w:numFmt w:val="bullet"/>
      <w:lvlText w:val="-"/>
      <w:lvlJc w:val="left"/>
      <w:pPr>
        <w:ind w:left="720" w:hanging="360"/>
      </w:pPr>
      <w:rPr>
        <w:rFonts w:ascii="IBM Plex Sans" w:eastAsiaTheme="minorHAnsi" w:hAnsi="IBM Plex San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7AF4E9E"/>
    <w:multiLevelType w:val="hybridMultilevel"/>
    <w:tmpl w:val="C17C26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4728EF"/>
    <w:multiLevelType w:val="hybridMultilevel"/>
    <w:tmpl w:val="0A8E42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378642D"/>
    <w:multiLevelType w:val="hybridMultilevel"/>
    <w:tmpl w:val="DDC69A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3D4327B"/>
    <w:multiLevelType w:val="hybridMultilevel"/>
    <w:tmpl w:val="51A6C904"/>
    <w:lvl w:ilvl="0" w:tplc="BC6C111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050AF0"/>
    <w:multiLevelType w:val="hybridMultilevel"/>
    <w:tmpl w:val="EECE10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7A406FE"/>
    <w:multiLevelType w:val="hybridMultilevel"/>
    <w:tmpl w:val="80DE4E1E"/>
    <w:lvl w:ilvl="0" w:tplc="75CEC3C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056449"/>
    <w:multiLevelType w:val="hybridMultilevel"/>
    <w:tmpl w:val="41C8FE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F550E9F"/>
    <w:multiLevelType w:val="hybridMultilevel"/>
    <w:tmpl w:val="4A0889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35911F4"/>
    <w:multiLevelType w:val="hybridMultilevel"/>
    <w:tmpl w:val="D81A1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BB2C1F"/>
    <w:multiLevelType w:val="hybridMultilevel"/>
    <w:tmpl w:val="B4F2439E"/>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3" w15:restartNumberingAfterBreak="0">
    <w:nsid w:val="6A3E09B0"/>
    <w:multiLevelType w:val="hybridMultilevel"/>
    <w:tmpl w:val="1E6467A0"/>
    <w:lvl w:ilvl="0" w:tplc="E1E6EEF8">
      <w:start w:val="1"/>
      <w:numFmt w:val="bullet"/>
      <w:lvlText w:val="-"/>
      <w:lvlJc w:val="left"/>
      <w:pPr>
        <w:ind w:left="720" w:hanging="360"/>
      </w:pPr>
      <w:rPr>
        <w:rFonts w:ascii="IBM Plex Sans" w:eastAsiaTheme="minorHAnsi" w:hAnsi="IBM Plex San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76F45132"/>
    <w:multiLevelType w:val="hybridMultilevel"/>
    <w:tmpl w:val="173218C6"/>
    <w:lvl w:ilvl="0" w:tplc="730878AC">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98B0EA4"/>
    <w:multiLevelType w:val="hybridMultilevel"/>
    <w:tmpl w:val="A6EC3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28" w15:restartNumberingAfterBreak="0">
    <w:nsid w:val="7B012C86"/>
    <w:multiLevelType w:val="hybridMultilevel"/>
    <w:tmpl w:val="BBB6C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7"/>
  </w:num>
  <w:num w:numId="2">
    <w:abstractNumId w:val="24"/>
  </w:num>
  <w:num w:numId="3">
    <w:abstractNumId w:val="12"/>
  </w:num>
  <w:num w:numId="4">
    <w:abstractNumId w:val="25"/>
  </w:num>
  <w:num w:numId="5">
    <w:abstractNumId w:val="20"/>
  </w:num>
  <w:num w:numId="6">
    <w:abstractNumId w:val="26"/>
  </w:num>
  <w:num w:numId="7">
    <w:abstractNumId w:val="10"/>
  </w:num>
  <w:num w:numId="8">
    <w:abstractNumId w:val="28"/>
  </w:num>
  <w:num w:numId="9">
    <w:abstractNumId w:val="6"/>
  </w:num>
  <w:num w:numId="10">
    <w:abstractNumId w:val="15"/>
  </w:num>
  <w:num w:numId="11">
    <w:abstractNumId w:val="2"/>
  </w:num>
  <w:num w:numId="12">
    <w:abstractNumId w:val="8"/>
  </w:num>
  <w:num w:numId="13">
    <w:abstractNumId w:val="5"/>
  </w:num>
  <w:num w:numId="14">
    <w:abstractNumId w:val="7"/>
  </w:num>
  <w:num w:numId="15">
    <w:abstractNumId w:val="1"/>
  </w:num>
  <w:num w:numId="16">
    <w:abstractNumId w:val="22"/>
  </w:num>
  <w:num w:numId="17">
    <w:abstractNumId w:val="16"/>
  </w:num>
  <w:num w:numId="18">
    <w:abstractNumId w:val="9"/>
  </w:num>
  <w:num w:numId="19">
    <w:abstractNumId w:val="4"/>
  </w:num>
  <w:num w:numId="20">
    <w:abstractNumId w:val="19"/>
  </w:num>
  <w:num w:numId="21">
    <w:abstractNumId w:val="21"/>
  </w:num>
  <w:num w:numId="22">
    <w:abstractNumId w:val="23"/>
  </w:num>
  <w:num w:numId="23">
    <w:abstractNumId w:val="14"/>
  </w:num>
  <w:num w:numId="24">
    <w:abstractNumId w:val="13"/>
  </w:num>
  <w:num w:numId="25">
    <w:abstractNumId w:val="17"/>
  </w:num>
  <w:num w:numId="26">
    <w:abstractNumId w:val="11"/>
  </w:num>
  <w:num w:numId="27">
    <w:abstractNumId w:val="3"/>
  </w:num>
  <w:num w:numId="28">
    <w:abstractNumId w:val="1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rawingGridVerticalSpacing w:val="187"/>
  <w:displayHorizontalDrawingGridEvery w:val="2"/>
  <w:noPunctuationKerning/>
  <w:characterSpacingControl w:val="doNotCompress"/>
  <w:hdrShapeDefaults>
    <o:shapedefaults v:ext="edit" spidmax="2049"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D4C94"/>
    <w:rsid w:val="000003ED"/>
    <w:rsid w:val="0000048D"/>
    <w:rsid w:val="00000531"/>
    <w:rsid w:val="00000862"/>
    <w:rsid w:val="000010D3"/>
    <w:rsid w:val="0000124A"/>
    <w:rsid w:val="000017A8"/>
    <w:rsid w:val="000017F3"/>
    <w:rsid w:val="00001E35"/>
    <w:rsid w:val="00002137"/>
    <w:rsid w:val="000026AF"/>
    <w:rsid w:val="000036EE"/>
    <w:rsid w:val="00004DD0"/>
    <w:rsid w:val="00005847"/>
    <w:rsid w:val="00005F9B"/>
    <w:rsid w:val="0000645F"/>
    <w:rsid w:val="00006601"/>
    <w:rsid w:val="00006F7B"/>
    <w:rsid w:val="000106CD"/>
    <w:rsid w:val="00010BFB"/>
    <w:rsid w:val="00010C25"/>
    <w:rsid w:val="0001101B"/>
    <w:rsid w:val="0001104C"/>
    <w:rsid w:val="000112B6"/>
    <w:rsid w:val="0001133E"/>
    <w:rsid w:val="00011498"/>
    <w:rsid w:val="00011538"/>
    <w:rsid w:val="0001199F"/>
    <w:rsid w:val="0001275B"/>
    <w:rsid w:val="0001275F"/>
    <w:rsid w:val="00012B70"/>
    <w:rsid w:val="0001307C"/>
    <w:rsid w:val="0001389A"/>
    <w:rsid w:val="00013D60"/>
    <w:rsid w:val="00013D82"/>
    <w:rsid w:val="00013EBA"/>
    <w:rsid w:val="00013EC7"/>
    <w:rsid w:val="0001403B"/>
    <w:rsid w:val="00014253"/>
    <w:rsid w:val="00014510"/>
    <w:rsid w:val="000145DA"/>
    <w:rsid w:val="00014CC9"/>
    <w:rsid w:val="00015FF4"/>
    <w:rsid w:val="000165B0"/>
    <w:rsid w:val="0001664D"/>
    <w:rsid w:val="00016869"/>
    <w:rsid w:val="0001703B"/>
    <w:rsid w:val="00017471"/>
    <w:rsid w:val="000177F5"/>
    <w:rsid w:val="00017F2A"/>
    <w:rsid w:val="00017F30"/>
    <w:rsid w:val="00021A0D"/>
    <w:rsid w:val="00021BB3"/>
    <w:rsid w:val="00021C88"/>
    <w:rsid w:val="00021D7D"/>
    <w:rsid w:val="00023095"/>
    <w:rsid w:val="0002371E"/>
    <w:rsid w:val="00023B83"/>
    <w:rsid w:val="00023C31"/>
    <w:rsid w:val="00023DA3"/>
    <w:rsid w:val="00023FB4"/>
    <w:rsid w:val="00024115"/>
    <w:rsid w:val="00024A4B"/>
    <w:rsid w:val="00024C34"/>
    <w:rsid w:val="00024DD3"/>
    <w:rsid w:val="00025586"/>
    <w:rsid w:val="0002569C"/>
    <w:rsid w:val="00025927"/>
    <w:rsid w:val="00025EE1"/>
    <w:rsid w:val="00026017"/>
    <w:rsid w:val="000266B0"/>
    <w:rsid w:val="00026861"/>
    <w:rsid w:val="00026F6D"/>
    <w:rsid w:val="00027008"/>
    <w:rsid w:val="0002712A"/>
    <w:rsid w:val="00027452"/>
    <w:rsid w:val="000279F8"/>
    <w:rsid w:val="00027AE1"/>
    <w:rsid w:val="0003024A"/>
    <w:rsid w:val="00030294"/>
    <w:rsid w:val="000303E0"/>
    <w:rsid w:val="0003045C"/>
    <w:rsid w:val="000305D1"/>
    <w:rsid w:val="00030B9E"/>
    <w:rsid w:val="00030C3B"/>
    <w:rsid w:val="00030E92"/>
    <w:rsid w:val="0003107C"/>
    <w:rsid w:val="00031159"/>
    <w:rsid w:val="00031386"/>
    <w:rsid w:val="00031929"/>
    <w:rsid w:val="00031ABD"/>
    <w:rsid w:val="000322A2"/>
    <w:rsid w:val="00032521"/>
    <w:rsid w:val="0003303F"/>
    <w:rsid w:val="00033CC8"/>
    <w:rsid w:val="000347E8"/>
    <w:rsid w:val="00034B0E"/>
    <w:rsid w:val="00034BB3"/>
    <w:rsid w:val="000357AB"/>
    <w:rsid w:val="0003635E"/>
    <w:rsid w:val="00036701"/>
    <w:rsid w:val="0003734A"/>
    <w:rsid w:val="00037D26"/>
    <w:rsid w:val="00037FC7"/>
    <w:rsid w:val="00040041"/>
    <w:rsid w:val="000407D0"/>
    <w:rsid w:val="000408A1"/>
    <w:rsid w:val="00040CBE"/>
    <w:rsid w:val="00040D54"/>
    <w:rsid w:val="000412C1"/>
    <w:rsid w:val="000413FF"/>
    <w:rsid w:val="00041504"/>
    <w:rsid w:val="000415EB"/>
    <w:rsid w:val="00041743"/>
    <w:rsid w:val="000418CB"/>
    <w:rsid w:val="00041F5C"/>
    <w:rsid w:val="00042192"/>
    <w:rsid w:val="0004255A"/>
    <w:rsid w:val="00042AF1"/>
    <w:rsid w:val="00043855"/>
    <w:rsid w:val="00043CDD"/>
    <w:rsid w:val="00043EA2"/>
    <w:rsid w:val="00044096"/>
    <w:rsid w:val="0004464C"/>
    <w:rsid w:val="00044819"/>
    <w:rsid w:val="00044C43"/>
    <w:rsid w:val="00044C78"/>
    <w:rsid w:val="00045159"/>
    <w:rsid w:val="0004533F"/>
    <w:rsid w:val="0004564D"/>
    <w:rsid w:val="00045BCE"/>
    <w:rsid w:val="000461D5"/>
    <w:rsid w:val="0004649C"/>
    <w:rsid w:val="000466CD"/>
    <w:rsid w:val="000467A2"/>
    <w:rsid w:val="00046E48"/>
    <w:rsid w:val="00046ED9"/>
    <w:rsid w:val="0004706A"/>
    <w:rsid w:val="00047230"/>
    <w:rsid w:val="00050B36"/>
    <w:rsid w:val="00050D67"/>
    <w:rsid w:val="00051AEC"/>
    <w:rsid w:val="000521BF"/>
    <w:rsid w:val="00052987"/>
    <w:rsid w:val="00053974"/>
    <w:rsid w:val="00053987"/>
    <w:rsid w:val="00053A32"/>
    <w:rsid w:val="00054346"/>
    <w:rsid w:val="000548B6"/>
    <w:rsid w:val="00054F45"/>
    <w:rsid w:val="0005543E"/>
    <w:rsid w:val="00055490"/>
    <w:rsid w:val="000554B9"/>
    <w:rsid w:val="00055FF0"/>
    <w:rsid w:val="00056AB5"/>
    <w:rsid w:val="00057181"/>
    <w:rsid w:val="00057B4F"/>
    <w:rsid w:val="00060016"/>
    <w:rsid w:val="00060811"/>
    <w:rsid w:val="000608D4"/>
    <w:rsid w:val="00060950"/>
    <w:rsid w:val="00060A50"/>
    <w:rsid w:val="00060C82"/>
    <w:rsid w:val="00060D15"/>
    <w:rsid w:val="000612F8"/>
    <w:rsid w:val="00061C50"/>
    <w:rsid w:val="00061E92"/>
    <w:rsid w:val="000622EA"/>
    <w:rsid w:val="0006290E"/>
    <w:rsid w:val="00062A69"/>
    <w:rsid w:val="00062FB0"/>
    <w:rsid w:val="00063033"/>
    <w:rsid w:val="000630F3"/>
    <w:rsid w:val="00063209"/>
    <w:rsid w:val="000639C2"/>
    <w:rsid w:val="00063DD4"/>
    <w:rsid w:val="00063F3B"/>
    <w:rsid w:val="0006402D"/>
    <w:rsid w:val="00064AED"/>
    <w:rsid w:val="0006566D"/>
    <w:rsid w:val="00065AF3"/>
    <w:rsid w:val="00065C1B"/>
    <w:rsid w:val="00066571"/>
    <w:rsid w:val="00066764"/>
    <w:rsid w:val="0006676A"/>
    <w:rsid w:val="00066CD5"/>
    <w:rsid w:val="00066F05"/>
    <w:rsid w:val="000672B4"/>
    <w:rsid w:val="00067DC3"/>
    <w:rsid w:val="000715EC"/>
    <w:rsid w:val="0007185A"/>
    <w:rsid w:val="00071FC4"/>
    <w:rsid w:val="00072486"/>
    <w:rsid w:val="000727DC"/>
    <w:rsid w:val="00073382"/>
    <w:rsid w:val="000737A0"/>
    <w:rsid w:val="0007399F"/>
    <w:rsid w:val="00073AF4"/>
    <w:rsid w:val="00073CE7"/>
    <w:rsid w:val="00073DFF"/>
    <w:rsid w:val="0007437F"/>
    <w:rsid w:val="0007438A"/>
    <w:rsid w:val="00074B62"/>
    <w:rsid w:val="00074CA6"/>
    <w:rsid w:val="00074DA9"/>
    <w:rsid w:val="000753DC"/>
    <w:rsid w:val="00075455"/>
    <w:rsid w:val="00075724"/>
    <w:rsid w:val="0007606F"/>
    <w:rsid w:val="000760A5"/>
    <w:rsid w:val="00076471"/>
    <w:rsid w:val="00076BD5"/>
    <w:rsid w:val="00077C5E"/>
    <w:rsid w:val="0008019D"/>
    <w:rsid w:val="00080221"/>
    <w:rsid w:val="0008058D"/>
    <w:rsid w:val="00080601"/>
    <w:rsid w:val="0008085D"/>
    <w:rsid w:val="000809BC"/>
    <w:rsid w:val="00080BC9"/>
    <w:rsid w:val="00080ECC"/>
    <w:rsid w:val="000811FA"/>
    <w:rsid w:val="000812DF"/>
    <w:rsid w:val="0008138F"/>
    <w:rsid w:val="00081792"/>
    <w:rsid w:val="00081B22"/>
    <w:rsid w:val="00081CC2"/>
    <w:rsid w:val="00082642"/>
    <w:rsid w:val="000828B5"/>
    <w:rsid w:val="000828C8"/>
    <w:rsid w:val="000833C0"/>
    <w:rsid w:val="0008367F"/>
    <w:rsid w:val="00084078"/>
    <w:rsid w:val="00084551"/>
    <w:rsid w:val="0008461E"/>
    <w:rsid w:val="00084DC2"/>
    <w:rsid w:val="00085436"/>
    <w:rsid w:val="000859E1"/>
    <w:rsid w:val="00086812"/>
    <w:rsid w:val="00086BA2"/>
    <w:rsid w:val="00087CC4"/>
    <w:rsid w:val="0009016F"/>
    <w:rsid w:val="00090209"/>
    <w:rsid w:val="00090609"/>
    <w:rsid w:val="000906BF"/>
    <w:rsid w:val="00090D13"/>
    <w:rsid w:val="0009113A"/>
    <w:rsid w:val="0009156D"/>
    <w:rsid w:val="0009180C"/>
    <w:rsid w:val="0009255A"/>
    <w:rsid w:val="00092978"/>
    <w:rsid w:val="00092CF5"/>
    <w:rsid w:val="00092E84"/>
    <w:rsid w:val="00092FF8"/>
    <w:rsid w:val="000931BE"/>
    <w:rsid w:val="00093462"/>
    <w:rsid w:val="000939A4"/>
    <w:rsid w:val="00093E94"/>
    <w:rsid w:val="00094289"/>
    <w:rsid w:val="0009440E"/>
    <w:rsid w:val="00094798"/>
    <w:rsid w:val="00094DB3"/>
    <w:rsid w:val="000959B9"/>
    <w:rsid w:val="0009639D"/>
    <w:rsid w:val="00096EDE"/>
    <w:rsid w:val="0009702E"/>
    <w:rsid w:val="000970E0"/>
    <w:rsid w:val="0009799A"/>
    <w:rsid w:val="000A020C"/>
    <w:rsid w:val="000A1769"/>
    <w:rsid w:val="000A17B7"/>
    <w:rsid w:val="000A1C05"/>
    <w:rsid w:val="000A24EB"/>
    <w:rsid w:val="000A24FB"/>
    <w:rsid w:val="000A2822"/>
    <w:rsid w:val="000A316A"/>
    <w:rsid w:val="000A3201"/>
    <w:rsid w:val="000A37DF"/>
    <w:rsid w:val="000A44D4"/>
    <w:rsid w:val="000A508F"/>
    <w:rsid w:val="000A53CA"/>
    <w:rsid w:val="000A5531"/>
    <w:rsid w:val="000A56E9"/>
    <w:rsid w:val="000A5890"/>
    <w:rsid w:val="000A5B0E"/>
    <w:rsid w:val="000A5B62"/>
    <w:rsid w:val="000A5D0D"/>
    <w:rsid w:val="000A5F2B"/>
    <w:rsid w:val="000A651D"/>
    <w:rsid w:val="000A6807"/>
    <w:rsid w:val="000A6E6D"/>
    <w:rsid w:val="000A72B2"/>
    <w:rsid w:val="000A7492"/>
    <w:rsid w:val="000A7956"/>
    <w:rsid w:val="000A7ADD"/>
    <w:rsid w:val="000A7C4A"/>
    <w:rsid w:val="000A7C7A"/>
    <w:rsid w:val="000A7F51"/>
    <w:rsid w:val="000B0019"/>
    <w:rsid w:val="000B007C"/>
    <w:rsid w:val="000B009E"/>
    <w:rsid w:val="000B0B66"/>
    <w:rsid w:val="000B0F03"/>
    <w:rsid w:val="000B1162"/>
    <w:rsid w:val="000B141A"/>
    <w:rsid w:val="000B149C"/>
    <w:rsid w:val="000B1848"/>
    <w:rsid w:val="000B19DF"/>
    <w:rsid w:val="000B1A96"/>
    <w:rsid w:val="000B1B4D"/>
    <w:rsid w:val="000B2386"/>
    <w:rsid w:val="000B2530"/>
    <w:rsid w:val="000B2673"/>
    <w:rsid w:val="000B2731"/>
    <w:rsid w:val="000B27FF"/>
    <w:rsid w:val="000B2834"/>
    <w:rsid w:val="000B29E9"/>
    <w:rsid w:val="000B2B90"/>
    <w:rsid w:val="000B2D3E"/>
    <w:rsid w:val="000B317D"/>
    <w:rsid w:val="000B321A"/>
    <w:rsid w:val="000B3372"/>
    <w:rsid w:val="000B3454"/>
    <w:rsid w:val="000B3DB5"/>
    <w:rsid w:val="000B424B"/>
    <w:rsid w:val="000B4658"/>
    <w:rsid w:val="000B4CC4"/>
    <w:rsid w:val="000B4E1A"/>
    <w:rsid w:val="000B55C6"/>
    <w:rsid w:val="000B5C7D"/>
    <w:rsid w:val="000B6CFE"/>
    <w:rsid w:val="000B72AE"/>
    <w:rsid w:val="000B7324"/>
    <w:rsid w:val="000B787D"/>
    <w:rsid w:val="000C000F"/>
    <w:rsid w:val="000C0D86"/>
    <w:rsid w:val="000C0F3A"/>
    <w:rsid w:val="000C1222"/>
    <w:rsid w:val="000C19A5"/>
    <w:rsid w:val="000C1AE9"/>
    <w:rsid w:val="000C2047"/>
    <w:rsid w:val="000C3F31"/>
    <w:rsid w:val="000C410A"/>
    <w:rsid w:val="000C44B5"/>
    <w:rsid w:val="000C4653"/>
    <w:rsid w:val="000C4E47"/>
    <w:rsid w:val="000C57CB"/>
    <w:rsid w:val="000C5D8B"/>
    <w:rsid w:val="000C6326"/>
    <w:rsid w:val="000C659E"/>
    <w:rsid w:val="000C7A50"/>
    <w:rsid w:val="000C7C36"/>
    <w:rsid w:val="000C7F29"/>
    <w:rsid w:val="000D0354"/>
    <w:rsid w:val="000D1263"/>
    <w:rsid w:val="000D1386"/>
    <w:rsid w:val="000D1647"/>
    <w:rsid w:val="000D1815"/>
    <w:rsid w:val="000D1D26"/>
    <w:rsid w:val="000D2018"/>
    <w:rsid w:val="000D28D1"/>
    <w:rsid w:val="000D2A3F"/>
    <w:rsid w:val="000D2C34"/>
    <w:rsid w:val="000D2C7C"/>
    <w:rsid w:val="000D2F6A"/>
    <w:rsid w:val="000D35C8"/>
    <w:rsid w:val="000D3A25"/>
    <w:rsid w:val="000D40D6"/>
    <w:rsid w:val="000D4BA3"/>
    <w:rsid w:val="000D64A1"/>
    <w:rsid w:val="000D688E"/>
    <w:rsid w:val="000D6A34"/>
    <w:rsid w:val="000D6B3D"/>
    <w:rsid w:val="000D7068"/>
    <w:rsid w:val="000D709F"/>
    <w:rsid w:val="000D7630"/>
    <w:rsid w:val="000D783A"/>
    <w:rsid w:val="000E0116"/>
    <w:rsid w:val="000E017B"/>
    <w:rsid w:val="000E0263"/>
    <w:rsid w:val="000E037B"/>
    <w:rsid w:val="000E048F"/>
    <w:rsid w:val="000E08DE"/>
    <w:rsid w:val="000E09DC"/>
    <w:rsid w:val="000E0D71"/>
    <w:rsid w:val="000E0ED5"/>
    <w:rsid w:val="000E1431"/>
    <w:rsid w:val="000E1D89"/>
    <w:rsid w:val="000E1E57"/>
    <w:rsid w:val="000E1F89"/>
    <w:rsid w:val="000E2205"/>
    <w:rsid w:val="000E2309"/>
    <w:rsid w:val="000E24BC"/>
    <w:rsid w:val="000E27FC"/>
    <w:rsid w:val="000E285E"/>
    <w:rsid w:val="000E28E6"/>
    <w:rsid w:val="000E2BA2"/>
    <w:rsid w:val="000E31A3"/>
    <w:rsid w:val="000E327B"/>
    <w:rsid w:val="000E353E"/>
    <w:rsid w:val="000E39B4"/>
    <w:rsid w:val="000E3BF0"/>
    <w:rsid w:val="000E427A"/>
    <w:rsid w:val="000E4A4C"/>
    <w:rsid w:val="000E516F"/>
    <w:rsid w:val="000E552B"/>
    <w:rsid w:val="000E589F"/>
    <w:rsid w:val="000E5B64"/>
    <w:rsid w:val="000E5DFA"/>
    <w:rsid w:val="000E63EA"/>
    <w:rsid w:val="000E677C"/>
    <w:rsid w:val="000E775F"/>
    <w:rsid w:val="000F04A3"/>
    <w:rsid w:val="000F11AB"/>
    <w:rsid w:val="000F11BF"/>
    <w:rsid w:val="000F16DE"/>
    <w:rsid w:val="000F1F51"/>
    <w:rsid w:val="000F2876"/>
    <w:rsid w:val="000F2984"/>
    <w:rsid w:val="000F2A1D"/>
    <w:rsid w:val="000F2A2B"/>
    <w:rsid w:val="000F2C67"/>
    <w:rsid w:val="000F2FCB"/>
    <w:rsid w:val="000F3182"/>
    <w:rsid w:val="000F39A6"/>
    <w:rsid w:val="000F4028"/>
    <w:rsid w:val="000F4A3F"/>
    <w:rsid w:val="000F5377"/>
    <w:rsid w:val="000F547C"/>
    <w:rsid w:val="000F56A1"/>
    <w:rsid w:val="000F59A4"/>
    <w:rsid w:val="000F5F17"/>
    <w:rsid w:val="000F6BCC"/>
    <w:rsid w:val="000F6C82"/>
    <w:rsid w:val="000F7231"/>
    <w:rsid w:val="000F73DE"/>
    <w:rsid w:val="000F768D"/>
    <w:rsid w:val="000F776A"/>
    <w:rsid w:val="000F77E4"/>
    <w:rsid w:val="00100090"/>
    <w:rsid w:val="00100A01"/>
    <w:rsid w:val="00100AF5"/>
    <w:rsid w:val="001010F7"/>
    <w:rsid w:val="00101342"/>
    <w:rsid w:val="001015A4"/>
    <w:rsid w:val="001018FE"/>
    <w:rsid w:val="001021E2"/>
    <w:rsid w:val="001022A6"/>
    <w:rsid w:val="001023B0"/>
    <w:rsid w:val="00102510"/>
    <w:rsid w:val="001025D6"/>
    <w:rsid w:val="001029C0"/>
    <w:rsid w:val="00102B24"/>
    <w:rsid w:val="001032D5"/>
    <w:rsid w:val="001043FD"/>
    <w:rsid w:val="0010445A"/>
    <w:rsid w:val="00104B5C"/>
    <w:rsid w:val="00105062"/>
    <w:rsid w:val="00106398"/>
    <w:rsid w:val="00106427"/>
    <w:rsid w:val="00106C62"/>
    <w:rsid w:val="00106E53"/>
    <w:rsid w:val="00106EF0"/>
    <w:rsid w:val="00107226"/>
    <w:rsid w:val="001077AD"/>
    <w:rsid w:val="00107835"/>
    <w:rsid w:val="001078C1"/>
    <w:rsid w:val="00107B9F"/>
    <w:rsid w:val="00110534"/>
    <w:rsid w:val="0011066F"/>
    <w:rsid w:val="00110AD5"/>
    <w:rsid w:val="0011151F"/>
    <w:rsid w:val="001116C1"/>
    <w:rsid w:val="00111CA9"/>
    <w:rsid w:val="00112034"/>
    <w:rsid w:val="0011259D"/>
    <w:rsid w:val="00112830"/>
    <w:rsid w:val="001128D6"/>
    <w:rsid w:val="00112CFD"/>
    <w:rsid w:val="00113722"/>
    <w:rsid w:val="0011373F"/>
    <w:rsid w:val="00113F7C"/>
    <w:rsid w:val="00113FF3"/>
    <w:rsid w:val="00114591"/>
    <w:rsid w:val="001148C6"/>
    <w:rsid w:val="00114C47"/>
    <w:rsid w:val="00114DDD"/>
    <w:rsid w:val="00114E41"/>
    <w:rsid w:val="0011613C"/>
    <w:rsid w:val="0011625A"/>
    <w:rsid w:val="0011637B"/>
    <w:rsid w:val="00116AE5"/>
    <w:rsid w:val="00117081"/>
    <w:rsid w:val="00117581"/>
    <w:rsid w:val="00117A35"/>
    <w:rsid w:val="00117B19"/>
    <w:rsid w:val="00120162"/>
    <w:rsid w:val="00120ADE"/>
    <w:rsid w:val="00120F44"/>
    <w:rsid w:val="001210A5"/>
    <w:rsid w:val="0012141D"/>
    <w:rsid w:val="001214EE"/>
    <w:rsid w:val="00121D57"/>
    <w:rsid w:val="00122AF3"/>
    <w:rsid w:val="00122BBA"/>
    <w:rsid w:val="00122FF0"/>
    <w:rsid w:val="00123038"/>
    <w:rsid w:val="001231DC"/>
    <w:rsid w:val="001235EA"/>
    <w:rsid w:val="0012377E"/>
    <w:rsid w:val="00123E48"/>
    <w:rsid w:val="00124082"/>
    <w:rsid w:val="0012435B"/>
    <w:rsid w:val="00124454"/>
    <w:rsid w:val="0012454E"/>
    <w:rsid w:val="00124F72"/>
    <w:rsid w:val="001253FB"/>
    <w:rsid w:val="00125BF2"/>
    <w:rsid w:val="0012612E"/>
    <w:rsid w:val="0012652D"/>
    <w:rsid w:val="0012657E"/>
    <w:rsid w:val="00127274"/>
    <w:rsid w:val="00127891"/>
    <w:rsid w:val="0013019C"/>
    <w:rsid w:val="0013119E"/>
    <w:rsid w:val="0013175F"/>
    <w:rsid w:val="00131ABE"/>
    <w:rsid w:val="0013219C"/>
    <w:rsid w:val="00132237"/>
    <w:rsid w:val="00132B40"/>
    <w:rsid w:val="00132E02"/>
    <w:rsid w:val="001336B2"/>
    <w:rsid w:val="0013380B"/>
    <w:rsid w:val="00133886"/>
    <w:rsid w:val="001338C4"/>
    <w:rsid w:val="0013419B"/>
    <w:rsid w:val="001342D3"/>
    <w:rsid w:val="00134C13"/>
    <w:rsid w:val="00134EFD"/>
    <w:rsid w:val="00134F7F"/>
    <w:rsid w:val="00135585"/>
    <w:rsid w:val="001355B3"/>
    <w:rsid w:val="00135828"/>
    <w:rsid w:val="0013590F"/>
    <w:rsid w:val="001359C8"/>
    <w:rsid w:val="00136195"/>
    <w:rsid w:val="00136336"/>
    <w:rsid w:val="001365FA"/>
    <w:rsid w:val="00136681"/>
    <w:rsid w:val="00136CA0"/>
    <w:rsid w:val="00137C34"/>
    <w:rsid w:val="00140A69"/>
    <w:rsid w:val="001411B4"/>
    <w:rsid w:val="001412B6"/>
    <w:rsid w:val="0014174D"/>
    <w:rsid w:val="001417F9"/>
    <w:rsid w:val="00141B07"/>
    <w:rsid w:val="00141EEC"/>
    <w:rsid w:val="00142259"/>
    <w:rsid w:val="00142740"/>
    <w:rsid w:val="00142E01"/>
    <w:rsid w:val="00142F4F"/>
    <w:rsid w:val="0014313D"/>
    <w:rsid w:val="0014338A"/>
    <w:rsid w:val="00143565"/>
    <w:rsid w:val="00143670"/>
    <w:rsid w:val="00144006"/>
    <w:rsid w:val="00144B63"/>
    <w:rsid w:val="00144BCB"/>
    <w:rsid w:val="00144E9F"/>
    <w:rsid w:val="001451D5"/>
    <w:rsid w:val="0014545F"/>
    <w:rsid w:val="00145C81"/>
    <w:rsid w:val="00145E2A"/>
    <w:rsid w:val="0014604D"/>
    <w:rsid w:val="001468E5"/>
    <w:rsid w:val="00146BE2"/>
    <w:rsid w:val="00146D19"/>
    <w:rsid w:val="001472D1"/>
    <w:rsid w:val="0014747E"/>
    <w:rsid w:val="001501DA"/>
    <w:rsid w:val="00150585"/>
    <w:rsid w:val="00150D05"/>
    <w:rsid w:val="00150EE2"/>
    <w:rsid w:val="0015103A"/>
    <w:rsid w:val="00151160"/>
    <w:rsid w:val="00151D78"/>
    <w:rsid w:val="00152A35"/>
    <w:rsid w:val="00152BD4"/>
    <w:rsid w:val="0015307B"/>
    <w:rsid w:val="00153473"/>
    <w:rsid w:val="00153615"/>
    <w:rsid w:val="00153737"/>
    <w:rsid w:val="00153A49"/>
    <w:rsid w:val="00153D8B"/>
    <w:rsid w:val="00154F7C"/>
    <w:rsid w:val="00155D33"/>
    <w:rsid w:val="00155F32"/>
    <w:rsid w:val="0015604B"/>
    <w:rsid w:val="00156DF7"/>
    <w:rsid w:val="001570C8"/>
    <w:rsid w:val="00157444"/>
    <w:rsid w:val="001578FC"/>
    <w:rsid w:val="00157921"/>
    <w:rsid w:val="001579F7"/>
    <w:rsid w:val="0016022B"/>
    <w:rsid w:val="001604D6"/>
    <w:rsid w:val="00160915"/>
    <w:rsid w:val="00160B1F"/>
    <w:rsid w:val="00160CB5"/>
    <w:rsid w:val="00161049"/>
    <w:rsid w:val="00161280"/>
    <w:rsid w:val="00161B80"/>
    <w:rsid w:val="00161DDA"/>
    <w:rsid w:val="00161FF9"/>
    <w:rsid w:val="00162485"/>
    <w:rsid w:val="001626D7"/>
    <w:rsid w:val="001629FC"/>
    <w:rsid w:val="001637DD"/>
    <w:rsid w:val="00163879"/>
    <w:rsid w:val="00163D31"/>
    <w:rsid w:val="0016408B"/>
    <w:rsid w:val="0016459B"/>
    <w:rsid w:val="00164B1D"/>
    <w:rsid w:val="00164C39"/>
    <w:rsid w:val="00164EDE"/>
    <w:rsid w:val="00164EF6"/>
    <w:rsid w:val="001653A8"/>
    <w:rsid w:val="001657F6"/>
    <w:rsid w:val="00167718"/>
    <w:rsid w:val="00167B99"/>
    <w:rsid w:val="00170411"/>
    <w:rsid w:val="001705CD"/>
    <w:rsid w:val="00170613"/>
    <w:rsid w:val="00170FB9"/>
    <w:rsid w:val="001715D0"/>
    <w:rsid w:val="001720EB"/>
    <w:rsid w:val="001721F9"/>
    <w:rsid w:val="00172695"/>
    <w:rsid w:val="001727EE"/>
    <w:rsid w:val="00172BF7"/>
    <w:rsid w:val="00172C33"/>
    <w:rsid w:val="00172C57"/>
    <w:rsid w:val="001730E2"/>
    <w:rsid w:val="00173488"/>
    <w:rsid w:val="00173EAD"/>
    <w:rsid w:val="00173F41"/>
    <w:rsid w:val="001743A1"/>
    <w:rsid w:val="00174573"/>
    <w:rsid w:val="0017471D"/>
    <w:rsid w:val="001749F5"/>
    <w:rsid w:val="00174A86"/>
    <w:rsid w:val="00174B32"/>
    <w:rsid w:val="00174BF6"/>
    <w:rsid w:val="00174DEB"/>
    <w:rsid w:val="00175227"/>
    <w:rsid w:val="00175B2B"/>
    <w:rsid w:val="00175D1A"/>
    <w:rsid w:val="00176272"/>
    <w:rsid w:val="00176A8C"/>
    <w:rsid w:val="00176B03"/>
    <w:rsid w:val="00176C04"/>
    <w:rsid w:val="0017773A"/>
    <w:rsid w:val="001777F5"/>
    <w:rsid w:val="00177924"/>
    <w:rsid w:val="00177A63"/>
    <w:rsid w:val="00177B6A"/>
    <w:rsid w:val="00177DD3"/>
    <w:rsid w:val="00177DDE"/>
    <w:rsid w:val="00180314"/>
    <w:rsid w:val="00180357"/>
    <w:rsid w:val="001803A0"/>
    <w:rsid w:val="00180921"/>
    <w:rsid w:val="001809F2"/>
    <w:rsid w:val="00180E69"/>
    <w:rsid w:val="00180FED"/>
    <w:rsid w:val="001816FC"/>
    <w:rsid w:val="00181E7C"/>
    <w:rsid w:val="00182C5E"/>
    <w:rsid w:val="00182DBA"/>
    <w:rsid w:val="00182F2E"/>
    <w:rsid w:val="00182FF1"/>
    <w:rsid w:val="00183941"/>
    <w:rsid w:val="0018398D"/>
    <w:rsid w:val="00183C6D"/>
    <w:rsid w:val="0018415F"/>
    <w:rsid w:val="00184D20"/>
    <w:rsid w:val="001850C2"/>
    <w:rsid w:val="001853C4"/>
    <w:rsid w:val="00185856"/>
    <w:rsid w:val="00185950"/>
    <w:rsid w:val="001859DB"/>
    <w:rsid w:val="001861F1"/>
    <w:rsid w:val="0018637F"/>
    <w:rsid w:val="001865FB"/>
    <w:rsid w:val="00186E89"/>
    <w:rsid w:val="00186EAB"/>
    <w:rsid w:val="00186F7B"/>
    <w:rsid w:val="001872C9"/>
    <w:rsid w:val="001872F5"/>
    <w:rsid w:val="00187562"/>
    <w:rsid w:val="00190198"/>
    <w:rsid w:val="001904C8"/>
    <w:rsid w:val="00190768"/>
    <w:rsid w:val="00190913"/>
    <w:rsid w:val="001909B4"/>
    <w:rsid w:val="00190C83"/>
    <w:rsid w:val="00190DFB"/>
    <w:rsid w:val="00191328"/>
    <w:rsid w:val="001914D2"/>
    <w:rsid w:val="00191C6C"/>
    <w:rsid w:val="00192182"/>
    <w:rsid w:val="0019267F"/>
    <w:rsid w:val="001926BA"/>
    <w:rsid w:val="00192CA3"/>
    <w:rsid w:val="00192DB1"/>
    <w:rsid w:val="001940A2"/>
    <w:rsid w:val="00194389"/>
    <w:rsid w:val="00194D46"/>
    <w:rsid w:val="00194ED9"/>
    <w:rsid w:val="00195C79"/>
    <w:rsid w:val="00195F6C"/>
    <w:rsid w:val="00196320"/>
    <w:rsid w:val="001968C9"/>
    <w:rsid w:val="001972CB"/>
    <w:rsid w:val="0019755A"/>
    <w:rsid w:val="001A0208"/>
    <w:rsid w:val="001A0348"/>
    <w:rsid w:val="001A0737"/>
    <w:rsid w:val="001A0B5A"/>
    <w:rsid w:val="001A0EAF"/>
    <w:rsid w:val="001A0F8B"/>
    <w:rsid w:val="001A10DB"/>
    <w:rsid w:val="001A152B"/>
    <w:rsid w:val="001A1A70"/>
    <w:rsid w:val="001A1D17"/>
    <w:rsid w:val="001A1E58"/>
    <w:rsid w:val="001A2951"/>
    <w:rsid w:val="001A2C4B"/>
    <w:rsid w:val="001A2D0B"/>
    <w:rsid w:val="001A37D1"/>
    <w:rsid w:val="001A3B5C"/>
    <w:rsid w:val="001A3C53"/>
    <w:rsid w:val="001A4584"/>
    <w:rsid w:val="001A45BC"/>
    <w:rsid w:val="001A4994"/>
    <w:rsid w:val="001A4BF6"/>
    <w:rsid w:val="001A504F"/>
    <w:rsid w:val="001A5A5F"/>
    <w:rsid w:val="001A6C20"/>
    <w:rsid w:val="001A7492"/>
    <w:rsid w:val="001A770F"/>
    <w:rsid w:val="001A79C6"/>
    <w:rsid w:val="001B01F7"/>
    <w:rsid w:val="001B05C8"/>
    <w:rsid w:val="001B0B39"/>
    <w:rsid w:val="001B12F4"/>
    <w:rsid w:val="001B134D"/>
    <w:rsid w:val="001B1DC9"/>
    <w:rsid w:val="001B231C"/>
    <w:rsid w:val="001B247D"/>
    <w:rsid w:val="001B2649"/>
    <w:rsid w:val="001B2783"/>
    <w:rsid w:val="001B330F"/>
    <w:rsid w:val="001B3332"/>
    <w:rsid w:val="001B3444"/>
    <w:rsid w:val="001B4B05"/>
    <w:rsid w:val="001B4C6E"/>
    <w:rsid w:val="001B6351"/>
    <w:rsid w:val="001B6AB6"/>
    <w:rsid w:val="001B707F"/>
    <w:rsid w:val="001B7578"/>
    <w:rsid w:val="001C02EC"/>
    <w:rsid w:val="001C1338"/>
    <w:rsid w:val="001C14EA"/>
    <w:rsid w:val="001C176D"/>
    <w:rsid w:val="001C1CBB"/>
    <w:rsid w:val="001C2019"/>
    <w:rsid w:val="001C232A"/>
    <w:rsid w:val="001C273B"/>
    <w:rsid w:val="001C29EE"/>
    <w:rsid w:val="001C2A45"/>
    <w:rsid w:val="001C2C2B"/>
    <w:rsid w:val="001C2CAE"/>
    <w:rsid w:val="001C2D84"/>
    <w:rsid w:val="001C3551"/>
    <w:rsid w:val="001C4292"/>
    <w:rsid w:val="001C4506"/>
    <w:rsid w:val="001C489D"/>
    <w:rsid w:val="001C48A0"/>
    <w:rsid w:val="001C4EAC"/>
    <w:rsid w:val="001C50A2"/>
    <w:rsid w:val="001C56A8"/>
    <w:rsid w:val="001C57DA"/>
    <w:rsid w:val="001C6207"/>
    <w:rsid w:val="001C6F26"/>
    <w:rsid w:val="001C7451"/>
    <w:rsid w:val="001D00FF"/>
    <w:rsid w:val="001D0595"/>
    <w:rsid w:val="001D0827"/>
    <w:rsid w:val="001D0D79"/>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A31"/>
    <w:rsid w:val="001D6099"/>
    <w:rsid w:val="001D6168"/>
    <w:rsid w:val="001D64F1"/>
    <w:rsid w:val="001D662A"/>
    <w:rsid w:val="001D74AB"/>
    <w:rsid w:val="001D770D"/>
    <w:rsid w:val="001D79F9"/>
    <w:rsid w:val="001E0344"/>
    <w:rsid w:val="001E05EB"/>
    <w:rsid w:val="001E067C"/>
    <w:rsid w:val="001E0B63"/>
    <w:rsid w:val="001E0F4B"/>
    <w:rsid w:val="001E12CA"/>
    <w:rsid w:val="001E146E"/>
    <w:rsid w:val="001E16E1"/>
    <w:rsid w:val="001E1A2D"/>
    <w:rsid w:val="001E1B11"/>
    <w:rsid w:val="001E1E3B"/>
    <w:rsid w:val="001E20BC"/>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66BD"/>
    <w:rsid w:val="001E66D7"/>
    <w:rsid w:val="001E6B8C"/>
    <w:rsid w:val="001E75A5"/>
    <w:rsid w:val="001E7945"/>
    <w:rsid w:val="001E7E3B"/>
    <w:rsid w:val="001F0484"/>
    <w:rsid w:val="001F074A"/>
    <w:rsid w:val="001F0E81"/>
    <w:rsid w:val="001F123C"/>
    <w:rsid w:val="001F1495"/>
    <w:rsid w:val="001F149E"/>
    <w:rsid w:val="001F152F"/>
    <w:rsid w:val="001F191A"/>
    <w:rsid w:val="001F26A2"/>
    <w:rsid w:val="001F2DD0"/>
    <w:rsid w:val="001F2FE5"/>
    <w:rsid w:val="001F3083"/>
    <w:rsid w:val="001F33B0"/>
    <w:rsid w:val="001F346E"/>
    <w:rsid w:val="001F452C"/>
    <w:rsid w:val="001F4BDA"/>
    <w:rsid w:val="001F4ED5"/>
    <w:rsid w:val="001F5A1D"/>
    <w:rsid w:val="001F5DA2"/>
    <w:rsid w:val="001F6F46"/>
    <w:rsid w:val="001F74A7"/>
    <w:rsid w:val="002000F3"/>
    <w:rsid w:val="002007BB"/>
    <w:rsid w:val="00200EE6"/>
    <w:rsid w:val="00200F50"/>
    <w:rsid w:val="00200F5F"/>
    <w:rsid w:val="0020111E"/>
    <w:rsid w:val="00201197"/>
    <w:rsid w:val="00202312"/>
    <w:rsid w:val="00202713"/>
    <w:rsid w:val="00202A0D"/>
    <w:rsid w:val="00202EFB"/>
    <w:rsid w:val="002038B0"/>
    <w:rsid w:val="00203B78"/>
    <w:rsid w:val="0020438F"/>
    <w:rsid w:val="002058AB"/>
    <w:rsid w:val="00205BD8"/>
    <w:rsid w:val="00206495"/>
    <w:rsid w:val="00206CFB"/>
    <w:rsid w:val="00207048"/>
    <w:rsid w:val="00207090"/>
    <w:rsid w:val="00207503"/>
    <w:rsid w:val="002078DE"/>
    <w:rsid w:val="00207FEA"/>
    <w:rsid w:val="00210171"/>
    <w:rsid w:val="00210898"/>
    <w:rsid w:val="00210AC1"/>
    <w:rsid w:val="00210B93"/>
    <w:rsid w:val="002112E7"/>
    <w:rsid w:val="0021133E"/>
    <w:rsid w:val="00211342"/>
    <w:rsid w:val="00211907"/>
    <w:rsid w:val="00211BB8"/>
    <w:rsid w:val="002122C6"/>
    <w:rsid w:val="002123D9"/>
    <w:rsid w:val="0021268D"/>
    <w:rsid w:val="00213BF0"/>
    <w:rsid w:val="00213C1A"/>
    <w:rsid w:val="00214114"/>
    <w:rsid w:val="00214EC7"/>
    <w:rsid w:val="002150A5"/>
    <w:rsid w:val="002156EA"/>
    <w:rsid w:val="00215A94"/>
    <w:rsid w:val="00215CE4"/>
    <w:rsid w:val="002169C0"/>
    <w:rsid w:val="00216F5A"/>
    <w:rsid w:val="00217534"/>
    <w:rsid w:val="0021796B"/>
    <w:rsid w:val="002179CA"/>
    <w:rsid w:val="00217A48"/>
    <w:rsid w:val="00217B84"/>
    <w:rsid w:val="00217C71"/>
    <w:rsid w:val="00220ADA"/>
    <w:rsid w:val="00220C7B"/>
    <w:rsid w:val="00220CF8"/>
    <w:rsid w:val="00221330"/>
    <w:rsid w:val="002216FD"/>
    <w:rsid w:val="002220EB"/>
    <w:rsid w:val="002224C5"/>
    <w:rsid w:val="00222991"/>
    <w:rsid w:val="00222F8C"/>
    <w:rsid w:val="00223DFF"/>
    <w:rsid w:val="0022413C"/>
    <w:rsid w:val="00224C71"/>
    <w:rsid w:val="0022517A"/>
    <w:rsid w:val="0022589B"/>
    <w:rsid w:val="0022589F"/>
    <w:rsid w:val="0022606D"/>
    <w:rsid w:val="00226A0B"/>
    <w:rsid w:val="00226E10"/>
    <w:rsid w:val="00227685"/>
    <w:rsid w:val="002276DC"/>
    <w:rsid w:val="00227F9F"/>
    <w:rsid w:val="00230797"/>
    <w:rsid w:val="00230DF2"/>
    <w:rsid w:val="00231150"/>
    <w:rsid w:val="002319DA"/>
    <w:rsid w:val="00231B09"/>
    <w:rsid w:val="002321A0"/>
    <w:rsid w:val="00232717"/>
    <w:rsid w:val="00232756"/>
    <w:rsid w:val="00232BBD"/>
    <w:rsid w:val="00232C59"/>
    <w:rsid w:val="002331C7"/>
    <w:rsid w:val="002345B5"/>
    <w:rsid w:val="002347F1"/>
    <w:rsid w:val="00234FFC"/>
    <w:rsid w:val="00235543"/>
    <w:rsid w:val="002356E8"/>
    <w:rsid w:val="0023578A"/>
    <w:rsid w:val="0023596C"/>
    <w:rsid w:val="00236708"/>
    <w:rsid w:val="00236EDD"/>
    <w:rsid w:val="0023712C"/>
    <w:rsid w:val="002371A6"/>
    <w:rsid w:val="0024084F"/>
    <w:rsid w:val="00240EA7"/>
    <w:rsid w:val="00241B6B"/>
    <w:rsid w:val="00241E58"/>
    <w:rsid w:val="00242132"/>
    <w:rsid w:val="00242198"/>
    <w:rsid w:val="00242284"/>
    <w:rsid w:val="0024228D"/>
    <w:rsid w:val="00242686"/>
    <w:rsid w:val="00242764"/>
    <w:rsid w:val="0024295D"/>
    <w:rsid w:val="00242CAF"/>
    <w:rsid w:val="0024383D"/>
    <w:rsid w:val="00243AB3"/>
    <w:rsid w:val="00243E4D"/>
    <w:rsid w:val="00243FD8"/>
    <w:rsid w:val="0024430F"/>
    <w:rsid w:val="0024480B"/>
    <w:rsid w:val="002448BD"/>
    <w:rsid w:val="00244B7E"/>
    <w:rsid w:val="002450ED"/>
    <w:rsid w:val="00245325"/>
    <w:rsid w:val="00245D64"/>
    <w:rsid w:val="002461B1"/>
    <w:rsid w:val="00246A51"/>
    <w:rsid w:val="00246B23"/>
    <w:rsid w:val="00246F48"/>
    <w:rsid w:val="00247111"/>
    <w:rsid w:val="002471A0"/>
    <w:rsid w:val="00247291"/>
    <w:rsid w:val="002475E8"/>
    <w:rsid w:val="0024787F"/>
    <w:rsid w:val="002478CA"/>
    <w:rsid w:val="0024793F"/>
    <w:rsid w:val="0025008F"/>
    <w:rsid w:val="0025013B"/>
    <w:rsid w:val="00250F6F"/>
    <w:rsid w:val="0025149B"/>
    <w:rsid w:val="0025161E"/>
    <w:rsid w:val="002519F1"/>
    <w:rsid w:val="00251EC6"/>
    <w:rsid w:val="00251FE6"/>
    <w:rsid w:val="00252073"/>
    <w:rsid w:val="00252216"/>
    <w:rsid w:val="00252A10"/>
    <w:rsid w:val="00252C90"/>
    <w:rsid w:val="002532ED"/>
    <w:rsid w:val="002537FF"/>
    <w:rsid w:val="00253A49"/>
    <w:rsid w:val="00253A6C"/>
    <w:rsid w:val="0025434A"/>
    <w:rsid w:val="002554E8"/>
    <w:rsid w:val="002557F2"/>
    <w:rsid w:val="00255879"/>
    <w:rsid w:val="002558C6"/>
    <w:rsid w:val="00255984"/>
    <w:rsid w:val="00255AE5"/>
    <w:rsid w:val="00255D89"/>
    <w:rsid w:val="00256388"/>
    <w:rsid w:val="0025662D"/>
    <w:rsid w:val="00256633"/>
    <w:rsid w:val="00256A88"/>
    <w:rsid w:val="0025703A"/>
    <w:rsid w:val="00257214"/>
    <w:rsid w:val="0025726D"/>
    <w:rsid w:val="0025760B"/>
    <w:rsid w:val="00257DE2"/>
    <w:rsid w:val="00260036"/>
    <w:rsid w:val="00260264"/>
    <w:rsid w:val="002609C1"/>
    <w:rsid w:val="00260FD7"/>
    <w:rsid w:val="002610B1"/>
    <w:rsid w:val="002611A7"/>
    <w:rsid w:val="00261911"/>
    <w:rsid w:val="00261E60"/>
    <w:rsid w:val="00261EEA"/>
    <w:rsid w:val="00261F58"/>
    <w:rsid w:val="00262515"/>
    <w:rsid w:val="002625E8"/>
    <w:rsid w:val="00262617"/>
    <w:rsid w:val="00263FDF"/>
    <w:rsid w:val="0026426C"/>
    <w:rsid w:val="0026441B"/>
    <w:rsid w:val="00264740"/>
    <w:rsid w:val="00264845"/>
    <w:rsid w:val="00264A98"/>
    <w:rsid w:val="00264BBF"/>
    <w:rsid w:val="002650C9"/>
    <w:rsid w:val="002650E8"/>
    <w:rsid w:val="00265943"/>
    <w:rsid w:val="0026635D"/>
    <w:rsid w:val="00267493"/>
    <w:rsid w:val="00267623"/>
    <w:rsid w:val="00267693"/>
    <w:rsid w:val="00267A5D"/>
    <w:rsid w:val="00267F47"/>
    <w:rsid w:val="002700FA"/>
    <w:rsid w:val="00270136"/>
    <w:rsid w:val="0027038E"/>
    <w:rsid w:val="00270F5C"/>
    <w:rsid w:val="00271698"/>
    <w:rsid w:val="00271C39"/>
    <w:rsid w:val="00271D72"/>
    <w:rsid w:val="00271DCD"/>
    <w:rsid w:val="00271DD0"/>
    <w:rsid w:val="0027232A"/>
    <w:rsid w:val="00272444"/>
    <w:rsid w:val="00272843"/>
    <w:rsid w:val="002728DF"/>
    <w:rsid w:val="002729B3"/>
    <w:rsid w:val="00272E7D"/>
    <w:rsid w:val="002730D8"/>
    <w:rsid w:val="00273640"/>
    <w:rsid w:val="00273CBB"/>
    <w:rsid w:val="00273DA7"/>
    <w:rsid w:val="0027415E"/>
    <w:rsid w:val="0027416A"/>
    <w:rsid w:val="002743B1"/>
    <w:rsid w:val="002748D5"/>
    <w:rsid w:val="00274A9F"/>
    <w:rsid w:val="00275014"/>
    <w:rsid w:val="0027596A"/>
    <w:rsid w:val="00275C89"/>
    <w:rsid w:val="002760EF"/>
    <w:rsid w:val="002762DD"/>
    <w:rsid w:val="002763BB"/>
    <w:rsid w:val="00276935"/>
    <w:rsid w:val="00280123"/>
    <w:rsid w:val="002801F8"/>
    <w:rsid w:val="00280412"/>
    <w:rsid w:val="00280D72"/>
    <w:rsid w:val="00280E39"/>
    <w:rsid w:val="00281035"/>
    <w:rsid w:val="00281464"/>
    <w:rsid w:val="00281528"/>
    <w:rsid w:val="00281969"/>
    <w:rsid w:val="00281B4C"/>
    <w:rsid w:val="00281BD6"/>
    <w:rsid w:val="00281EC4"/>
    <w:rsid w:val="00282369"/>
    <w:rsid w:val="00282A3C"/>
    <w:rsid w:val="00282C7D"/>
    <w:rsid w:val="002833B3"/>
    <w:rsid w:val="00283DB9"/>
    <w:rsid w:val="0028449C"/>
    <w:rsid w:val="00284D29"/>
    <w:rsid w:val="00285875"/>
    <w:rsid w:val="00285DCE"/>
    <w:rsid w:val="00285FC5"/>
    <w:rsid w:val="0028648B"/>
    <w:rsid w:val="002865C2"/>
    <w:rsid w:val="00286EF2"/>
    <w:rsid w:val="00287068"/>
    <w:rsid w:val="002872D9"/>
    <w:rsid w:val="002878D1"/>
    <w:rsid w:val="00287B44"/>
    <w:rsid w:val="00287B96"/>
    <w:rsid w:val="00287ED1"/>
    <w:rsid w:val="00290B98"/>
    <w:rsid w:val="00290E24"/>
    <w:rsid w:val="00290F9A"/>
    <w:rsid w:val="002921AF"/>
    <w:rsid w:val="00292D63"/>
    <w:rsid w:val="00292F40"/>
    <w:rsid w:val="00292FA4"/>
    <w:rsid w:val="0029352F"/>
    <w:rsid w:val="0029379E"/>
    <w:rsid w:val="00293AFE"/>
    <w:rsid w:val="002945C8"/>
    <w:rsid w:val="00294F1C"/>
    <w:rsid w:val="002952AF"/>
    <w:rsid w:val="00295496"/>
    <w:rsid w:val="00295CB9"/>
    <w:rsid w:val="00295D07"/>
    <w:rsid w:val="0029663C"/>
    <w:rsid w:val="00296821"/>
    <w:rsid w:val="002973A7"/>
    <w:rsid w:val="002974B3"/>
    <w:rsid w:val="00297CB6"/>
    <w:rsid w:val="00297CCF"/>
    <w:rsid w:val="002A04B4"/>
    <w:rsid w:val="002A09C4"/>
    <w:rsid w:val="002A0C4D"/>
    <w:rsid w:val="002A1083"/>
    <w:rsid w:val="002A1A8F"/>
    <w:rsid w:val="002A1DB5"/>
    <w:rsid w:val="002A2209"/>
    <w:rsid w:val="002A2736"/>
    <w:rsid w:val="002A2EFE"/>
    <w:rsid w:val="002A342D"/>
    <w:rsid w:val="002A3798"/>
    <w:rsid w:val="002A3881"/>
    <w:rsid w:val="002A3946"/>
    <w:rsid w:val="002A3BC5"/>
    <w:rsid w:val="002A3FA8"/>
    <w:rsid w:val="002A464C"/>
    <w:rsid w:val="002A46F5"/>
    <w:rsid w:val="002A4742"/>
    <w:rsid w:val="002A482B"/>
    <w:rsid w:val="002A487E"/>
    <w:rsid w:val="002A4A86"/>
    <w:rsid w:val="002A4E00"/>
    <w:rsid w:val="002A4FD5"/>
    <w:rsid w:val="002A5024"/>
    <w:rsid w:val="002A58A8"/>
    <w:rsid w:val="002A5A26"/>
    <w:rsid w:val="002A61F6"/>
    <w:rsid w:val="002A622C"/>
    <w:rsid w:val="002A667A"/>
    <w:rsid w:val="002A6703"/>
    <w:rsid w:val="002A679A"/>
    <w:rsid w:val="002A6ECB"/>
    <w:rsid w:val="002A734F"/>
    <w:rsid w:val="002A760D"/>
    <w:rsid w:val="002A78DB"/>
    <w:rsid w:val="002B0712"/>
    <w:rsid w:val="002B08E7"/>
    <w:rsid w:val="002B08F9"/>
    <w:rsid w:val="002B0A2B"/>
    <w:rsid w:val="002B0F60"/>
    <w:rsid w:val="002B102D"/>
    <w:rsid w:val="002B127B"/>
    <w:rsid w:val="002B1461"/>
    <w:rsid w:val="002B1A93"/>
    <w:rsid w:val="002B21FE"/>
    <w:rsid w:val="002B29F5"/>
    <w:rsid w:val="002B3095"/>
    <w:rsid w:val="002B350F"/>
    <w:rsid w:val="002B35E8"/>
    <w:rsid w:val="002B3638"/>
    <w:rsid w:val="002B3973"/>
    <w:rsid w:val="002B3D81"/>
    <w:rsid w:val="002B4D6F"/>
    <w:rsid w:val="002B556C"/>
    <w:rsid w:val="002B5D6B"/>
    <w:rsid w:val="002B6034"/>
    <w:rsid w:val="002B63E2"/>
    <w:rsid w:val="002B641C"/>
    <w:rsid w:val="002B6860"/>
    <w:rsid w:val="002B6889"/>
    <w:rsid w:val="002B7197"/>
    <w:rsid w:val="002B7860"/>
    <w:rsid w:val="002B7D01"/>
    <w:rsid w:val="002B7D32"/>
    <w:rsid w:val="002B7D43"/>
    <w:rsid w:val="002B7DAB"/>
    <w:rsid w:val="002B7E2F"/>
    <w:rsid w:val="002B7F9F"/>
    <w:rsid w:val="002C0805"/>
    <w:rsid w:val="002C0AE5"/>
    <w:rsid w:val="002C0FF5"/>
    <w:rsid w:val="002C10F7"/>
    <w:rsid w:val="002C14F9"/>
    <w:rsid w:val="002C16A2"/>
    <w:rsid w:val="002C1813"/>
    <w:rsid w:val="002C1D10"/>
    <w:rsid w:val="002C271E"/>
    <w:rsid w:val="002C2908"/>
    <w:rsid w:val="002C29C0"/>
    <w:rsid w:val="002C2A60"/>
    <w:rsid w:val="002C2AFA"/>
    <w:rsid w:val="002C32F8"/>
    <w:rsid w:val="002C40A7"/>
    <w:rsid w:val="002C45E5"/>
    <w:rsid w:val="002C4E4D"/>
    <w:rsid w:val="002C5073"/>
    <w:rsid w:val="002C507B"/>
    <w:rsid w:val="002C5151"/>
    <w:rsid w:val="002C59AC"/>
    <w:rsid w:val="002C59C0"/>
    <w:rsid w:val="002C5F99"/>
    <w:rsid w:val="002C66BB"/>
    <w:rsid w:val="002C6CD0"/>
    <w:rsid w:val="002C6E7B"/>
    <w:rsid w:val="002C6FF1"/>
    <w:rsid w:val="002C732D"/>
    <w:rsid w:val="002C7DE0"/>
    <w:rsid w:val="002D0185"/>
    <w:rsid w:val="002D03A9"/>
    <w:rsid w:val="002D0FA2"/>
    <w:rsid w:val="002D18A4"/>
    <w:rsid w:val="002D1D04"/>
    <w:rsid w:val="002D28C1"/>
    <w:rsid w:val="002D327A"/>
    <w:rsid w:val="002D3ED7"/>
    <w:rsid w:val="002D3F45"/>
    <w:rsid w:val="002D4108"/>
    <w:rsid w:val="002D489E"/>
    <w:rsid w:val="002D4EF3"/>
    <w:rsid w:val="002D532B"/>
    <w:rsid w:val="002D5F17"/>
    <w:rsid w:val="002D5F46"/>
    <w:rsid w:val="002D6AC2"/>
    <w:rsid w:val="002D738B"/>
    <w:rsid w:val="002D7D2F"/>
    <w:rsid w:val="002E04A5"/>
    <w:rsid w:val="002E06CE"/>
    <w:rsid w:val="002E0D1F"/>
    <w:rsid w:val="002E107C"/>
    <w:rsid w:val="002E11D5"/>
    <w:rsid w:val="002E163D"/>
    <w:rsid w:val="002E219A"/>
    <w:rsid w:val="002E2646"/>
    <w:rsid w:val="002E2AC1"/>
    <w:rsid w:val="002E38C6"/>
    <w:rsid w:val="002E3F19"/>
    <w:rsid w:val="002E3F72"/>
    <w:rsid w:val="002E49A6"/>
    <w:rsid w:val="002E49C7"/>
    <w:rsid w:val="002E4A4E"/>
    <w:rsid w:val="002E4D90"/>
    <w:rsid w:val="002E518C"/>
    <w:rsid w:val="002E5338"/>
    <w:rsid w:val="002E58B4"/>
    <w:rsid w:val="002E59E9"/>
    <w:rsid w:val="002E6593"/>
    <w:rsid w:val="002E6D37"/>
    <w:rsid w:val="002E6E55"/>
    <w:rsid w:val="002E70F1"/>
    <w:rsid w:val="002E71E1"/>
    <w:rsid w:val="002E7484"/>
    <w:rsid w:val="002E7B31"/>
    <w:rsid w:val="002E7C44"/>
    <w:rsid w:val="002E7D6D"/>
    <w:rsid w:val="002F0151"/>
    <w:rsid w:val="002F06A2"/>
    <w:rsid w:val="002F074E"/>
    <w:rsid w:val="002F0EDF"/>
    <w:rsid w:val="002F0F92"/>
    <w:rsid w:val="002F108B"/>
    <w:rsid w:val="002F155A"/>
    <w:rsid w:val="002F15F9"/>
    <w:rsid w:val="002F1F5A"/>
    <w:rsid w:val="002F23E7"/>
    <w:rsid w:val="002F2745"/>
    <w:rsid w:val="002F27B5"/>
    <w:rsid w:val="002F2D4F"/>
    <w:rsid w:val="002F3764"/>
    <w:rsid w:val="002F47D3"/>
    <w:rsid w:val="002F4CE6"/>
    <w:rsid w:val="002F4EB8"/>
    <w:rsid w:val="002F512A"/>
    <w:rsid w:val="002F5666"/>
    <w:rsid w:val="002F6121"/>
    <w:rsid w:val="002F6169"/>
    <w:rsid w:val="002F7B93"/>
    <w:rsid w:val="002F7CB9"/>
    <w:rsid w:val="002F7E4D"/>
    <w:rsid w:val="00300548"/>
    <w:rsid w:val="00300ADD"/>
    <w:rsid w:val="00300B8C"/>
    <w:rsid w:val="00301033"/>
    <w:rsid w:val="00301471"/>
    <w:rsid w:val="00301A71"/>
    <w:rsid w:val="00301B35"/>
    <w:rsid w:val="00301FEF"/>
    <w:rsid w:val="0030203C"/>
    <w:rsid w:val="003022C0"/>
    <w:rsid w:val="00302A62"/>
    <w:rsid w:val="00302AA1"/>
    <w:rsid w:val="00303067"/>
    <w:rsid w:val="0030338A"/>
    <w:rsid w:val="00303447"/>
    <w:rsid w:val="00304019"/>
    <w:rsid w:val="0030408A"/>
    <w:rsid w:val="00304653"/>
    <w:rsid w:val="00304917"/>
    <w:rsid w:val="00304B3E"/>
    <w:rsid w:val="00304EA3"/>
    <w:rsid w:val="00304F5C"/>
    <w:rsid w:val="003056C4"/>
    <w:rsid w:val="00307099"/>
    <w:rsid w:val="0030754D"/>
    <w:rsid w:val="003076CD"/>
    <w:rsid w:val="00310A9B"/>
    <w:rsid w:val="0031113C"/>
    <w:rsid w:val="00311185"/>
    <w:rsid w:val="003115D1"/>
    <w:rsid w:val="0031203D"/>
    <w:rsid w:val="00312515"/>
    <w:rsid w:val="00312C3B"/>
    <w:rsid w:val="00312CE0"/>
    <w:rsid w:val="00313B49"/>
    <w:rsid w:val="00314465"/>
    <w:rsid w:val="00315E3A"/>
    <w:rsid w:val="0031620E"/>
    <w:rsid w:val="00316B05"/>
    <w:rsid w:val="00317272"/>
    <w:rsid w:val="00317559"/>
    <w:rsid w:val="003176A6"/>
    <w:rsid w:val="00317C9D"/>
    <w:rsid w:val="00317DD3"/>
    <w:rsid w:val="00320207"/>
    <w:rsid w:val="0032027F"/>
    <w:rsid w:val="0032057C"/>
    <w:rsid w:val="0032063B"/>
    <w:rsid w:val="003210F3"/>
    <w:rsid w:val="00322B08"/>
    <w:rsid w:val="00323255"/>
    <w:rsid w:val="003232E5"/>
    <w:rsid w:val="003237F2"/>
    <w:rsid w:val="00323A48"/>
    <w:rsid w:val="003246C7"/>
    <w:rsid w:val="00324971"/>
    <w:rsid w:val="003249D8"/>
    <w:rsid w:val="00325585"/>
    <w:rsid w:val="00325856"/>
    <w:rsid w:val="00325B1E"/>
    <w:rsid w:val="0032606E"/>
    <w:rsid w:val="0032660B"/>
    <w:rsid w:val="003267BA"/>
    <w:rsid w:val="00327105"/>
    <w:rsid w:val="00327995"/>
    <w:rsid w:val="00330326"/>
    <w:rsid w:val="0033043C"/>
    <w:rsid w:val="003306D3"/>
    <w:rsid w:val="00330B4B"/>
    <w:rsid w:val="003312E2"/>
    <w:rsid w:val="003316A3"/>
    <w:rsid w:val="0033171E"/>
    <w:rsid w:val="0033184E"/>
    <w:rsid w:val="00331997"/>
    <w:rsid w:val="00331B36"/>
    <w:rsid w:val="00332332"/>
    <w:rsid w:val="00332F49"/>
    <w:rsid w:val="003332DE"/>
    <w:rsid w:val="00333420"/>
    <w:rsid w:val="00333665"/>
    <w:rsid w:val="003349B7"/>
    <w:rsid w:val="00334BF4"/>
    <w:rsid w:val="00334E8A"/>
    <w:rsid w:val="003353C3"/>
    <w:rsid w:val="00335877"/>
    <w:rsid w:val="00336F12"/>
    <w:rsid w:val="00337248"/>
    <w:rsid w:val="00337268"/>
    <w:rsid w:val="003373DD"/>
    <w:rsid w:val="0033786E"/>
    <w:rsid w:val="00337D6B"/>
    <w:rsid w:val="00337D7D"/>
    <w:rsid w:val="003402A0"/>
    <w:rsid w:val="003408B8"/>
    <w:rsid w:val="00340CF4"/>
    <w:rsid w:val="0034116A"/>
    <w:rsid w:val="00341880"/>
    <w:rsid w:val="003426C8"/>
    <w:rsid w:val="00342D9E"/>
    <w:rsid w:val="00342E35"/>
    <w:rsid w:val="0034309D"/>
    <w:rsid w:val="003433F1"/>
    <w:rsid w:val="00343627"/>
    <w:rsid w:val="003436D2"/>
    <w:rsid w:val="003438AE"/>
    <w:rsid w:val="00344B83"/>
    <w:rsid w:val="00345129"/>
    <w:rsid w:val="00345A59"/>
    <w:rsid w:val="003460D0"/>
    <w:rsid w:val="00346AD7"/>
    <w:rsid w:val="00347890"/>
    <w:rsid w:val="00347B5B"/>
    <w:rsid w:val="003505E7"/>
    <w:rsid w:val="00350695"/>
    <w:rsid w:val="003507B8"/>
    <w:rsid w:val="00350FB5"/>
    <w:rsid w:val="00351A1E"/>
    <w:rsid w:val="0035249E"/>
    <w:rsid w:val="00352746"/>
    <w:rsid w:val="00352B9E"/>
    <w:rsid w:val="00352F70"/>
    <w:rsid w:val="00353090"/>
    <w:rsid w:val="003530F3"/>
    <w:rsid w:val="003532CD"/>
    <w:rsid w:val="0035342F"/>
    <w:rsid w:val="00353B41"/>
    <w:rsid w:val="00353E87"/>
    <w:rsid w:val="00354206"/>
    <w:rsid w:val="0035456D"/>
    <w:rsid w:val="003556B0"/>
    <w:rsid w:val="00355EBC"/>
    <w:rsid w:val="00355EFF"/>
    <w:rsid w:val="0035628B"/>
    <w:rsid w:val="00356304"/>
    <w:rsid w:val="00356494"/>
    <w:rsid w:val="00356538"/>
    <w:rsid w:val="003568E3"/>
    <w:rsid w:val="003572E9"/>
    <w:rsid w:val="00357C06"/>
    <w:rsid w:val="00357D1C"/>
    <w:rsid w:val="0036004A"/>
    <w:rsid w:val="003600AF"/>
    <w:rsid w:val="00360E21"/>
    <w:rsid w:val="00361615"/>
    <w:rsid w:val="0036168C"/>
    <w:rsid w:val="003618C9"/>
    <w:rsid w:val="00361C1B"/>
    <w:rsid w:val="00361F14"/>
    <w:rsid w:val="003627E7"/>
    <w:rsid w:val="003627EE"/>
    <w:rsid w:val="003627EF"/>
    <w:rsid w:val="00362826"/>
    <w:rsid w:val="00362996"/>
    <w:rsid w:val="00362A1D"/>
    <w:rsid w:val="0036315E"/>
    <w:rsid w:val="0036361F"/>
    <w:rsid w:val="00363AA3"/>
    <w:rsid w:val="00364A92"/>
    <w:rsid w:val="00364B1E"/>
    <w:rsid w:val="003650AC"/>
    <w:rsid w:val="00365111"/>
    <w:rsid w:val="00365196"/>
    <w:rsid w:val="0036522E"/>
    <w:rsid w:val="00365244"/>
    <w:rsid w:val="00365690"/>
    <w:rsid w:val="003657EC"/>
    <w:rsid w:val="003658AA"/>
    <w:rsid w:val="00365B53"/>
    <w:rsid w:val="003663D9"/>
    <w:rsid w:val="00366C74"/>
    <w:rsid w:val="00366E25"/>
    <w:rsid w:val="00367029"/>
    <w:rsid w:val="00367461"/>
    <w:rsid w:val="003675F2"/>
    <w:rsid w:val="003675F3"/>
    <w:rsid w:val="00367EAB"/>
    <w:rsid w:val="003702E0"/>
    <w:rsid w:val="0037033C"/>
    <w:rsid w:val="00370412"/>
    <w:rsid w:val="003706F1"/>
    <w:rsid w:val="00370991"/>
    <w:rsid w:val="00370EC5"/>
    <w:rsid w:val="00371238"/>
    <w:rsid w:val="003713AF"/>
    <w:rsid w:val="00371680"/>
    <w:rsid w:val="003719B2"/>
    <w:rsid w:val="00371B36"/>
    <w:rsid w:val="00371C1D"/>
    <w:rsid w:val="00371F0C"/>
    <w:rsid w:val="00372573"/>
    <w:rsid w:val="003728BE"/>
    <w:rsid w:val="003729D9"/>
    <w:rsid w:val="00372CE1"/>
    <w:rsid w:val="003731C0"/>
    <w:rsid w:val="003734A2"/>
    <w:rsid w:val="003738B7"/>
    <w:rsid w:val="00373B64"/>
    <w:rsid w:val="00373E0A"/>
    <w:rsid w:val="003741B2"/>
    <w:rsid w:val="00374F03"/>
    <w:rsid w:val="00375101"/>
    <w:rsid w:val="00375137"/>
    <w:rsid w:val="0037563B"/>
    <w:rsid w:val="00375AB8"/>
    <w:rsid w:val="00375ADE"/>
    <w:rsid w:val="00375C1A"/>
    <w:rsid w:val="00375FA2"/>
    <w:rsid w:val="0037659E"/>
    <w:rsid w:val="00376F5C"/>
    <w:rsid w:val="003779B5"/>
    <w:rsid w:val="003779F4"/>
    <w:rsid w:val="0038016F"/>
    <w:rsid w:val="00380787"/>
    <w:rsid w:val="00380CBF"/>
    <w:rsid w:val="003815C9"/>
    <w:rsid w:val="00381B67"/>
    <w:rsid w:val="003820BD"/>
    <w:rsid w:val="00382790"/>
    <w:rsid w:val="00382EA4"/>
    <w:rsid w:val="00383034"/>
    <w:rsid w:val="003830CB"/>
    <w:rsid w:val="00383168"/>
    <w:rsid w:val="00383551"/>
    <w:rsid w:val="00384021"/>
    <w:rsid w:val="00384260"/>
    <w:rsid w:val="00384860"/>
    <w:rsid w:val="00384A09"/>
    <w:rsid w:val="00384DD7"/>
    <w:rsid w:val="003850A9"/>
    <w:rsid w:val="00385736"/>
    <w:rsid w:val="00385850"/>
    <w:rsid w:val="00385E5E"/>
    <w:rsid w:val="00385E6E"/>
    <w:rsid w:val="00385FC0"/>
    <w:rsid w:val="003860C1"/>
    <w:rsid w:val="0038646A"/>
    <w:rsid w:val="003869B0"/>
    <w:rsid w:val="00387603"/>
    <w:rsid w:val="00387875"/>
    <w:rsid w:val="00387CD1"/>
    <w:rsid w:val="0039004E"/>
    <w:rsid w:val="0039026A"/>
    <w:rsid w:val="003904E1"/>
    <w:rsid w:val="00390DC1"/>
    <w:rsid w:val="00391204"/>
    <w:rsid w:val="0039142C"/>
    <w:rsid w:val="00391913"/>
    <w:rsid w:val="00391D2D"/>
    <w:rsid w:val="00392821"/>
    <w:rsid w:val="00393132"/>
    <w:rsid w:val="00393949"/>
    <w:rsid w:val="00394098"/>
    <w:rsid w:val="003947B7"/>
    <w:rsid w:val="0039498A"/>
    <w:rsid w:val="00394C97"/>
    <w:rsid w:val="00394DCA"/>
    <w:rsid w:val="00394E6A"/>
    <w:rsid w:val="00395084"/>
    <w:rsid w:val="00395AF3"/>
    <w:rsid w:val="00395BFC"/>
    <w:rsid w:val="00396B4D"/>
    <w:rsid w:val="00396F81"/>
    <w:rsid w:val="003977A4"/>
    <w:rsid w:val="003A0CE0"/>
    <w:rsid w:val="003A1415"/>
    <w:rsid w:val="003A16C2"/>
    <w:rsid w:val="003A225A"/>
    <w:rsid w:val="003A22F7"/>
    <w:rsid w:val="003A27FE"/>
    <w:rsid w:val="003A2ADD"/>
    <w:rsid w:val="003A2B56"/>
    <w:rsid w:val="003A2FEE"/>
    <w:rsid w:val="003A3AF5"/>
    <w:rsid w:val="003A43D3"/>
    <w:rsid w:val="003A466F"/>
    <w:rsid w:val="003A4A53"/>
    <w:rsid w:val="003A5276"/>
    <w:rsid w:val="003A54B6"/>
    <w:rsid w:val="003A5A4D"/>
    <w:rsid w:val="003A60BE"/>
    <w:rsid w:val="003A63CC"/>
    <w:rsid w:val="003A6683"/>
    <w:rsid w:val="003A69C9"/>
    <w:rsid w:val="003A6CEA"/>
    <w:rsid w:val="003A6E08"/>
    <w:rsid w:val="003A6F25"/>
    <w:rsid w:val="003A7B62"/>
    <w:rsid w:val="003A7CFB"/>
    <w:rsid w:val="003A7F8C"/>
    <w:rsid w:val="003B08DD"/>
    <w:rsid w:val="003B0ACA"/>
    <w:rsid w:val="003B0B54"/>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0B"/>
    <w:rsid w:val="003B586A"/>
    <w:rsid w:val="003B604B"/>
    <w:rsid w:val="003B6680"/>
    <w:rsid w:val="003B694C"/>
    <w:rsid w:val="003B69F5"/>
    <w:rsid w:val="003B6B1A"/>
    <w:rsid w:val="003B6D7F"/>
    <w:rsid w:val="003B702F"/>
    <w:rsid w:val="003B719B"/>
    <w:rsid w:val="003B7319"/>
    <w:rsid w:val="003B77A7"/>
    <w:rsid w:val="003B7B9B"/>
    <w:rsid w:val="003B7F64"/>
    <w:rsid w:val="003C0AA6"/>
    <w:rsid w:val="003C1AD0"/>
    <w:rsid w:val="003C1C4C"/>
    <w:rsid w:val="003C1CAB"/>
    <w:rsid w:val="003C3AB5"/>
    <w:rsid w:val="003C3AEA"/>
    <w:rsid w:val="003C3B8A"/>
    <w:rsid w:val="003C3CCF"/>
    <w:rsid w:val="003C3D87"/>
    <w:rsid w:val="003C3DCE"/>
    <w:rsid w:val="003C3DD8"/>
    <w:rsid w:val="003C4E35"/>
    <w:rsid w:val="003C50B7"/>
    <w:rsid w:val="003C54C3"/>
    <w:rsid w:val="003C5862"/>
    <w:rsid w:val="003C5AFF"/>
    <w:rsid w:val="003C636D"/>
    <w:rsid w:val="003C67FB"/>
    <w:rsid w:val="003C69A4"/>
    <w:rsid w:val="003C6B4D"/>
    <w:rsid w:val="003C6C01"/>
    <w:rsid w:val="003C7813"/>
    <w:rsid w:val="003C78B2"/>
    <w:rsid w:val="003C7A94"/>
    <w:rsid w:val="003D00CC"/>
    <w:rsid w:val="003D03B7"/>
    <w:rsid w:val="003D080C"/>
    <w:rsid w:val="003D0FCB"/>
    <w:rsid w:val="003D1333"/>
    <w:rsid w:val="003D1CAF"/>
    <w:rsid w:val="003D1E72"/>
    <w:rsid w:val="003D1EDA"/>
    <w:rsid w:val="003D2603"/>
    <w:rsid w:val="003D2879"/>
    <w:rsid w:val="003D2958"/>
    <w:rsid w:val="003D2BAA"/>
    <w:rsid w:val="003D2E03"/>
    <w:rsid w:val="003D3073"/>
    <w:rsid w:val="003D3409"/>
    <w:rsid w:val="003D39B2"/>
    <w:rsid w:val="003D49B7"/>
    <w:rsid w:val="003D4A25"/>
    <w:rsid w:val="003D4C94"/>
    <w:rsid w:val="003D4F8D"/>
    <w:rsid w:val="003D533C"/>
    <w:rsid w:val="003D5873"/>
    <w:rsid w:val="003D6385"/>
    <w:rsid w:val="003D738E"/>
    <w:rsid w:val="003D7410"/>
    <w:rsid w:val="003D75F1"/>
    <w:rsid w:val="003D7605"/>
    <w:rsid w:val="003D773A"/>
    <w:rsid w:val="003D7FAA"/>
    <w:rsid w:val="003E037A"/>
    <w:rsid w:val="003E057D"/>
    <w:rsid w:val="003E0A95"/>
    <w:rsid w:val="003E26E6"/>
    <w:rsid w:val="003E2815"/>
    <w:rsid w:val="003E2923"/>
    <w:rsid w:val="003E2A4B"/>
    <w:rsid w:val="003E2FA5"/>
    <w:rsid w:val="003E3244"/>
    <w:rsid w:val="003E3C8A"/>
    <w:rsid w:val="003E3FC9"/>
    <w:rsid w:val="003E4302"/>
    <w:rsid w:val="003E494C"/>
    <w:rsid w:val="003E4A49"/>
    <w:rsid w:val="003E4E9E"/>
    <w:rsid w:val="003E5449"/>
    <w:rsid w:val="003E6319"/>
    <w:rsid w:val="003E669F"/>
    <w:rsid w:val="003E66A2"/>
    <w:rsid w:val="003E6B20"/>
    <w:rsid w:val="003E6B77"/>
    <w:rsid w:val="003E7041"/>
    <w:rsid w:val="003E7480"/>
    <w:rsid w:val="003E749C"/>
    <w:rsid w:val="003E75F5"/>
    <w:rsid w:val="003E7A41"/>
    <w:rsid w:val="003E7F68"/>
    <w:rsid w:val="003E7F6A"/>
    <w:rsid w:val="003F0133"/>
    <w:rsid w:val="003F042D"/>
    <w:rsid w:val="003F0457"/>
    <w:rsid w:val="003F0DF7"/>
    <w:rsid w:val="003F0E22"/>
    <w:rsid w:val="003F11F2"/>
    <w:rsid w:val="003F179B"/>
    <w:rsid w:val="003F19C0"/>
    <w:rsid w:val="003F2211"/>
    <w:rsid w:val="003F2612"/>
    <w:rsid w:val="003F2621"/>
    <w:rsid w:val="003F30BE"/>
    <w:rsid w:val="003F3277"/>
    <w:rsid w:val="003F3B54"/>
    <w:rsid w:val="003F3BC3"/>
    <w:rsid w:val="003F3DBE"/>
    <w:rsid w:val="003F4A9E"/>
    <w:rsid w:val="003F4C03"/>
    <w:rsid w:val="003F5186"/>
    <w:rsid w:val="003F555C"/>
    <w:rsid w:val="003F591E"/>
    <w:rsid w:val="003F5A9A"/>
    <w:rsid w:val="003F5BC3"/>
    <w:rsid w:val="003F66EE"/>
    <w:rsid w:val="003F6CF5"/>
    <w:rsid w:val="004008B7"/>
    <w:rsid w:val="00400901"/>
    <w:rsid w:val="00401108"/>
    <w:rsid w:val="0040112B"/>
    <w:rsid w:val="00401224"/>
    <w:rsid w:val="00401229"/>
    <w:rsid w:val="004015B1"/>
    <w:rsid w:val="004017FC"/>
    <w:rsid w:val="00401885"/>
    <w:rsid w:val="00401C16"/>
    <w:rsid w:val="00401C76"/>
    <w:rsid w:val="00401ECD"/>
    <w:rsid w:val="00402340"/>
    <w:rsid w:val="0040236F"/>
    <w:rsid w:val="004024F5"/>
    <w:rsid w:val="0040298B"/>
    <w:rsid w:val="00402B42"/>
    <w:rsid w:val="00402C49"/>
    <w:rsid w:val="00402DA0"/>
    <w:rsid w:val="00402E19"/>
    <w:rsid w:val="004042F5"/>
    <w:rsid w:val="00404453"/>
    <w:rsid w:val="00404C26"/>
    <w:rsid w:val="00405227"/>
    <w:rsid w:val="00405F4A"/>
    <w:rsid w:val="004062E5"/>
    <w:rsid w:val="004063F7"/>
    <w:rsid w:val="004067CB"/>
    <w:rsid w:val="00406AF2"/>
    <w:rsid w:val="00406C88"/>
    <w:rsid w:val="00406D31"/>
    <w:rsid w:val="00407496"/>
    <w:rsid w:val="00407732"/>
    <w:rsid w:val="004077DC"/>
    <w:rsid w:val="00407BD8"/>
    <w:rsid w:val="00407C4B"/>
    <w:rsid w:val="00410428"/>
    <w:rsid w:val="00410E57"/>
    <w:rsid w:val="00411782"/>
    <w:rsid w:val="0041230B"/>
    <w:rsid w:val="0041296F"/>
    <w:rsid w:val="00412E2F"/>
    <w:rsid w:val="00412E43"/>
    <w:rsid w:val="00412F5E"/>
    <w:rsid w:val="004139AB"/>
    <w:rsid w:val="00413BD9"/>
    <w:rsid w:val="00413F82"/>
    <w:rsid w:val="004149BE"/>
    <w:rsid w:val="004150EF"/>
    <w:rsid w:val="004154D9"/>
    <w:rsid w:val="004158C7"/>
    <w:rsid w:val="00415912"/>
    <w:rsid w:val="00416024"/>
    <w:rsid w:val="00416602"/>
    <w:rsid w:val="00416C49"/>
    <w:rsid w:val="00417578"/>
    <w:rsid w:val="004175C6"/>
    <w:rsid w:val="004177B7"/>
    <w:rsid w:val="004179B5"/>
    <w:rsid w:val="00420B40"/>
    <w:rsid w:val="00420C70"/>
    <w:rsid w:val="00420EEE"/>
    <w:rsid w:val="004213BE"/>
    <w:rsid w:val="0042144B"/>
    <w:rsid w:val="00421FF7"/>
    <w:rsid w:val="0042208B"/>
    <w:rsid w:val="00422CF3"/>
    <w:rsid w:val="00422F6A"/>
    <w:rsid w:val="0042327E"/>
    <w:rsid w:val="00423D76"/>
    <w:rsid w:val="004242E5"/>
    <w:rsid w:val="0042434D"/>
    <w:rsid w:val="00424920"/>
    <w:rsid w:val="00424C97"/>
    <w:rsid w:val="00424E8F"/>
    <w:rsid w:val="00425272"/>
    <w:rsid w:val="004254A0"/>
    <w:rsid w:val="004255E2"/>
    <w:rsid w:val="004256D5"/>
    <w:rsid w:val="004257A1"/>
    <w:rsid w:val="00425935"/>
    <w:rsid w:val="00425D88"/>
    <w:rsid w:val="00426399"/>
    <w:rsid w:val="00426986"/>
    <w:rsid w:val="00426D3A"/>
    <w:rsid w:val="004272C8"/>
    <w:rsid w:val="004301F2"/>
    <w:rsid w:val="004302FE"/>
    <w:rsid w:val="004305B9"/>
    <w:rsid w:val="004305D5"/>
    <w:rsid w:val="00430D4B"/>
    <w:rsid w:val="0043123F"/>
    <w:rsid w:val="00431952"/>
    <w:rsid w:val="0043230C"/>
    <w:rsid w:val="00432360"/>
    <w:rsid w:val="00432436"/>
    <w:rsid w:val="0043272E"/>
    <w:rsid w:val="00432D06"/>
    <w:rsid w:val="004332F6"/>
    <w:rsid w:val="0043375A"/>
    <w:rsid w:val="00433B73"/>
    <w:rsid w:val="0043412C"/>
    <w:rsid w:val="0043413B"/>
    <w:rsid w:val="0043457F"/>
    <w:rsid w:val="0043474E"/>
    <w:rsid w:val="004349C9"/>
    <w:rsid w:val="00434B5B"/>
    <w:rsid w:val="00434F5C"/>
    <w:rsid w:val="004350D1"/>
    <w:rsid w:val="004355B1"/>
    <w:rsid w:val="00436155"/>
    <w:rsid w:val="004362B4"/>
    <w:rsid w:val="00436A56"/>
    <w:rsid w:val="00436F0F"/>
    <w:rsid w:val="004376B7"/>
    <w:rsid w:val="0043795B"/>
    <w:rsid w:val="00437DCD"/>
    <w:rsid w:val="00437EE0"/>
    <w:rsid w:val="004402A1"/>
    <w:rsid w:val="004403A1"/>
    <w:rsid w:val="00440BA3"/>
    <w:rsid w:val="00440F05"/>
    <w:rsid w:val="00441775"/>
    <w:rsid w:val="00441EE7"/>
    <w:rsid w:val="004421F2"/>
    <w:rsid w:val="004425DA"/>
    <w:rsid w:val="00442A2A"/>
    <w:rsid w:val="0044309A"/>
    <w:rsid w:val="00443459"/>
    <w:rsid w:val="0044376A"/>
    <w:rsid w:val="00443EC1"/>
    <w:rsid w:val="004441F0"/>
    <w:rsid w:val="00444B3F"/>
    <w:rsid w:val="00444F2B"/>
    <w:rsid w:val="004450BD"/>
    <w:rsid w:val="004456BD"/>
    <w:rsid w:val="00446348"/>
    <w:rsid w:val="0044673F"/>
    <w:rsid w:val="0044728D"/>
    <w:rsid w:val="00447468"/>
    <w:rsid w:val="0044799D"/>
    <w:rsid w:val="00447A70"/>
    <w:rsid w:val="00447B87"/>
    <w:rsid w:val="004509DF"/>
    <w:rsid w:val="004511E0"/>
    <w:rsid w:val="00451282"/>
    <w:rsid w:val="0045140D"/>
    <w:rsid w:val="004518EC"/>
    <w:rsid w:val="00451DF7"/>
    <w:rsid w:val="004520E7"/>
    <w:rsid w:val="00453684"/>
    <w:rsid w:val="00454840"/>
    <w:rsid w:val="00454998"/>
    <w:rsid w:val="00454FC1"/>
    <w:rsid w:val="004551D1"/>
    <w:rsid w:val="00455200"/>
    <w:rsid w:val="00455549"/>
    <w:rsid w:val="00455622"/>
    <w:rsid w:val="00455802"/>
    <w:rsid w:val="004558DD"/>
    <w:rsid w:val="00455CDB"/>
    <w:rsid w:val="00455F1F"/>
    <w:rsid w:val="0045643D"/>
    <w:rsid w:val="0045646A"/>
    <w:rsid w:val="004566BF"/>
    <w:rsid w:val="00456A03"/>
    <w:rsid w:val="00456CFC"/>
    <w:rsid w:val="00456E84"/>
    <w:rsid w:val="0046023A"/>
    <w:rsid w:val="004615F4"/>
    <w:rsid w:val="00462084"/>
    <w:rsid w:val="004624E0"/>
    <w:rsid w:val="004626DB"/>
    <w:rsid w:val="0046290C"/>
    <w:rsid w:val="00462937"/>
    <w:rsid w:val="00463261"/>
    <w:rsid w:val="00463282"/>
    <w:rsid w:val="004635CB"/>
    <w:rsid w:val="004639BB"/>
    <w:rsid w:val="00463E35"/>
    <w:rsid w:val="004644E2"/>
    <w:rsid w:val="00464600"/>
    <w:rsid w:val="00464ED3"/>
    <w:rsid w:val="004652E0"/>
    <w:rsid w:val="00465543"/>
    <w:rsid w:val="00465CD7"/>
    <w:rsid w:val="00465CEA"/>
    <w:rsid w:val="00465E4B"/>
    <w:rsid w:val="00466C9D"/>
    <w:rsid w:val="00466F9A"/>
    <w:rsid w:val="00466FBA"/>
    <w:rsid w:val="00467444"/>
    <w:rsid w:val="00467591"/>
    <w:rsid w:val="00471AFB"/>
    <w:rsid w:val="00472432"/>
    <w:rsid w:val="004724AB"/>
    <w:rsid w:val="00472787"/>
    <w:rsid w:val="00472B03"/>
    <w:rsid w:val="00472D1C"/>
    <w:rsid w:val="0047308C"/>
    <w:rsid w:val="00473335"/>
    <w:rsid w:val="00473506"/>
    <w:rsid w:val="004735CD"/>
    <w:rsid w:val="0047397F"/>
    <w:rsid w:val="00473A5E"/>
    <w:rsid w:val="00473BB6"/>
    <w:rsid w:val="00474A74"/>
    <w:rsid w:val="00474DC6"/>
    <w:rsid w:val="004754A3"/>
    <w:rsid w:val="00475A3D"/>
    <w:rsid w:val="00475FFC"/>
    <w:rsid w:val="004760AA"/>
    <w:rsid w:val="004761B6"/>
    <w:rsid w:val="00476527"/>
    <w:rsid w:val="004766DE"/>
    <w:rsid w:val="00476AC1"/>
    <w:rsid w:val="00476ADA"/>
    <w:rsid w:val="004773F0"/>
    <w:rsid w:val="00480280"/>
    <w:rsid w:val="0048061B"/>
    <w:rsid w:val="004806BD"/>
    <w:rsid w:val="00480A91"/>
    <w:rsid w:val="00480E78"/>
    <w:rsid w:val="004811A0"/>
    <w:rsid w:val="004816B2"/>
    <w:rsid w:val="004825CF"/>
    <w:rsid w:val="004825E7"/>
    <w:rsid w:val="00482A82"/>
    <w:rsid w:val="00482AA5"/>
    <w:rsid w:val="0048308B"/>
    <w:rsid w:val="00483286"/>
    <w:rsid w:val="00483A06"/>
    <w:rsid w:val="00483EA8"/>
    <w:rsid w:val="0048434A"/>
    <w:rsid w:val="0048464C"/>
    <w:rsid w:val="0048519B"/>
    <w:rsid w:val="004851CD"/>
    <w:rsid w:val="00485DCE"/>
    <w:rsid w:val="00486104"/>
    <w:rsid w:val="00486199"/>
    <w:rsid w:val="0048667F"/>
    <w:rsid w:val="004869C1"/>
    <w:rsid w:val="00486D83"/>
    <w:rsid w:val="004875F7"/>
    <w:rsid w:val="0049030D"/>
    <w:rsid w:val="004910A2"/>
    <w:rsid w:val="004916FE"/>
    <w:rsid w:val="0049205A"/>
    <w:rsid w:val="0049251E"/>
    <w:rsid w:val="00494BF7"/>
    <w:rsid w:val="004950B9"/>
    <w:rsid w:val="00495F2E"/>
    <w:rsid w:val="0049619E"/>
    <w:rsid w:val="004962BF"/>
    <w:rsid w:val="004963F7"/>
    <w:rsid w:val="004970B7"/>
    <w:rsid w:val="00497151"/>
    <w:rsid w:val="004971BF"/>
    <w:rsid w:val="0049746D"/>
    <w:rsid w:val="00497881"/>
    <w:rsid w:val="00497E76"/>
    <w:rsid w:val="004A0680"/>
    <w:rsid w:val="004A0848"/>
    <w:rsid w:val="004A1290"/>
    <w:rsid w:val="004A1AE7"/>
    <w:rsid w:val="004A2302"/>
    <w:rsid w:val="004A26BB"/>
    <w:rsid w:val="004A26C2"/>
    <w:rsid w:val="004A3398"/>
    <w:rsid w:val="004A3A36"/>
    <w:rsid w:val="004A492C"/>
    <w:rsid w:val="004A4F0A"/>
    <w:rsid w:val="004A5621"/>
    <w:rsid w:val="004A56F7"/>
    <w:rsid w:val="004A58F6"/>
    <w:rsid w:val="004A5961"/>
    <w:rsid w:val="004A5DE6"/>
    <w:rsid w:val="004A6023"/>
    <w:rsid w:val="004A620A"/>
    <w:rsid w:val="004A69F4"/>
    <w:rsid w:val="004A6A92"/>
    <w:rsid w:val="004A6C89"/>
    <w:rsid w:val="004A6CBE"/>
    <w:rsid w:val="004A6D90"/>
    <w:rsid w:val="004A6EE1"/>
    <w:rsid w:val="004A7909"/>
    <w:rsid w:val="004A7CCB"/>
    <w:rsid w:val="004B0227"/>
    <w:rsid w:val="004B0690"/>
    <w:rsid w:val="004B2003"/>
    <w:rsid w:val="004B29AE"/>
    <w:rsid w:val="004B2D91"/>
    <w:rsid w:val="004B2FC6"/>
    <w:rsid w:val="004B3101"/>
    <w:rsid w:val="004B372A"/>
    <w:rsid w:val="004B3E4A"/>
    <w:rsid w:val="004B4555"/>
    <w:rsid w:val="004B46FE"/>
    <w:rsid w:val="004B48C5"/>
    <w:rsid w:val="004B4A04"/>
    <w:rsid w:val="004B4CFD"/>
    <w:rsid w:val="004B536F"/>
    <w:rsid w:val="004B58E0"/>
    <w:rsid w:val="004B5C75"/>
    <w:rsid w:val="004B5F0D"/>
    <w:rsid w:val="004B60B4"/>
    <w:rsid w:val="004B75BE"/>
    <w:rsid w:val="004B77D2"/>
    <w:rsid w:val="004B7B56"/>
    <w:rsid w:val="004B7DB1"/>
    <w:rsid w:val="004B7F01"/>
    <w:rsid w:val="004B7F61"/>
    <w:rsid w:val="004C0639"/>
    <w:rsid w:val="004C07B4"/>
    <w:rsid w:val="004C0FB9"/>
    <w:rsid w:val="004C10ED"/>
    <w:rsid w:val="004C1177"/>
    <w:rsid w:val="004C1B57"/>
    <w:rsid w:val="004C2826"/>
    <w:rsid w:val="004C299C"/>
    <w:rsid w:val="004C36DF"/>
    <w:rsid w:val="004C3A85"/>
    <w:rsid w:val="004C3C80"/>
    <w:rsid w:val="004C4A28"/>
    <w:rsid w:val="004C4E2C"/>
    <w:rsid w:val="004C4F86"/>
    <w:rsid w:val="004C51CE"/>
    <w:rsid w:val="004C5382"/>
    <w:rsid w:val="004C53C9"/>
    <w:rsid w:val="004C53D7"/>
    <w:rsid w:val="004C5CB3"/>
    <w:rsid w:val="004C6307"/>
    <w:rsid w:val="004C678C"/>
    <w:rsid w:val="004C6892"/>
    <w:rsid w:val="004C69B8"/>
    <w:rsid w:val="004C6A92"/>
    <w:rsid w:val="004C7094"/>
    <w:rsid w:val="004C73AF"/>
    <w:rsid w:val="004C7E76"/>
    <w:rsid w:val="004D0237"/>
    <w:rsid w:val="004D0263"/>
    <w:rsid w:val="004D045B"/>
    <w:rsid w:val="004D04C0"/>
    <w:rsid w:val="004D09DB"/>
    <w:rsid w:val="004D24BD"/>
    <w:rsid w:val="004D289B"/>
    <w:rsid w:val="004D2DDB"/>
    <w:rsid w:val="004D300E"/>
    <w:rsid w:val="004D3163"/>
    <w:rsid w:val="004D37CA"/>
    <w:rsid w:val="004D3B78"/>
    <w:rsid w:val="004D4009"/>
    <w:rsid w:val="004D41AC"/>
    <w:rsid w:val="004D455F"/>
    <w:rsid w:val="004D532A"/>
    <w:rsid w:val="004D53FE"/>
    <w:rsid w:val="004D5554"/>
    <w:rsid w:val="004D577E"/>
    <w:rsid w:val="004D5807"/>
    <w:rsid w:val="004D6278"/>
    <w:rsid w:val="004D782F"/>
    <w:rsid w:val="004D7B2E"/>
    <w:rsid w:val="004E0047"/>
    <w:rsid w:val="004E014F"/>
    <w:rsid w:val="004E036C"/>
    <w:rsid w:val="004E05BB"/>
    <w:rsid w:val="004E0725"/>
    <w:rsid w:val="004E09BC"/>
    <w:rsid w:val="004E0A7D"/>
    <w:rsid w:val="004E107D"/>
    <w:rsid w:val="004E1DB4"/>
    <w:rsid w:val="004E2697"/>
    <w:rsid w:val="004E2A37"/>
    <w:rsid w:val="004E2A6B"/>
    <w:rsid w:val="004E2B06"/>
    <w:rsid w:val="004E2E26"/>
    <w:rsid w:val="004E3526"/>
    <w:rsid w:val="004E3596"/>
    <w:rsid w:val="004E3E76"/>
    <w:rsid w:val="004E3EEE"/>
    <w:rsid w:val="004E3F04"/>
    <w:rsid w:val="004E4C4E"/>
    <w:rsid w:val="004E4FC5"/>
    <w:rsid w:val="004E5351"/>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2A1"/>
    <w:rsid w:val="004E72D4"/>
    <w:rsid w:val="004E79DE"/>
    <w:rsid w:val="004F04D0"/>
    <w:rsid w:val="004F0807"/>
    <w:rsid w:val="004F13BE"/>
    <w:rsid w:val="004F1BF7"/>
    <w:rsid w:val="004F1C35"/>
    <w:rsid w:val="004F1CB1"/>
    <w:rsid w:val="004F1EBF"/>
    <w:rsid w:val="004F2461"/>
    <w:rsid w:val="004F2622"/>
    <w:rsid w:val="004F2DD7"/>
    <w:rsid w:val="004F2E4F"/>
    <w:rsid w:val="004F3315"/>
    <w:rsid w:val="004F331A"/>
    <w:rsid w:val="004F3762"/>
    <w:rsid w:val="004F3A64"/>
    <w:rsid w:val="004F3BC6"/>
    <w:rsid w:val="004F3C91"/>
    <w:rsid w:val="004F3F1B"/>
    <w:rsid w:val="004F4133"/>
    <w:rsid w:val="004F4499"/>
    <w:rsid w:val="004F5684"/>
    <w:rsid w:val="004F5D18"/>
    <w:rsid w:val="004F5D63"/>
    <w:rsid w:val="004F60D0"/>
    <w:rsid w:val="004F61B5"/>
    <w:rsid w:val="004F629D"/>
    <w:rsid w:val="004F6353"/>
    <w:rsid w:val="004F6741"/>
    <w:rsid w:val="004F6997"/>
    <w:rsid w:val="004F77A0"/>
    <w:rsid w:val="004F7B49"/>
    <w:rsid w:val="004F7BAE"/>
    <w:rsid w:val="0050027F"/>
    <w:rsid w:val="00500535"/>
    <w:rsid w:val="0050080E"/>
    <w:rsid w:val="005010CA"/>
    <w:rsid w:val="005014FF"/>
    <w:rsid w:val="00502358"/>
    <w:rsid w:val="00502866"/>
    <w:rsid w:val="00502B47"/>
    <w:rsid w:val="00502BBF"/>
    <w:rsid w:val="005031B7"/>
    <w:rsid w:val="005035BB"/>
    <w:rsid w:val="00503F3B"/>
    <w:rsid w:val="00504F74"/>
    <w:rsid w:val="005053E8"/>
    <w:rsid w:val="0050590C"/>
    <w:rsid w:val="0050598D"/>
    <w:rsid w:val="00505BAA"/>
    <w:rsid w:val="00505ED4"/>
    <w:rsid w:val="005060A5"/>
    <w:rsid w:val="00506498"/>
    <w:rsid w:val="00506729"/>
    <w:rsid w:val="00506AE0"/>
    <w:rsid w:val="005079B4"/>
    <w:rsid w:val="00510A62"/>
    <w:rsid w:val="00510B28"/>
    <w:rsid w:val="00510F57"/>
    <w:rsid w:val="00511296"/>
    <w:rsid w:val="00511A75"/>
    <w:rsid w:val="00511CAE"/>
    <w:rsid w:val="00511ECE"/>
    <w:rsid w:val="00511F17"/>
    <w:rsid w:val="00513025"/>
    <w:rsid w:val="005130FF"/>
    <w:rsid w:val="0051409E"/>
    <w:rsid w:val="005148AC"/>
    <w:rsid w:val="00514F55"/>
    <w:rsid w:val="005152FD"/>
    <w:rsid w:val="005154DA"/>
    <w:rsid w:val="0051562C"/>
    <w:rsid w:val="00515950"/>
    <w:rsid w:val="005162F1"/>
    <w:rsid w:val="00516392"/>
    <w:rsid w:val="00516487"/>
    <w:rsid w:val="00516B44"/>
    <w:rsid w:val="00516E5A"/>
    <w:rsid w:val="00517A17"/>
    <w:rsid w:val="00517F43"/>
    <w:rsid w:val="005201CF"/>
    <w:rsid w:val="005204B7"/>
    <w:rsid w:val="005204D0"/>
    <w:rsid w:val="005205D2"/>
    <w:rsid w:val="0052084D"/>
    <w:rsid w:val="00520905"/>
    <w:rsid w:val="00520AA3"/>
    <w:rsid w:val="00520B71"/>
    <w:rsid w:val="005212FC"/>
    <w:rsid w:val="00521C27"/>
    <w:rsid w:val="00521D6B"/>
    <w:rsid w:val="005221DD"/>
    <w:rsid w:val="00522529"/>
    <w:rsid w:val="00522CDF"/>
    <w:rsid w:val="005232F8"/>
    <w:rsid w:val="00523304"/>
    <w:rsid w:val="00523826"/>
    <w:rsid w:val="005244AE"/>
    <w:rsid w:val="00524532"/>
    <w:rsid w:val="00524773"/>
    <w:rsid w:val="005248D8"/>
    <w:rsid w:val="00525279"/>
    <w:rsid w:val="005254BE"/>
    <w:rsid w:val="00525BCF"/>
    <w:rsid w:val="00525C9D"/>
    <w:rsid w:val="00525D74"/>
    <w:rsid w:val="00526303"/>
    <w:rsid w:val="0052661E"/>
    <w:rsid w:val="005267E2"/>
    <w:rsid w:val="00526851"/>
    <w:rsid w:val="00526BCA"/>
    <w:rsid w:val="00526F45"/>
    <w:rsid w:val="005271A6"/>
    <w:rsid w:val="00527B05"/>
    <w:rsid w:val="00527D82"/>
    <w:rsid w:val="00527FCE"/>
    <w:rsid w:val="0053000B"/>
    <w:rsid w:val="00530132"/>
    <w:rsid w:val="00530191"/>
    <w:rsid w:val="00530465"/>
    <w:rsid w:val="0053055D"/>
    <w:rsid w:val="005306EE"/>
    <w:rsid w:val="00530C8A"/>
    <w:rsid w:val="0053112D"/>
    <w:rsid w:val="0053196C"/>
    <w:rsid w:val="00532C71"/>
    <w:rsid w:val="00533187"/>
    <w:rsid w:val="00533454"/>
    <w:rsid w:val="00533762"/>
    <w:rsid w:val="0053424F"/>
    <w:rsid w:val="0053433B"/>
    <w:rsid w:val="0053447F"/>
    <w:rsid w:val="005345B8"/>
    <w:rsid w:val="00534669"/>
    <w:rsid w:val="00535022"/>
    <w:rsid w:val="00535362"/>
    <w:rsid w:val="00535808"/>
    <w:rsid w:val="00535B94"/>
    <w:rsid w:val="00535C56"/>
    <w:rsid w:val="00536532"/>
    <w:rsid w:val="005367B3"/>
    <w:rsid w:val="00537518"/>
    <w:rsid w:val="005376B0"/>
    <w:rsid w:val="00537906"/>
    <w:rsid w:val="005409B3"/>
    <w:rsid w:val="00540E61"/>
    <w:rsid w:val="00541211"/>
    <w:rsid w:val="005419DC"/>
    <w:rsid w:val="00542138"/>
    <w:rsid w:val="00542358"/>
    <w:rsid w:val="00542FB3"/>
    <w:rsid w:val="00543033"/>
    <w:rsid w:val="00543096"/>
    <w:rsid w:val="00543584"/>
    <w:rsid w:val="00543603"/>
    <w:rsid w:val="0054367D"/>
    <w:rsid w:val="00543803"/>
    <w:rsid w:val="00544246"/>
    <w:rsid w:val="00544A3C"/>
    <w:rsid w:val="00544A7E"/>
    <w:rsid w:val="00544D35"/>
    <w:rsid w:val="00544DA7"/>
    <w:rsid w:val="00544F1F"/>
    <w:rsid w:val="005453BC"/>
    <w:rsid w:val="005455A6"/>
    <w:rsid w:val="00545D02"/>
    <w:rsid w:val="00546591"/>
    <w:rsid w:val="0054670C"/>
    <w:rsid w:val="005477C7"/>
    <w:rsid w:val="005478BB"/>
    <w:rsid w:val="00547CAC"/>
    <w:rsid w:val="005501DD"/>
    <w:rsid w:val="00550388"/>
    <w:rsid w:val="005504E6"/>
    <w:rsid w:val="0055074A"/>
    <w:rsid w:val="00550A7D"/>
    <w:rsid w:val="00551658"/>
    <w:rsid w:val="005517DB"/>
    <w:rsid w:val="00551CAF"/>
    <w:rsid w:val="00551D8C"/>
    <w:rsid w:val="00552731"/>
    <w:rsid w:val="005535A6"/>
    <w:rsid w:val="0055402C"/>
    <w:rsid w:val="00554AD8"/>
    <w:rsid w:val="00554E7B"/>
    <w:rsid w:val="00554FFD"/>
    <w:rsid w:val="005550A5"/>
    <w:rsid w:val="00555259"/>
    <w:rsid w:val="0055546D"/>
    <w:rsid w:val="00555751"/>
    <w:rsid w:val="00555EB3"/>
    <w:rsid w:val="005563DB"/>
    <w:rsid w:val="00556752"/>
    <w:rsid w:val="00556CDC"/>
    <w:rsid w:val="00556D3D"/>
    <w:rsid w:val="0055754A"/>
    <w:rsid w:val="0055778C"/>
    <w:rsid w:val="00560863"/>
    <w:rsid w:val="00560B8A"/>
    <w:rsid w:val="00560CD2"/>
    <w:rsid w:val="00561027"/>
    <w:rsid w:val="00561A5F"/>
    <w:rsid w:val="00561A6A"/>
    <w:rsid w:val="005623E2"/>
    <w:rsid w:val="005624CA"/>
    <w:rsid w:val="00562965"/>
    <w:rsid w:val="00562E22"/>
    <w:rsid w:val="00563063"/>
    <w:rsid w:val="00563153"/>
    <w:rsid w:val="00563948"/>
    <w:rsid w:val="005645CE"/>
    <w:rsid w:val="00564755"/>
    <w:rsid w:val="005650C3"/>
    <w:rsid w:val="0056515C"/>
    <w:rsid w:val="00565258"/>
    <w:rsid w:val="005653DC"/>
    <w:rsid w:val="00565BC3"/>
    <w:rsid w:val="00565C0A"/>
    <w:rsid w:val="00566644"/>
    <w:rsid w:val="00566806"/>
    <w:rsid w:val="00566CF9"/>
    <w:rsid w:val="00566D37"/>
    <w:rsid w:val="00567B91"/>
    <w:rsid w:val="00567C64"/>
    <w:rsid w:val="00567CCA"/>
    <w:rsid w:val="00567FFD"/>
    <w:rsid w:val="005704E9"/>
    <w:rsid w:val="00570A09"/>
    <w:rsid w:val="0057198E"/>
    <w:rsid w:val="00571B7B"/>
    <w:rsid w:val="00571C72"/>
    <w:rsid w:val="00571F3A"/>
    <w:rsid w:val="0057208E"/>
    <w:rsid w:val="005722EA"/>
    <w:rsid w:val="00572503"/>
    <w:rsid w:val="005726E2"/>
    <w:rsid w:val="005728B9"/>
    <w:rsid w:val="00572903"/>
    <w:rsid w:val="00572999"/>
    <w:rsid w:val="00572E56"/>
    <w:rsid w:val="00572FBE"/>
    <w:rsid w:val="00573301"/>
    <w:rsid w:val="00573747"/>
    <w:rsid w:val="00573BB9"/>
    <w:rsid w:val="00573D56"/>
    <w:rsid w:val="00573E05"/>
    <w:rsid w:val="00573E57"/>
    <w:rsid w:val="00574E48"/>
    <w:rsid w:val="00574E56"/>
    <w:rsid w:val="00574E97"/>
    <w:rsid w:val="0057523A"/>
    <w:rsid w:val="005752BF"/>
    <w:rsid w:val="005758F6"/>
    <w:rsid w:val="00576308"/>
    <w:rsid w:val="005764A3"/>
    <w:rsid w:val="005802A8"/>
    <w:rsid w:val="005805D1"/>
    <w:rsid w:val="00580BC7"/>
    <w:rsid w:val="005810F6"/>
    <w:rsid w:val="0058206F"/>
    <w:rsid w:val="00582491"/>
    <w:rsid w:val="0058263E"/>
    <w:rsid w:val="0058283E"/>
    <w:rsid w:val="00582932"/>
    <w:rsid w:val="00582BEE"/>
    <w:rsid w:val="00582FC4"/>
    <w:rsid w:val="005838EE"/>
    <w:rsid w:val="00583DA3"/>
    <w:rsid w:val="00583EBA"/>
    <w:rsid w:val="0058468E"/>
    <w:rsid w:val="00585587"/>
    <w:rsid w:val="00586196"/>
    <w:rsid w:val="00586535"/>
    <w:rsid w:val="0058693C"/>
    <w:rsid w:val="00586A4E"/>
    <w:rsid w:val="00586E91"/>
    <w:rsid w:val="005870A9"/>
    <w:rsid w:val="005877E2"/>
    <w:rsid w:val="00587DBE"/>
    <w:rsid w:val="00587FA8"/>
    <w:rsid w:val="0059022D"/>
    <w:rsid w:val="00590333"/>
    <w:rsid w:val="005907D6"/>
    <w:rsid w:val="00590AF4"/>
    <w:rsid w:val="00590DF1"/>
    <w:rsid w:val="0059127F"/>
    <w:rsid w:val="00591299"/>
    <w:rsid w:val="00591C9C"/>
    <w:rsid w:val="0059221F"/>
    <w:rsid w:val="00592459"/>
    <w:rsid w:val="005936E8"/>
    <w:rsid w:val="00593759"/>
    <w:rsid w:val="0059380B"/>
    <w:rsid w:val="00593B21"/>
    <w:rsid w:val="00593CB4"/>
    <w:rsid w:val="00594132"/>
    <w:rsid w:val="005945D7"/>
    <w:rsid w:val="00595140"/>
    <w:rsid w:val="0059519F"/>
    <w:rsid w:val="005951C7"/>
    <w:rsid w:val="00595232"/>
    <w:rsid w:val="005953B0"/>
    <w:rsid w:val="00595848"/>
    <w:rsid w:val="0059587C"/>
    <w:rsid w:val="00595939"/>
    <w:rsid w:val="00595CCA"/>
    <w:rsid w:val="00595DD4"/>
    <w:rsid w:val="00596907"/>
    <w:rsid w:val="00596B22"/>
    <w:rsid w:val="00596FFA"/>
    <w:rsid w:val="005974C4"/>
    <w:rsid w:val="005976A6"/>
    <w:rsid w:val="00597B66"/>
    <w:rsid w:val="00597D7B"/>
    <w:rsid w:val="005A001B"/>
    <w:rsid w:val="005A01B9"/>
    <w:rsid w:val="005A06BE"/>
    <w:rsid w:val="005A08CD"/>
    <w:rsid w:val="005A0CCC"/>
    <w:rsid w:val="005A1250"/>
    <w:rsid w:val="005A12BA"/>
    <w:rsid w:val="005A1D5D"/>
    <w:rsid w:val="005A2217"/>
    <w:rsid w:val="005A2787"/>
    <w:rsid w:val="005A27AC"/>
    <w:rsid w:val="005A2DB3"/>
    <w:rsid w:val="005A316D"/>
    <w:rsid w:val="005A343C"/>
    <w:rsid w:val="005A35C7"/>
    <w:rsid w:val="005A3C59"/>
    <w:rsid w:val="005A3EEC"/>
    <w:rsid w:val="005A424C"/>
    <w:rsid w:val="005A45C7"/>
    <w:rsid w:val="005A465E"/>
    <w:rsid w:val="005A5085"/>
    <w:rsid w:val="005A5540"/>
    <w:rsid w:val="005A55F9"/>
    <w:rsid w:val="005A56D7"/>
    <w:rsid w:val="005A585C"/>
    <w:rsid w:val="005A5BDD"/>
    <w:rsid w:val="005A6055"/>
    <w:rsid w:val="005A6238"/>
    <w:rsid w:val="005A62B6"/>
    <w:rsid w:val="005A6EB5"/>
    <w:rsid w:val="005A7231"/>
    <w:rsid w:val="005A7B7B"/>
    <w:rsid w:val="005B02C9"/>
    <w:rsid w:val="005B02D8"/>
    <w:rsid w:val="005B0FFF"/>
    <w:rsid w:val="005B1069"/>
    <w:rsid w:val="005B11B4"/>
    <w:rsid w:val="005B136D"/>
    <w:rsid w:val="005B1472"/>
    <w:rsid w:val="005B17B4"/>
    <w:rsid w:val="005B1BAC"/>
    <w:rsid w:val="005B20BB"/>
    <w:rsid w:val="005B211D"/>
    <w:rsid w:val="005B2305"/>
    <w:rsid w:val="005B2613"/>
    <w:rsid w:val="005B39A2"/>
    <w:rsid w:val="005B3E02"/>
    <w:rsid w:val="005B3F39"/>
    <w:rsid w:val="005B4707"/>
    <w:rsid w:val="005B4827"/>
    <w:rsid w:val="005B4CF2"/>
    <w:rsid w:val="005B4F0F"/>
    <w:rsid w:val="005B52A2"/>
    <w:rsid w:val="005B5474"/>
    <w:rsid w:val="005B55B2"/>
    <w:rsid w:val="005B58BF"/>
    <w:rsid w:val="005B6080"/>
    <w:rsid w:val="005B61AF"/>
    <w:rsid w:val="005B6E2A"/>
    <w:rsid w:val="005B6FDD"/>
    <w:rsid w:val="005B706B"/>
    <w:rsid w:val="005B7334"/>
    <w:rsid w:val="005B75A1"/>
    <w:rsid w:val="005B7865"/>
    <w:rsid w:val="005B78C2"/>
    <w:rsid w:val="005B78C9"/>
    <w:rsid w:val="005B7CC2"/>
    <w:rsid w:val="005B7D6E"/>
    <w:rsid w:val="005C0257"/>
    <w:rsid w:val="005C0265"/>
    <w:rsid w:val="005C0986"/>
    <w:rsid w:val="005C0C24"/>
    <w:rsid w:val="005C125B"/>
    <w:rsid w:val="005C1362"/>
    <w:rsid w:val="005C17EB"/>
    <w:rsid w:val="005C249B"/>
    <w:rsid w:val="005C2507"/>
    <w:rsid w:val="005C2C5B"/>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B9A"/>
    <w:rsid w:val="005C5DAD"/>
    <w:rsid w:val="005C5EC1"/>
    <w:rsid w:val="005C5F3C"/>
    <w:rsid w:val="005C6668"/>
    <w:rsid w:val="005C6744"/>
    <w:rsid w:val="005C67B3"/>
    <w:rsid w:val="005C6DCB"/>
    <w:rsid w:val="005C6E2D"/>
    <w:rsid w:val="005C72FB"/>
    <w:rsid w:val="005C738D"/>
    <w:rsid w:val="005C7AE6"/>
    <w:rsid w:val="005D0A4F"/>
    <w:rsid w:val="005D0A77"/>
    <w:rsid w:val="005D104E"/>
    <w:rsid w:val="005D1496"/>
    <w:rsid w:val="005D16A2"/>
    <w:rsid w:val="005D1C00"/>
    <w:rsid w:val="005D20C3"/>
    <w:rsid w:val="005D2459"/>
    <w:rsid w:val="005D2647"/>
    <w:rsid w:val="005D2773"/>
    <w:rsid w:val="005D2B4B"/>
    <w:rsid w:val="005D2B68"/>
    <w:rsid w:val="005D33E3"/>
    <w:rsid w:val="005D34B1"/>
    <w:rsid w:val="005D3A69"/>
    <w:rsid w:val="005D3B58"/>
    <w:rsid w:val="005D3D31"/>
    <w:rsid w:val="005D4009"/>
    <w:rsid w:val="005D4164"/>
    <w:rsid w:val="005D453B"/>
    <w:rsid w:val="005D492C"/>
    <w:rsid w:val="005D497E"/>
    <w:rsid w:val="005D4AAD"/>
    <w:rsid w:val="005D4B94"/>
    <w:rsid w:val="005D55A6"/>
    <w:rsid w:val="005D617C"/>
    <w:rsid w:val="005D64D5"/>
    <w:rsid w:val="005D781E"/>
    <w:rsid w:val="005D7ECF"/>
    <w:rsid w:val="005E07BF"/>
    <w:rsid w:val="005E1420"/>
    <w:rsid w:val="005E1AD5"/>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70A"/>
    <w:rsid w:val="005F0C14"/>
    <w:rsid w:val="005F1816"/>
    <w:rsid w:val="005F1C21"/>
    <w:rsid w:val="005F1C65"/>
    <w:rsid w:val="005F206E"/>
    <w:rsid w:val="005F2369"/>
    <w:rsid w:val="005F258C"/>
    <w:rsid w:val="005F26EC"/>
    <w:rsid w:val="005F26FA"/>
    <w:rsid w:val="005F3741"/>
    <w:rsid w:val="005F3BE0"/>
    <w:rsid w:val="005F3F02"/>
    <w:rsid w:val="005F48F8"/>
    <w:rsid w:val="005F4EF4"/>
    <w:rsid w:val="005F5209"/>
    <w:rsid w:val="005F52D7"/>
    <w:rsid w:val="005F5860"/>
    <w:rsid w:val="005F5953"/>
    <w:rsid w:val="005F5D35"/>
    <w:rsid w:val="005F5FC0"/>
    <w:rsid w:val="005F6F98"/>
    <w:rsid w:val="00600044"/>
    <w:rsid w:val="00600340"/>
    <w:rsid w:val="006003AD"/>
    <w:rsid w:val="006004F7"/>
    <w:rsid w:val="006007AA"/>
    <w:rsid w:val="006008E4"/>
    <w:rsid w:val="006017EF"/>
    <w:rsid w:val="0060197C"/>
    <w:rsid w:val="00601D48"/>
    <w:rsid w:val="00602DB7"/>
    <w:rsid w:val="00603064"/>
    <w:rsid w:val="006038AC"/>
    <w:rsid w:val="00603F8F"/>
    <w:rsid w:val="0060479A"/>
    <w:rsid w:val="0060488E"/>
    <w:rsid w:val="00604DD8"/>
    <w:rsid w:val="006056BB"/>
    <w:rsid w:val="0060576F"/>
    <w:rsid w:val="00605C29"/>
    <w:rsid w:val="00605E57"/>
    <w:rsid w:val="00605ECB"/>
    <w:rsid w:val="006061CB"/>
    <w:rsid w:val="00606A06"/>
    <w:rsid w:val="006072B7"/>
    <w:rsid w:val="006075AA"/>
    <w:rsid w:val="006076C7"/>
    <w:rsid w:val="0060786B"/>
    <w:rsid w:val="00607A62"/>
    <w:rsid w:val="00607A64"/>
    <w:rsid w:val="0061018C"/>
    <w:rsid w:val="006104A1"/>
    <w:rsid w:val="00610BBC"/>
    <w:rsid w:val="00611196"/>
    <w:rsid w:val="006111EE"/>
    <w:rsid w:val="0061192B"/>
    <w:rsid w:val="00612052"/>
    <w:rsid w:val="00612493"/>
    <w:rsid w:val="00612AFB"/>
    <w:rsid w:val="00612C15"/>
    <w:rsid w:val="00612EA2"/>
    <w:rsid w:val="006131B1"/>
    <w:rsid w:val="00613672"/>
    <w:rsid w:val="006137A0"/>
    <w:rsid w:val="00613F0C"/>
    <w:rsid w:val="0061457E"/>
    <w:rsid w:val="00614A20"/>
    <w:rsid w:val="00614AC1"/>
    <w:rsid w:val="00614E42"/>
    <w:rsid w:val="006152FF"/>
    <w:rsid w:val="0061575E"/>
    <w:rsid w:val="006160EE"/>
    <w:rsid w:val="00616D11"/>
    <w:rsid w:val="00616DDA"/>
    <w:rsid w:val="006174C1"/>
    <w:rsid w:val="00617B8A"/>
    <w:rsid w:val="00617CF5"/>
    <w:rsid w:val="00617F4E"/>
    <w:rsid w:val="006201E6"/>
    <w:rsid w:val="006209AD"/>
    <w:rsid w:val="00620E3A"/>
    <w:rsid w:val="00620ED3"/>
    <w:rsid w:val="00621462"/>
    <w:rsid w:val="00621575"/>
    <w:rsid w:val="006217F0"/>
    <w:rsid w:val="0062187F"/>
    <w:rsid w:val="00621BE7"/>
    <w:rsid w:val="00621CBD"/>
    <w:rsid w:val="00621FBD"/>
    <w:rsid w:val="00622407"/>
    <w:rsid w:val="00622445"/>
    <w:rsid w:val="00622961"/>
    <w:rsid w:val="00622AFD"/>
    <w:rsid w:val="00622CDC"/>
    <w:rsid w:val="0062322B"/>
    <w:rsid w:val="0062359E"/>
    <w:rsid w:val="00624265"/>
    <w:rsid w:val="006244B1"/>
    <w:rsid w:val="006248E0"/>
    <w:rsid w:val="00624A0E"/>
    <w:rsid w:val="00624AC1"/>
    <w:rsid w:val="006255BB"/>
    <w:rsid w:val="006256B0"/>
    <w:rsid w:val="00626470"/>
    <w:rsid w:val="0062690A"/>
    <w:rsid w:val="00626D5E"/>
    <w:rsid w:val="006276F1"/>
    <w:rsid w:val="00627ABC"/>
    <w:rsid w:val="00627DB0"/>
    <w:rsid w:val="00627E0D"/>
    <w:rsid w:val="00627F28"/>
    <w:rsid w:val="00630F13"/>
    <w:rsid w:val="00631425"/>
    <w:rsid w:val="006315CA"/>
    <w:rsid w:val="0063177F"/>
    <w:rsid w:val="0063180C"/>
    <w:rsid w:val="00631BFD"/>
    <w:rsid w:val="00631F87"/>
    <w:rsid w:val="00632542"/>
    <w:rsid w:val="00632711"/>
    <w:rsid w:val="006329F1"/>
    <w:rsid w:val="006331B3"/>
    <w:rsid w:val="006341E6"/>
    <w:rsid w:val="006346BF"/>
    <w:rsid w:val="0063516A"/>
    <w:rsid w:val="00635302"/>
    <w:rsid w:val="006355E2"/>
    <w:rsid w:val="00635D1A"/>
    <w:rsid w:val="00636427"/>
    <w:rsid w:val="00636EEE"/>
    <w:rsid w:val="0063725D"/>
    <w:rsid w:val="00637429"/>
    <w:rsid w:val="006375BC"/>
    <w:rsid w:val="00637879"/>
    <w:rsid w:val="00637DD4"/>
    <w:rsid w:val="00640384"/>
    <w:rsid w:val="0064063D"/>
    <w:rsid w:val="00640647"/>
    <w:rsid w:val="00640731"/>
    <w:rsid w:val="00640A84"/>
    <w:rsid w:val="00640B94"/>
    <w:rsid w:val="00640C36"/>
    <w:rsid w:val="00640F1E"/>
    <w:rsid w:val="0064100D"/>
    <w:rsid w:val="006415A4"/>
    <w:rsid w:val="006418BC"/>
    <w:rsid w:val="00642206"/>
    <w:rsid w:val="006424FD"/>
    <w:rsid w:val="00642F76"/>
    <w:rsid w:val="006430AE"/>
    <w:rsid w:val="00643B0B"/>
    <w:rsid w:val="00643D3E"/>
    <w:rsid w:val="006447E4"/>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A30"/>
    <w:rsid w:val="00650E7A"/>
    <w:rsid w:val="00651430"/>
    <w:rsid w:val="00651AB3"/>
    <w:rsid w:val="00652CB7"/>
    <w:rsid w:val="00652DBE"/>
    <w:rsid w:val="00653392"/>
    <w:rsid w:val="006534DD"/>
    <w:rsid w:val="00654443"/>
    <w:rsid w:val="00654C75"/>
    <w:rsid w:val="006551E2"/>
    <w:rsid w:val="0065552F"/>
    <w:rsid w:val="00655545"/>
    <w:rsid w:val="00656C3E"/>
    <w:rsid w:val="00656C7E"/>
    <w:rsid w:val="00656E8A"/>
    <w:rsid w:val="00657002"/>
    <w:rsid w:val="00657397"/>
    <w:rsid w:val="0065751C"/>
    <w:rsid w:val="00660238"/>
    <w:rsid w:val="00660ABB"/>
    <w:rsid w:val="00660F58"/>
    <w:rsid w:val="0066113A"/>
    <w:rsid w:val="006617BE"/>
    <w:rsid w:val="006619D7"/>
    <w:rsid w:val="00661EA9"/>
    <w:rsid w:val="006625EE"/>
    <w:rsid w:val="00662687"/>
    <w:rsid w:val="00662CEE"/>
    <w:rsid w:val="00662D72"/>
    <w:rsid w:val="00662DBF"/>
    <w:rsid w:val="00662E6B"/>
    <w:rsid w:val="00664027"/>
    <w:rsid w:val="006641E5"/>
    <w:rsid w:val="00664302"/>
    <w:rsid w:val="006644B7"/>
    <w:rsid w:val="00664788"/>
    <w:rsid w:val="00665660"/>
    <w:rsid w:val="00665D37"/>
    <w:rsid w:val="00665D88"/>
    <w:rsid w:val="0066614E"/>
    <w:rsid w:val="0066618D"/>
    <w:rsid w:val="0066625E"/>
    <w:rsid w:val="00666965"/>
    <w:rsid w:val="00666B02"/>
    <w:rsid w:val="00666BD6"/>
    <w:rsid w:val="00666C92"/>
    <w:rsid w:val="00666D2E"/>
    <w:rsid w:val="00666E2A"/>
    <w:rsid w:val="00667006"/>
    <w:rsid w:val="0066733F"/>
    <w:rsid w:val="00667597"/>
    <w:rsid w:val="00667754"/>
    <w:rsid w:val="006679C8"/>
    <w:rsid w:val="00667B95"/>
    <w:rsid w:val="006701BE"/>
    <w:rsid w:val="00670213"/>
    <w:rsid w:val="0067026C"/>
    <w:rsid w:val="00670319"/>
    <w:rsid w:val="00670BFE"/>
    <w:rsid w:val="006721A1"/>
    <w:rsid w:val="006724F7"/>
    <w:rsid w:val="00672E95"/>
    <w:rsid w:val="00673210"/>
    <w:rsid w:val="006735BD"/>
    <w:rsid w:val="00673872"/>
    <w:rsid w:val="00673D43"/>
    <w:rsid w:val="006743A0"/>
    <w:rsid w:val="006743DF"/>
    <w:rsid w:val="00674714"/>
    <w:rsid w:val="00674958"/>
    <w:rsid w:val="00674BFD"/>
    <w:rsid w:val="00674CFB"/>
    <w:rsid w:val="00675055"/>
    <w:rsid w:val="00675705"/>
    <w:rsid w:val="00675D04"/>
    <w:rsid w:val="00675FA1"/>
    <w:rsid w:val="0067635A"/>
    <w:rsid w:val="006764A3"/>
    <w:rsid w:val="006764F5"/>
    <w:rsid w:val="00676FB6"/>
    <w:rsid w:val="00677222"/>
    <w:rsid w:val="00677499"/>
    <w:rsid w:val="0067780D"/>
    <w:rsid w:val="00677BEE"/>
    <w:rsid w:val="00677C46"/>
    <w:rsid w:val="00680312"/>
    <w:rsid w:val="006808A2"/>
    <w:rsid w:val="0068150F"/>
    <w:rsid w:val="00681D20"/>
    <w:rsid w:val="0068226E"/>
    <w:rsid w:val="00682835"/>
    <w:rsid w:val="0068295E"/>
    <w:rsid w:val="00683164"/>
    <w:rsid w:val="00683269"/>
    <w:rsid w:val="006834DC"/>
    <w:rsid w:val="00683985"/>
    <w:rsid w:val="00683AF2"/>
    <w:rsid w:val="00683C3E"/>
    <w:rsid w:val="00684068"/>
    <w:rsid w:val="006848BF"/>
    <w:rsid w:val="00684C7F"/>
    <w:rsid w:val="00684D3B"/>
    <w:rsid w:val="00684EC8"/>
    <w:rsid w:val="00685AFA"/>
    <w:rsid w:val="00686550"/>
    <w:rsid w:val="00686B24"/>
    <w:rsid w:val="00687A1B"/>
    <w:rsid w:val="00687B45"/>
    <w:rsid w:val="00687E84"/>
    <w:rsid w:val="00687FE5"/>
    <w:rsid w:val="006908B5"/>
    <w:rsid w:val="00692367"/>
    <w:rsid w:val="00692514"/>
    <w:rsid w:val="00692A13"/>
    <w:rsid w:val="00692B4F"/>
    <w:rsid w:val="00692BBA"/>
    <w:rsid w:val="00693383"/>
    <w:rsid w:val="00694E62"/>
    <w:rsid w:val="00694FC8"/>
    <w:rsid w:val="00695C9A"/>
    <w:rsid w:val="00695F2F"/>
    <w:rsid w:val="0069636C"/>
    <w:rsid w:val="00697129"/>
    <w:rsid w:val="006971F0"/>
    <w:rsid w:val="00697252"/>
    <w:rsid w:val="00697B9E"/>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2D8"/>
    <w:rsid w:val="006A531E"/>
    <w:rsid w:val="006A58C5"/>
    <w:rsid w:val="006A6722"/>
    <w:rsid w:val="006A6D08"/>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6D7"/>
    <w:rsid w:val="006B1A02"/>
    <w:rsid w:val="006B1C46"/>
    <w:rsid w:val="006B1EF0"/>
    <w:rsid w:val="006B2589"/>
    <w:rsid w:val="006B2AF1"/>
    <w:rsid w:val="006B2CD5"/>
    <w:rsid w:val="006B2F89"/>
    <w:rsid w:val="006B33A2"/>
    <w:rsid w:val="006B37AA"/>
    <w:rsid w:val="006B392F"/>
    <w:rsid w:val="006B3A20"/>
    <w:rsid w:val="006B4541"/>
    <w:rsid w:val="006B4FC2"/>
    <w:rsid w:val="006B50BA"/>
    <w:rsid w:val="006B574F"/>
    <w:rsid w:val="006B626A"/>
    <w:rsid w:val="006B6370"/>
    <w:rsid w:val="006B6A40"/>
    <w:rsid w:val="006B6E14"/>
    <w:rsid w:val="006B6EFA"/>
    <w:rsid w:val="006B7DA9"/>
    <w:rsid w:val="006C0260"/>
    <w:rsid w:val="006C0680"/>
    <w:rsid w:val="006C0E64"/>
    <w:rsid w:val="006C0EFA"/>
    <w:rsid w:val="006C1047"/>
    <w:rsid w:val="006C10C9"/>
    <w:rsid w:val="006C17D5"/>
    <w:rsid w:val="006C23FE"/>
    <w:rsid w:val="006C2784"/>
    <w:rsid w:val="006C2AD0"/>
    <w:rsid w:val="006C30D6"/>
    <w:rsid w:val="006C359B"/>
    <w:rsid w:val="006C3A47"/>
    <w:rsid w:val="006C3A48"/>
    <w:rsid w:val="006C3CD6"/>
    <w:rsid w:val="006C45F8"/>
    <w:rsid w:val="006C4A17"/>
    <w:rsid w:val="006C4D96"/>
    <w:rsid w:val="006C543B"/>
    <w:rsid w:val="006C5D1E"/>
    <w:rsid w:val="006C69B0"/>
    <w:rsid w:val="006C6A50"/>
    <w:rsid w:val="006C71AE"/>
    <w:rsid w:val="006C7348"/>
    <w:rsid w:val="006C7A9F"/>
    <w:rsid w:val="006D0007"/>
    <w:rsid w:val="006D0290"/>
    <w:rsid w:val="006D0561"/>
    <w:rsid w:val="006D07BA"/>
    <w:rsid w:val="006D092D"/>
    <w:rsid w:val="006D0A82"/>
    <w:rsid w:val="006D0E41"/>
    <w:rsid w:val="006D129A"/>
    <w:rsid w:val="006D1D1C"/>
    <w:rsid w:val="006D2257"/>
    <w:rsid w:val="006D273D"/>
    <w:rsid w:val="006D282E"/>
    <w:rsid w:val="006D2D26"/>
    <w:rsid w:val="006D2E0B"/>
    <w:rsid w:val="006D2E8B"/>
    <w:rsid w:val="006D30FE"/>
    <w:rsid w:val="006D315C"/>
    <w:rsid w:val="006D408A"/>
    <w:rsid w:val="006D4B4E"/>
    <w:rsid w:val="006D4DE9"/>
    <w:rsid w:val="006D4F22"/>
    <w:rsid w:val="006D5AD3"/>
    <w:rsid w:val="006D5BE2"/>
    <w:rsid w:val="006D5CC2"/>
    <w:rsid w:val="006D6DCD"/>
    <w:rsid w:val="006D6DF4"/>
    <w:rsid w:val="006D7364"/>
    <w:rsid w:val="006D78D8"/>
    <w:rsid w:val="006D791B"/>
    <w:rsid w:val="006D7B76"/>
    <w:rsid w:val="006D7EC6"/>
    <w:rsid w:val="006E01CD"/>
    <w:rsid w:val="006E049E"/>
    <w:rsid w:val="006E04CD"/>
    <w:rsid w:val="006E0583"/>
    <w:rsid w:val="006E07D8"/>
    <w:rsid w:val="006E18D7"/>
    <w:rsid w:val="006E25FB"/>
    <w:rsid w:val="006E26E4"/>
    <w:rsid w:val="006E2A3E"/>
    <w:rsid w:val="006E2BD9"/>
    <w:rsid w:val="006E2D43"/>
    <w:rsid w:val="006E2D5B"/>
    <w:rsid w:val="006E32F6"/>
    <w:rsid w:val="006E33BB"/>
    <w:rsid w:val="006E3B4D"/>
    <w:rsid w:val="006E3B8E"/>
    <w:rsid w:val="006E42B1"/>
    <w:rsid w:val="006E446A"/>
    <w:rsid w:val="006E4AD2"/>
    <w:rsid w:val="006E4D7D"/>
    <w:rsid w:val="006E4EF2"/>
    <w:rsid w:val="006E57ED"/>
    <w:rsid w:val="006E5D9B"/>
    <w:rsid w:val="006E6261"/>
    <w:rsid w:val="006E6F8A"/>
    <w:rsid w:val="006E7055"/>
    <w:rsid w:val="006E714B"/>
    <w:rsid w:val="006E7B59"/>
    <w:rsid w:val="006F0746"/>
    <w:rsid w:val="006F16C1"/>
    <w:rsid w:val="006F1C27"/>
    <w:rsid w:val="006F1C43"/>
    <w:rsid w:val="006F2308"/>
    <w:rsid w:val="006F2D26"/>
    <w:rsid w:val="006F3223"/>
    <w:rsid w:val="006F397C"/>
    <w:rsid w:val="006F3B0E"/>
    <w:rsid w:val="006F4394"/>
    <w:rsid w:val="006F4AAF"/>
    <w:rsid w:val="006F5547"/>
    <w:rsid w:val="006F56D2"/>
    <w:rsid w:val="006F5C77"/>
    <w:rsid w:val="006F652C"/>
    <w:rsid w:val="006F67A6"/>
    <w:rsid w:val="006F6ADA"/>
    <w:rsid w:val="006F6C96"/>
    <w:rsid w:val="006F6E08"/>
    <w:rsid w:val="006F7C09"/>
    <w:rsid w:val="006F7E5F"/>
    <w:rsid w:val="007007DB"/>
    <w:rsid w:val="007009F0"/>
    <w:rsid w:val="00700FA9"/>
    <w:rsid w:val="00701664"/>
    <w:rsid w:val="007018A7"/>
    <w:rsid w:val="0070212B"/>
    <w:rsid w:val="007024B4"/>
    <w:rsid w:val="00702DCA"/>
    <w:rsid w:val="0070304F"/>
    <w:rsid w:val="00704809"/>
    <w:rsid w:val="00704829"/>
    <w:rsid w:val="00704856"/>
    <w:rsid w:val="00704A08"/>
    <w:rsid w:val="007050E2"/>
    <w:rsid w:val="007051B8"/>
    <w:rsid w:val="007051CD"/>
    <w:rsid w:val="00705BE2"/>
    <w:rsid w:val="00705CDC"/>
    <w:rsid w:val="00706037"/>
    <w:rsid w:val="00706CDE"/>
    <w:rsid w:val="007076BA"/>
    <w:rsid w:val="007079F1"/>
    <w:rsid w:val="00707AA8"/>
    <w:rsid w:val="00707C3A"/>
    <w:rsid w:val="007105BD"/>
    <w:rsid w:val="00710A09"/>
    <w:rsid w:val="00710EC3"/>
    <w:rsid w:val="00711231"/>
    <w:rsid w:val="007113B2"/>
    <w:rsid w:val="00711602"/>
    <w:rsid w:val="00711883"/>
    <w:rsid w:val="00711ACB"/>
    <w:rsid w:val="0071211F"/>
    <w:rsid w:val="007123F8"/>
    <w:rsid w:val="00712AB0"/>
    <w:rsid w:val="00712B2C"/>
    <w:rsid w:val="00712EF2"/>
    <w:rsid w:val="007138E2"/>
    <w:rsid w:val="00713A1F"/>
    <w:rsid w:val="00713EB4"/>
    <w:rsid w:val="00713FE8"/>
    <w:rsid w:val="00714ADF"/>
    <w:rsid w:val="00714B5B"/>
    <w:rsid w:val="00715490"/>
    <w:rsid w:val="0071588D"/>
    <w:rsid w:val="00715EE8"/>
    <w:rsid w:val="00715F33"/>
    <w:rsid w:val="007170E3"/>
    <w:rsid w:val="007173A2"/>
    <w:rsid w:val="00717688"/>
    <w:rsid w:val="00717B97"/>
    <w:rsid w:val="0072014F"/>
    <w:rsid w:val="007202AC"/>
    <w:rsid w:val="00720369"/>
    <w:rsid w:val="0072040C"/>
    <w:rsid w:val="00720455"/>
    <w:rsid w:val="00720AF2"/>
    <w:rsid w:val="00720FFC"/>
    <w:rsid w:val="00721135"/>
    <w:rsid w:val="00721170"/>
    <w:rsid w:val="0072153E"/>
    <w:rsid w:val="0072173A"/>
    <w:rsid w:val="00721E18"/>
    <w:rsid w:val="007226EF"/>
    <w:rsid w:val="007227AC"/>
    <w:rsid w:val="00722B51"/>
    <w:rsid w:val="007233DD"/>
    <w:rsid w:val="00723918"/>
    <w:rsid w:val="00723EA0"/>
    <w:rsid w:val="00724888"/>
    <w:rsid w:val="00724D0E"/>
    <w:rsid w:val="00724FB4"/>
    <w:rsid w:val="00725060"/>
    <w:rsid w:val="007254CD"/>
    <w:rsid w:val="00726509"/>
    <w:rsid w:val="00726A2A"/>
    <w:rsid w:val="00726B86"/>
    <w:rsid w:val="00726CB6"/>
    <w:rsid w:val="00727782"/>
    <w:rsid w:val="00727A8A"/>
    <w:rsid w:val="00727D8D"/>
    <w:rsid w:val="007305C6"/>
    <w:rsid w:val="00730608"/>
    <w:rsid w:val="0073106B"/>
    <w:rsid w:val="0073187C"/>
    <w:rsid w:val="00731976"/>
    <w:rsid w:val="00731C30"/>
    <w:rsid w:val="00731E3B"/>
    <w:rsid w:val="007325D4"/>
    <w:rsid w:val="0073264B"/>
    <w:rsid w:val="00732B5C"/>
    <w:rsid w:val="0073312F"/>
    <w:rsid w:val="007341CE"/>
    <w:rsid w:val="00734A25"/>
    <w:rsid w:val="00734CF5"/>
    <w:rsid w:val="00735241"/>
    <w:rsid w:val="007352DF"/>
    <w:rsid w:val="007358EC"/>
    <w:rsid w:val="00735A13"/>
    <w:rsid w:val="00735B23"/>
    <w:rsid w:val="007362FC"/>
    <w:rsid w:val="007363B5"/>
    <w:rsid w:val="00736449"/>
    <w:rsid w:val="007366F6"/>
    <w:rsid w:val="00736AFB"/>
    <w:rsid w:val="00737120"/>
    <w:rsid w:val="00737B27"/>
    <w:rsid w:val="00740BDC"/>
    <w:rsid w:val="00741F9C"/>
    <w:rsid w:val="00742559"/>
    <w:rsid w:val="007428C7"/>
    <w:rsid w:val="00742AA3"/>
    <w:rsid w:val="007434B8"/>
    <w:rsid w:val="007438EF"/>
    <w:rsid w:val="00744A6D"/>
    <w:rsid w:val="00744C0A"/>
    <w:rsid w:val="00745341"/>
    <w:rsid w:val="00745F88"/>
    <w:rsid w:val="00746371"/>
    <w:rsid w:val="00746399"/>
    <w:rsid w:val="00746871"/>
    <w:rsid w:val="0074724D"/>
    <w:rsid w:val="007475FF"/>
    <w:rsid w:val="00747DC5"/>
    <w:rsid w:val="0075019E"/>
    <w:rsid w:val="0075024D"/>
    <w:rsid w:val="007505B6"/>
    <w:rsid w:val="00750D1F"/>
    <w:rsid w:val="00750ED7"/>
    <w:rsid w:val="00751464"/>
    <w:rsid w:val="00752325"/>
    <w:rsid w:val="00753301"/>
    <w:rsid w:val="00754F36"/>
    <w:rsid w:val="00755144"/>
    <w:rsid w:val="0075560C"/>
    <w:rsid w:val="00756499"/>
    <w:rsid w:val="00756EF5"/>
    <w:rsid w:val="00757091"/>
    <w:rsid w:val="0075732B"/>
    <w:rsid w:val="0075745C"/>
    <w:rsid w:val="00757970"/>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845"/>
    <w:rsid w:val="00764893"/>
    <w:rsid w:val="00764920"/>
    <w:rsid w:val="00764A5F"/>
    <w:rsid w:val="00764C03"/>
    <w:rsid w:val="00764E3F"/>
    <w:rsid w:val="00764F88"/>
    <w:rsid w:val="00765136"/>
    <w:rsid w:val="007658F2"/>
    <w:rsid w:val="00765947"/>
    <w:rsid w:val="00765AC9"/>
    <w:rsid w:val="00765B2F"/>
    <w:rsid w:val="00766159"/>
    <w:rsid w:val="007665AD"/>
    <w:rsid w:val="00766B89"/>
    <w:rsid w:val="00767233"/>
    <w:rsid w:val="0076763E"/>
    <w:rsid w:val="007677F9"/>
    <w:rsid w:val="00767C61"/>
    <w:rsid w:val="00770384"/>
    <w:rsid w:val="007704B7"/>
    <w:rsid w:val="007707D8"/>
    <w:rsid w:val="00770C3E"/>
    <w:rsid w:val="00770E9B"/>
    <w:rsid w:val="007712E3"/>
    <w:rsid w:val="007720E3"/>
    <w:rsid w:val="00772333"/>
    <w:rsid w:val="007727FB"/>
    <w:rsid w:val="00772962"/>
    <w:rsid w:val="00772F65"/>
    <w:rsid w:val="0077382B"/>
    <w:rsid w:val="00773C8B"/>
    <w:rsid w:val="00774020"/>
    <w:rsid w:val="00774116"/>
    <w:rsid w:val="0077525A"/>
    <w:rsid w:val="00775CF4"/>
    <w:rsid w:val="007764F1"/>
    <w:rsid w:val="00776A09"/>
    <w:rsid w:val="00776D3E"/>
    <w:rsid w:val="0077742B"/>
    <w:rsid w:val="007779E5"/>
    <w:rsid w:val="00777A19"/>
    <w:rsid w:val="00777C27"/>
    <w:rsid w:val="00777CFB"/>
    <w:rsid w:val="0078030A"/>
    <w:rsid w:val="00780458"/>
    <w:rsid w:val="00780D92"/>
    <w:rsid w:val="00781326"/>
    <w:rsid w:val="00781978"/>
    <w:rsid w:val="00782397"/>
    <w:rsid w:val="0078243B"/>
    <w:rsid w:val="00782914"/>
    <w:rsid w:val="00782A1F"/>
    <w:rsid w:val="0078304A"/>
    <w:rsid w:val="0078305E"/>
    <w:rsid w:val="00783F81"/>
    <w:rsid w:val="007841F0"/>
    <w:rsid w:val="00784385"/>
    <w:rsid w:val="00784414"/>
    <w:rsid w:val="007845C9"/>
    <w:rsid w:val="0078469E"/>
    <w:rsid w:val="007848A7"/>
    <w:rsid w:val="00784D90"/>
    <w:rsid w:val="00784ED6"/>
    <w:rsid w:val="0078509B"/>
    <w:rsid w:val="00785218"/>
    <w:rsid w:val="007854C5"/>
    <w:rsid w:val="007861B0"/>
    <w:rsid w:val="00786955"/>
    <w:rsid w:val="007875BE"/>
    <w:rsid w:val="007875F2"/>
    <w:rsid w:val="007876CB"/>
    <w:rsid w:val="007878BE"/>
    <w:rsid w:val="00787B2E"/>
    <w:rsid w:val="00787E99"/>
    <w:rsid w:val="00790035"/>
    <w:rsid w:val="00790093"/>
    <w:rsid w:val="00790221"/>
    <w:rsid w:val="007907EF"/>
    <w:rsid w:val="00790AC0"/>
    <w:rsid w:val="00791468"/>
    <w:rsid w:val="007917A6"/>
    <w:rsid w:val="0079193F"/>
    <w:rsid w:val="00791A6C"/>
    <w:rsid w:val="00791B08"/>
    <w:rsid w:val="007920D6"/>
    <w:rsid w:val="00792617"/>
    <w:rsid w:val="00792B82"/>
    <w:rsid w:val="00792C50"/>
    <w:rsid w:val="00793137"/>
    <w:rsid w:val="007933DA"/>
    <w:rsid w:val="00793A80"/>
    <w:rsid w:val="0079402A"/>
    <w:rsid w:val="0079416D"/>
    <w:rsid w:val="0079432F"/>
    <w:rsid w:val="007944BE"/>
    <w:rsid w:val="00794C6F"/>
    <w:rsid w:val="007950E1"/>
    <w:rsid w:val="007954A7"/>
    <w:rsid w:val="007954BE"/>
    <w:rsid w:val="00795E8A"/>
    <w:rsid w:val="00795F3A"/>
    <w:rsid w:val="00797076"/>
    <w:rsid w:val="00797597"/>
    <w:rsid w:val="00797897"/>
    <w:rsid w:val="007A01BA"/>
    <w:rsid w:val="007A03CC"/>
    <w:rsid w:val="007A08C0"/>
    <w:rsid w:val="007A09F8"/>
    <w:rsid w:val="007A111D"/>
    <w:rsid w:val="007A1165"/>
    <w:rsid w:val="007A14DF"/>
    <w:rsid w:val="007A15D5"/>
    <w:rsid w:val="007A1817"/>
    <w:rsid w:val="007A2537"/>
    <w:rsid w:val="007A28BB"/>
    <w:rsid w:val="007A2AF8"/>
    <w:rsid w:val="007A2E0A"/>
    <w:rsid w:val="007A2EEC"/>
    <w:rsid w:val="007A3185"/>
    <w:rsid w:val="007A3E9C"/>
    <w:rsid w:val="007A3F29"/>
    <w:rsid w:val="007A46B7"/>
    <w:rsid w:val="007A5097"/>
    <w:rsid w:val="007A5571"/>
    <w:rsid w:val="007A5F9B"/>
    <w:rsid w:val="007A6064"/>
    <w:rsid w:val="007A68E7"/>
    <w:rsid w:val="007A694B"/>
    <w:rsid w:val="007A7B60"/>
    <w:rsid w:val="007A7FC9"/>
    <w:rsid w:val="007B02B6"/>
    <w:rsid w:val="007B05E5"/>
    <w:rsid w:val="007B0931"/>
    <w:rsid w:val="007B1551"/>
    <w:rsid w:val="007B2124"/>
    <w:rsid w:val="007B3517"/>
    <w:rsid w:val="007B3A5B"/>
    <w:rsid w:val="007B3C20"/>
    <w:rsid w:val="007B3E4C"/>
    <w:rsid w:val="007B3EFC"/>
    <w:rsid w:val="007B3FE4"/>
    <w:rsid w:val="007B4141"/>
    <w:rsid w:val="007B46B4"/>
    <w:rsid w:val="007B4E07"/>
    <w:rsid w:val="007B5225"/>
    <w:rsid w:val="007B575F"/>
    <w:rsid w:val="007B5886"/>
    <w:rsid w:val="007B58E0"/>
    <w:rsid w:val="007B60D7"/>
    <w:rsid w:val="007B6100"/>
    <w:rsid w:val="007B6298"/>
    <w:rsid w:val="007B7045"/>
    <w:rsid w:val="007B70C2"/>
    <w:rsid w:val="007B75B2"/>
    <w:rsid w:val="007B75C3"/>
    <w:rsid w:val="007B777F"/>
    <w:rsid w:val="007B7921"/>
    <w:rsid w:val="007C04CA"/>
    <w:rsid w:val="007C0D29"/>
    <w:rsid w:val="007C1428"/>
    <w:rsid w:val="007C14C2"/>
    <w:rsid w:val="007C175A"/>
    <w:rsid w:val="007C1F3A"/>
    <w:rsid w:val="007C1F3D"/>
    <w:rsid w:val="007C23C6"/>
    <w:rsid w:val="007C2860"/>
    <w:rsid w:val="007C2A2E"/>
    <w:rsid w:val="007C3894"/>
    <w:rsid w:val="007C3BC5"/>
    <w:rsid w:val="007C3F87"/>
    <w:rsid w:val="007C4A60"/>
    <w:rsid w:val="007C4CA1"/>
    <w:rsid w:val="007C4D3F"/>
    <w:rsid w:val="007C561C"/>
    <w:rsid w:val="007C581F"/>
    <w:rsid w:val="007C586A"/>
    <w:rsid w:val="007C5C48"/>
    <w:rsid w:val="007C5F84"/>
    <w:rsid w:val="007C77E9"/>
    <w:rsid w:val="007D03A4"/>
    <w:rsid w:val="007D11CD"/>
    <w:rsid w:val="007D13B6"/>
    <w:rsid w:val="007D16EB"/>
    <w:rsid w:val="007D1D6E"/>
    <w:rsid w:val="007D1DE4"/>
    <w:rsid w:val="007D23F3"/>
    <w:rsid w:val="007D23FE"/>
    <w:rsid w:val="007D2AA0"/>
    <w:rsid w:val="007D2DE5"/>
    <w:rsid w:val="007D2E00"/>
    <w:rsid w:val="007D2F97"/>
    <w:rsid w:val="007D37A4"/>
    <w:rsid w:val="007D38F0"/>
    <w:rsid w:val="007D4293"/>
    <w:rsid w:val="007D42AD"/>
    <w:rsid w:val="007D511D"/>
    <w:rsid w:val="007D5735"/>
    <w:rsid w:val="007D5C52"/>
    <w:rsid w:val="007D6DAF"/>
    <w:rsid w:val="007D799E"/>
    <w:rsid w:val="007D79F0"/>
    <w:rsid w:val="007E0278"/>
    <w:rsid w:val="007E0D12"/>
    <w:rsid w:val="007E0DAB"/>
    <w:rsid w:val="007E0F5A"/>
    <w:rsid w:val="007E118C"/>
    <w:rsid w:val="007E1FB0"/>
    <w:rsid w:val="007E3047"/>
    <w:rsid w:val="007E37E4"/>
    <w:rsid w:val="007E3F4F"/>
    <w:rsid w:val="007E4723"/>
    <w:rsid w:val="007E48B9"/>
    <w:rsid w:val="007E52D2"/>
    <w:rsid w:val="007E5847"/>
    <w:rsid w:val="007E62E2"/>
    <w:rsid w:val="007E63B0"/>
    <w:rsid w:val="007E65A1"/>
    <w:rsid w:val="007E6651"/>
    <w:rsid w:val="007E6823"/>
    <w:rsid w:val="007E6A5A"/>
    <w:rsid w:val="007E7781"/>
    <w:rsid w:val="007E7945"/>
    <w:rsid w:val="007F08E9"/>
    <w:rsid w:val="007F0C84"/>
    <w:rsid w:val="007F112D"/>
    <w:rsid w:val="007F1438"/>
    <w:rsid w:val="007F16E1"/>
    <w:rsid w:val="007F1FEF"/>
    <w:rsid w:val="007F2681"/>
    <w:rsid w:val="007F268B"/>
    <w:rsid w:val="007F276E"/>
    <w:rsid w:val="007F29F4"/>
    <w:rsid w:val="007F31CE"/>
    <w:rsid w:val="007F3567"/>
    <w:rsid w:val="007F4678"/>
    <w:rsid w:val="007F47EC"/>
    <w:rsid w:val="007F4E12"/>
    <w:rsid w:val="007F5636"/>
    <w:rsid w:val="007F5822"/>
    <w:rsid w:val="007F5B83"/>
    <w:rsid w:val="007F5C84"/>
    <w:rsid w:val="007F5C8A"/>
    <w:rsid w:val="007F5DAB"/>
    <w:rsid w:val="007F5DCB"/>
    <w:rsid w:val="007F5EF9"/>
    <w:rsid w:val="007F62E2"/>
    <w:rsid w:val="007F659F"/>
    <w:rsid w:val="007F67B7"/>
    <w:rsid w:val="007F6BA4"/>
    <w:rsid w:val="007F6DC5"/>
    <w:rsid w:val="007F720F"/>
    <w:rsid w:val="007F7419"/>
    <w:rsid w:val="00800185"/>
    <w:rsid w:val="00800B0E"/>
    <w:rsid w:val="00801242"/>
    <w:rsid w:val="00801308"/>
    <w:rsid w:val="0080143E"/>
    <w:rsid w:val="0080162A"/>
    <w:rsid w:val="00801840"/>
    <w:rsid w:val="0080190C"/>
    <w:rsid w:val="00801AFE"/>
    <w:rsid w:val="00801BAE"/>
    <w:rsid w:val="00801E07"/>
    <w:rsid w:val="00801E68"/>
    <w:rsid w:val="00802199"/>
    <w:rsid w:val="00802491"/>
    <w:rsid w:val="00802A2B"/>
    <w:rsid w:val="00803A23"/>
    <w:rsid w:val="00803CD5"/>
    <w:rsid w:val="00803FEB"/>
    <w:rsid w:val="0080418C"/>
    <w:rsid w:val="008044E5"/>
    <w:rsid w:val="008056A6"/>
    <w:rsid w:val="00805702"/>
    <w:rsid w:val="00805B9F"/>
    <w:rsid w:val="008061BC"/>
    <w:rsid w:val="008061E2"/>
    <w:rsid w:val="00806388"/>
    <w:rsid w:val="00806973"/>
    <w:rsid w:val="00806BC1"/>
    <w:rsid w:val="008072D1"/>
    <w:rsid w:val="00807718"/>
    <w:rsid w:val="008078CB"/>
    <w:rsid w:val="00807C66"/>
    <w:rsid w:val="00807E3E"/>
    <w:rsid w:val="0081055B"/>
    <w:rsid w:val="0081107F"/>
    <w:rsid w:val="00811177"/>
    <w:rsid w:val="00811553"/>
    <w:rsid w:val="0081169E"/>
    <w:rsid w:val="0081245F"/>
    <w:rsid w:val="00812B9B"/>
    <w:rsid w:val="00812DBF"/>
    <w:rsid w:val="00813127"/>
    <w:rsid w:val="0081312A"/>
    <w:rsid w:val="00813860"/>
    <w:rsid w:val="0081387E"/>
    <w:rsid w:val="00813CBF"/>
    <w:rsid w:val="008149CA"/>
    <w:rsid w:val="00814BEE"/>
    <w:rsid w:val="008152DC"/>
    <w:rsid w:val="008153D4"/>
    <w:rsid w:val="00815C32"/>
    <w:rsid w:val="00815DB8"/>
    <w:rsid w:val="00815DED"/>
    <w:rsid w:val="0081622A"/>
    <w:rsid w:val="00816EE5"/>
    <w:rsid w:val="008172FE"/>
    <w:rsid w:val="00817471"/>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D70"/>
    <w:rsid w:val="0082425A"/>
    <w:rsid w:val="0082471B"/>
    <w:rsid w:val="008253FE"/>
    <w:rsid w:val="00825462"/>
    <w:rsid w:val="0082579C"/>
    <w:rsid w:val="008259AD"/>
    <w:rsid w:val="00825AC9"/>
    <w:rsid w:val="00825B39"/>
    <w:rsid w:val="00825E02"/>
    <w:rsid w:val="0082622A"/>
    <w:rsid w:val="008262FD"/>
    <w:rsid w:val="008263F9"/>
    <w:rsid w:val="00826AAE"/>
    <w:rsid w:val="008273C7"/>
    <w:rsid w:val="008279E4"/>
    <w:rsid w:val="00827A0A"/>
    <w:rsid w:val="00827C0D"/>
    <w:rsid w:val="00830720"/>
    <w:rsid w:val="00830B41"/>
    <w:rsid w:val="00831BBD"/>
    <w:rsid w:val="008321A9"/>
    <w:rsid w:val="008321E0"/>
    <w:rsid w:val="008327F2"/>
    <w:rsid w:val="00832C98"/>
    <w:rsid w:val="00833500"/>
    <w:rsid w:val="00833513"/>
    <w:rsid w:val="00833FBE"/>
    <w:rsid w:val="00834165"/>
    <w:rsid w:val="008348F5"/>
    <w:rsid w:val="0083498D"/>
    <w:rsid w:val="00834FED"/>
    <w:rsid w:val="00835833"/>
    <w:rsid w:val="00835958"/>
    <w:rsid w:val="008364D5"/>
    <w:rsid w:val="00836944"/>
    <w:rsid w:val="00836972"/>
    <w:rsid w:val="008369D3"/>
    <w:rsid w:val="00836C02"/>
    <w:rsid w:val="00836E9F"/>
    <w:rsid w:val="00836ED3"/>
    <w:rsid w:val="008370A6"/>
    <w:rsid w:val="0083752A"/>
    <w:rsid w:val="0083762C"/>
    <w:rsid w:val="00837A77"/>
    <w:rsid w:val="00837D90"/>
    <w:rsid w:val="008401F8"/>
    <w:rsid w:val="00840493"/>
    <w:rsid w:val="00840686"/>
    <w:rsid w:val="00840836"/>
    <w:rsid w:val="00840D4C"/>
    <w:rsid w:val="00841170"/>
    <w:rsid w:val="008412DD"/>
    <w:rsid w:val="008418A2"/>
    <w:rsid w:val="00841E79"/>
    <w:rsid w:val="008421E6"/>
    <w:rsid w:val="008422EE"/>
    <w:rsid w:val="00842548"/>
    <w:rsid w:val="00842669"/>
    <w:rsid w:val="00843CB7"/>
    <w:rsid w:val="00844ED0"/>
    <w:rsid w:val="00844FE4"/>
    <w:rsid w:val="00845399"/>
    <w:rsid w:val="00845733"/>
    <w:rsid w:val="0084585E"/>
    <w:rsid w:val="0084613E"/>
    <w:rsid w:val="00846180"/>
    <w:rsid w:val="008464D8"/>
    <w:rsid w:val="008465CE"/>
    <w:rsid w:val="00846732"/>
    <w:rsid w:val="00846CB4"/>
    <w:rsid w:val="00846CFB"/>
    <w:rsid w:val="008475DF"/>
    <w:rsid w:val="0084778F"/>
    <w:rsid w:val="00847B4D"/>
    <w:rsid w:val="00847ECC"/>
    <w:rsid w:val="008500E2"/>
    <w:rsid w:val="008502C4"/>
    <w:rsid w:val="00850DC6"/>
    <w:rsid w:val="0085100C"/>
    <w:rsid w:val="0085124F"/>
    <w:rsid w:val="0085154B"/>
    <w:rsid w:val="00851BFE"/>
    <w:rsid w:val="00852C42"/>
    <w:rsid w:val="00852F45"/>
    <w:rsid w:val="008537CB"/>
    <w:rsid w:val="00853807"/>
    <w:rsid w:val="00853845"/>
    <w:rsid w:val="00854416"/>
    <w:rsid w:val="00854BEC"/>
    <w:rsid w:val="00854FD9"/>
    <w:rsid w:val="00855CFF"/>
    <w:rsid w:val="00855E85"/>
    <w:rsid w:val="008566D3"/>
    <w:rsid w:val="008568F4"/>
    <w:rsid w:val="00856E7E"/>
    <w:rsid w:val="0085710F"/>
    <w:rsid w:val="008578BA"/>
    <w:rsid w:val="00860A0B"/>
    <w:rsid w:val="00860B8F"/>
    <w:rsid w:val="0086113D"/>
    <w:rsid w:val="00861394"/>
    <w:rsid w:val="008613B9"/>
    <w:rsid w:val="00861439"/>
    <w:rsid w:val="00862013"/>
    <w:rsid w:val="00862A51"/>
    <w:rsid w:val="00862E39"/>
    <w:rsid w:val="00863943"/>
    <w:rsid w:val="00863B86"/>
    <w:rsid w:val="0086470D"/>
    <w:rsid w:val="0086471F"/>
    <w:rsid w:val="00864CAC"/>
    <w:rsid w:val="00864CCB"/>
    <w:rsid w:val="0086660D"/>
    <w:rsid w:val="008669C2"/>
    <w:rsid w:val="00866D32"/>
    <w:rsid w:val="00866EA6"/>
    <w:rsid w:val="008671B7"/>
    <w:rsid w:val="00867375"/>
    <w:rsid w:val="00867AA3"/>
    <w:rsid w:val="008706CC"/>
    <w:rsid w:val="008708B0"/>
    <w:rsid w:val="00871607"/>
    <w:rsid w:val="0087177D"/>
    <w:rsid w:val="00871E01"/>
    <w:rsid w:val="00872738"/>
    <w:rsid w:val="00873193"/>
    <w:rsid w:val="00873934"/>
    <w:rsid w:val="00873D32"/>
    <w:rsid w:val="00874913"/>
    <w:rsid w:val="00874998"/>
    <w:rsid w:val="0087557A"/>
    <w:rsid w:val="0087558C"/>
    <w:rsid w:val="0087588F"/>
    <w:rsid w:val="0087639B"/>
    <w:rsid w:val="00876714"/>
    <w:rsid w:val="008769A7"/>
    <w:rsid w:val="00877024"/>
    <w:rsid w:val="0087703F"/>
    <w:rsid w:val="00877401"/>
    <w:rsid w:val="00877CE0"/>
    <w:rsid w:val="008807D6"/>
    <w:rsid w:val="00880919"/>
    <w:rsid w:val="00880D15"/>
    <w:rsid w:val="008810B3"/>
    <w:rsid w:val="0088184B"/>
    <w:rsid w:val="00881F5E"/>
    <w:rsid w:val="00882214"/>
    <w:rsid w:val="00882235"/>
    <w:rsid w:val="0088226A"/>
    <w:rsid w:val="00882B1C"/>
    <w:rsid w:val="0088300F"/>
    <w:rsid w:val="00883198"/>
    <w:rsid w:val="008832C0"/>
    <w:rsid w:val="008836D1"/>
    <w:rsid w:val="008839ED"/>
    <w:rsid w:val="008844F8"/>
    <w:rsid w:val="00884767"/>
    <w:rsid w:val="00884E04"/>
    <w:rsid w:val="008851E1"/>
    <w:rsid w:val="008859E8"/>
    <w:rsid w:val="00885E03"/>
    <w:rsid w:val="00885EC6"/>
    <w:rsid w:val="00886349"/>
    <w:rsid w:val="00886890"/>
    <w:rsid w:val="008868BF"/>
    <w:rsid w:val="00886FB4"/>
    <w:rsid w:val="00886FE3"/>
    <w:rsid w:val="00887BDF"/>
    <w:rsid w:val="00887F6D"/>
    <w:rsid w:val="0089034D"/>
    <w:rsid w:val="008904C9"/>
    <w:rsid w:val="00890989"/>
    <w:rsid w:val="00890A48"/>
    <w:rsid w:val="008915D0"/>
    <w:rsid w:val="00891775"/>
    <w:rsid w:val="00892903"/>
    <w:rsid w:val="0089294F"/>
    <w:rsid w:val="00892B27"/>
    <w:rsid w:val="00892C82"/>
    <w:rsid w:val="00892D2A"/>
    <w:rsid w:val="00892E45"/>
    <w:rsid w:val="00893657"/>
    <w:rsid w:val="008936DC"/>
    <w:rsid w:val="00893741"/>
    <w:rsid w:val="00893914"/>
    <w:rsid w:val="00893BC5"/>
    <w:rsid w:val="00894ABA"/>
    <w:rsid w:val="008950A2"/>
    <w:rsid w:val="00895722"/>
    <w:rsid w:val="00895EF8"/>
    <w:rsid w:val="00895F73"/>
    <w:rsid w:val="00895FBC"/>
    <w:rsid w:val="0089630D"/>
    <w:rsid w:val="00896A90"/>
    <w:rsid w:val="008977D3"/>
    <w:rsid w:val="008977FD"/>
    <w:rsid w:val="008A0734"/>
    <w:rsid w:val="008A0AD1"/>
    <w:rsid w:val="008A1758"/>
    <w:rsid w:val="008A1CE9"/>
    <w:rsid w:val="008A1EF5"/>
    <w:rsid w:val="008A2194"/>
    <w:rsid w:val="008A2644"/>
    <w:rsid w:val="008A267C"/>
    <w:rsid w:val="008A29BA"/>
    <w:rsid w:val="008A2A9B"/>
    <w:rsid w:val="008A312D"/>
    <w:rsid w:val="008A31BD"/>
    <w:rsid w:val="008A328B"/>
    <w:rsid w:val="008A3535"/>
    <w:rsid w:val="008A45F4"/>
    <w:rsid w:val="008A4633"/>
    <w:rsid w:val="008A4962"/>
    <w:rsid w:val="008A4B22"/>
    <w:rsid w:val="008A5237"/>
    <w:rsid w:val="008A52AF"/>
    <w:rsid w:val="008A5F27"/>
    <w:rsid w:val="008A6A2A"/>
    <w:rsid w:val="008A6A4F"/>
    <w:rsid w:val="008A6C38"/>
    <w:rsid w:val="008A6F7A"/>
    <w:rsid w:val="008A6FC1"/>
    <w:rsid w:val="008A7EBF"/>
    <w:rsid w:val="008B035D"/>
    <w:rsid w:val="008B13B0"/>
    <w:rsid w:val="008B1E62"/>
    <w:rsid w:val="008B1F45"/>
    <w:rsid w:val="008B34E8"/>
    <w:rsid w:val="008B4133"/>
    <w:rsid w:val="008B443E"/>
    <w:rsid w:val="008B4B41"/>
    <w:rsid w:val="008B514B"/>
    <w:rsid w:val="008B5307"/>
    <w:rsid w:val="008B53F7"/>
    <w:rsid w:val="008B5449"/>
    <w:rsid w:val="008B5779"/>
    <w:rsid w:val="008B5B78"/>
    <w:rsid w:val="008B5EB7"/>
    <w:rsid w:val="008B6011"/>
    <w:rsid w:val="008B6A74"/>
    <w:rsid w:val="008B6B5F"/>
    <w:rsid w:val="008B6BE9"/>
    <w:rsid w:val="008B6F25"/>
    <w:rsid w:val="008B72CD"/>
    <w:rsid w:val="008B72E5"/>
    <w:rsid w:val="008B7AAC"/>
    <w:rsid w:val="008B7B9F"/>
    <w:rsid w:val="008B7CD5"/>
    <w:rsid w:val="008B7F95"/>
    <w:rsid w:val="008C0040"/>
    <w:rsid w:val="008C045D"/>
    <w:rsid w:val="008C06B6"/>
    <w:rsid w:val="008C0C55"/>
    <w:rsid w:val="008C0CF7"/>
    <w:rsid w:val="008C14DE"/>
    <w:rsid w:val="008C183F"/>
    <w:rsid w:val="008C1881"/>
    <w:rsid w:val="008C2100"/>
    <w:rsid w:val="008C223A"/>
    <w:rsid w:val="008C23AF"/>
    <w:rsid w:val="008C2726"/>
    <w:rsid w:val="008C2D10"/>
    <w:rsid w:val="008C3082"/>
    <w:rsid w:val="008C348D"/>
    <w:rsid w:val="008C3512"/>
    <w:rsid w:val="008C37B2"/>
    <w:rsid w:val="008C3EC9"/>
    <w:rsid w:val="008C54CF"/>
    <w:rsid w:val="008C555F"/>
    <w:rsid w:val="008C5797"/>
    <w:rsid w:val="008C5848"/>
    <w:rsid w:val="008C59D3"/>
    <w:rsid w:val="008C5A70"/>
    <w:rsid w:val="008C5DF8"/>
    <w:rsid w:val="008C67CD"/>
    <w:rsid w:val="008C68CA"/>
    <w:rsid w:val="008C70E3"/>
    <w:rsid w:val="008C719E"/>
    <w:rsid w:val="008C7445"/>
    <w:rsid w:val="008C7ACF"/>
    <w:rsid w:val="008D0304"/>
    <w:rsid w:val="008D04DD"/>
    <w:rsid w:val="008D0540"/>
    <w:rsid w:val="008D05A9"/>
    <w:rsid w:val="008D0A8D"/>
    <w:rsid w:val="008D1605"/>
    <w:rsid w:val="008D1817"/>
    <w:rsid w:val="008D232C"/>
    <w:rsid w:val="008D24CC"/>
    <w:rsid w:val="008D266E"/>
    <w:rsid w:val="008D27D7"/>
    <w:rsid w:val="008D29DF"/>
    <w:rsid w:val="008D2D72"/>
    <w:rsid w:val="008D2F0C"/>
    <w:rsid w:val="008D2F90"/>
    <w:rsid w:val="008D337F"/>
    <w:rsid w:val="008D3DC9"/>
    <w:rsid w:val="008D447A"/>
    <w:rsid w:val="008D48DC"/>
    <w:rsid w:val="008D4A77"/>
    <w:rsid w:val="008D570D"/>
    <w:rsid w:val="008D5C7D"/>
    <w:rsid w:val="008D5FD9"/>
    <w:rsid w:val="008D6028"/>
    <w:rsid w:val="008D69C5"/>
    <w:rsid w:val="008D6EC8"/>
    <w:rsid w:val="008D6F23"/>
    <w:rsid w:val="008D7936"/>
    <w:rsid w:val="008D7B30"/>
    <w:rsid w:val="008D7BB0"/>
    <w:rsid w:val="008D7C09"/>
    <w:rsid w:val="008D7C56"/>
    <w:rsid w:val="008E0BEE"/>
    <w:rsid w:val="008E0CDB"/>
    <w:rsid w:val="008E1272"/>
    <w:rsid w:val="008E14EE"/>
    <w:rsid w:val="008E1962"/>
    <w:rsid w:val="008E1E5D"/>
    <w:rsid w:val="008E208F"/>
    <w:rsid w:val="008E2587"/>
    <w:rsid w:val="008E3615"/>
    <w:rsid w:val="008E396F"/>
    <w:rsid w:val="008E3A13"/>
    <w:rsid w:val="008E3C5C"/>
    <w:rsid w:val="008E3CC8"/>
    <w:rsid w:val="008E4258"/>
    <w:rsid w:val="008E477E"/>
    <w:rsid w:val="008E4AE1"/>
    <w:rsid w:val="008E4EB8"/>
    <w:rsid w:val="008E5108"/>
    <w:rsid w:val="008E5638"/>
    <w:rsid w:val="008E5A7A"/>
    <w:rsid w:val="008E60ED"/>
    <w:rsid w:val="008E63D1"/>
    <w:rsid w:val="008E654F"/>
    <w:rsid w:val="008E6595"/>
    <w:rsid w:val="008E6BD4"/>
    <w:rsid w:val="008E6C6E"/>
    <w:rsid w:val="008E74DC"/>
    <w:rsid w:val="008E7602"/>
    <w:rsid w:val="008E7AF9"/>
    <w:rsid w:val="008E7C56"/>
    <w:rsid w:val="008E7CC3"/>
    <w:rsid w:val="008F0259"/>
    <w:rsid w:val="008F0793"/>
    <w:rsid w:val="008F0872"/>
    <w:rsid w:val="008F0A2F"/>
    <w:rsid w:val="008F0E39"/>
    <w:rsid w:val="008F0F9C"/>
    <w:rsid w:val="008F1461"/>
    <w:rsid w:val="008F19FC"/>
    <w:rsid w:val="008F1E26"/>
    <w:rsid w:val="008F2B1B"/>
    <w:rsid w:val="008F3053"/>
    <w:rsid w:val="008F3659"/>
    <w:rsid w:val="008F4720"/>
    <w:rsid w:val="008F47FA"/>
    <w:rsid w:val="008F4A03"/>
    <w:rsid w:val="008F5724"/>
    <w:rsid w:val="008F5E74"/>
    <w:rsid w:val="008F5EAD"/>
    <w:rsid w:val="008F66AC"/>
    <w:rsid w:val="008F66EE"/>
    <w:rsid w:val="008F7AA5"/>
    <w:rsid w:val="009003EC"/>
    <w:rsid w:val="00901515"/>
    <w:rsid w:val="00901644"/>
    <w:rsid w:val="009025C4"/>
    <w:rsid w:val="009026B2"/>
    <w:rsid w:val="00903D0B"/>
    <w:rsid w:val="00904341"/>
    <w:rsid w:val="009045F5"/>
    <w:rsid w:val="0090493E"/>
    <w:rsid w:val="00904A05"/>
    <w:rsid w:val="00905601"/>
    <w:rsid w:val="009056D0"/>
    <w:rsid w:val="00906B64"/>
    <w:rsid w:val="00906E83"/>
    <w:rsid w:val="00907069"/>
    <w:rsid w:val="00907FF1"/>
    <w:rsid w:val="00910147"/>
    <w:rsid w:val="00910356"/>
    <w:rsid w:val="0091072E"/>
    <w:rsid w:val="00910A29"/>
    <w:rsid w:val="00910BE1"/>
    <w:rsid w:val="009110D3"/>
    <w:rsid w:val="009118FF"/>
    <w:rsid w:val="00912074"/>
    <w:rsid w:val="009126B7"/>
    <w:rsid w:val="00912931"/>
    <w:rsid w:val="00913058"/>
    <w:rsid w:val="0091312A"/>
    <w:rsid w:val="0091348E"/>
    <w:rsid w:val="0091377F"/>
    <w:rsid w:val="009137FE"/>
    <w:rsid w:val="00913B79"/>
    <w:rsid w:val="00913C2C"/>
    <w:rsid w:val="00913FD1"/>
    <w:rsid w:val="00915807"/>
    <w:rsid w:val="00915A21"/>
    <w:rsid w:val="00915BEF"/>
    <w:rsid w:val="00915D7F"/>
    <w:rsid w:val="00915E57"/>
    <w:rsid w:val="00916026"/>
    <w:rsid w:val="00916139"/>
    <w:rsid w:val="00917287"/>
    <w:rsid w:val="00917B47"/>
    <w:rsid w:val="00917C4A"/>
    <w:rsid w:val="009203B6"/>
    <w:rsid w:val="00920671"/>
    <w:rsid w:val="00920784"/>
    <w:rsid w:val="00921D5E"/>
    <w:rsid w:val="00921F3B"/>
    <w:rsid w:val="0092403A"/>
    <w:rsid w:val="0092420B"/>
    <w:rsid w:val="00924255"/>
    <w:rsid w:val="00924B3C"/>
    <w:rsid w:val="00924FDF"/>
    <w:rsid w:val="00925064"/>
    <w:rsid w:val="00925110"/>
    <w:rsid w:val="00925756"/>
    <w:rsid w:val="00925B5B"/>
    <w:rsid w:val="009261DD"/>
    <w:rsid w:val="0092675B"/>
    <w:rsid w:val="009268F3"/>
    <w:rsid w:val="00926B5E"/>
    <w:rsid w:val="00927124"/>
    <w:rsid w:val="00927894"/>
    <w:rsid w:val="00927EFE"/>
    <w:rsid w:val="00930671"/>
    <w:rsid w:val="00930676"/>
    <w:rsid w:val="009307B6"/>
    <w:rsid w:val="0093094A"/>
    <w:rsid w:val="009309C0"/>
    <w:rsid w:val="00930BA7"/>
    <w:rsid w:val="0093129F"/>
    <w:rsid w:val="00931CE4"/>
    <w:rsid w:val="0093242E"/>
    <w:rsid w:val="00933142"/>
    <w:rsid w:val="00933405"/>
    <w:rsid w:val="00933984"/>
    <w:rsid w:val="00933C79"/>
    <w:rsid w:val="00933C9B"/>
    <w:rsid w:val="00933FA3"/>
    <w:rsid w:val="00934FD4"/>
    <w:rsid w:val="00934FF7"/>
    <w:rsid w:val="00935089"/>
    <w:rsid w:val="0093514E"/>
    <w:rsid w:val="009351C3"/>
    <w:rsid w:val="00935260"/>
    <w:rsid w:val="009356F7"/>
    <w:rsid w:val="00935703"/>
    <w:rsid w:val="009359D7"/>
    <w:rsid w:val="00935B0A"/>
    <w:rsid w:val="00935B81"/>
    <w:rsid w:val="00935D93"/>
    <w:rsid w:val="0093606C"/>
    <w:rsid w:val="00936DE8"/>
    <w:rsid w:val="00937080"/>
    <w:rsid w:val="009373E0"/>
    <w:rsid w:val="00937735"/>
    <w:rsid w:val="00937A06"/>
    <w:rsid w:val="00940046"/>
    <w:rsid w:val="009407AC"/>
    <w:rsid w:val="00940924"/>
    <w:rsid w:val="00940963"/>
    <w:rsid w:val="00940A15"/>
    <w:rsid w:val="009411F0"/>
    <w:rsid w:val="009418D2"/>
    <w:rsid w:val="00941BCE"/>
    <w:rsid w:val="0094214A"/>
    <w:rsid w:val="009427D6"/>
    <w:rsid w:val="0094287F"/>
    <w:rsid w:val="0094334E"/>
    <w:rsid w:val="00943D82"/>
    <w:rsid w:val="0094450A"/>
    <w:rsid w:val="009446B4"/>
    <w:rsid w:val="009448F6"/>
    <w:rsid w:val="0094527D"/>
    <w:rsid w:val="009454BF"/>
    <w:rsid w:val="0094578F"/>
    <w:rsid w:val="00945E5F"/>
    <w:rsid w:val="0094614F"/>
    <w:rsid w:val="00946228"/>
    <w:rsid w:val="009464FE"/>
    <w:rsid w:val="00946A5B"/>
    <w:rsid w:val="00946BD2"/>
    <w:rsid w:val="0094755C"/>
    <w:rsid w:val="009475C9"/>
    <w:rsid w:val="00950444"/>
    <w:rsid w:val="00950CEB"/>
    <w:rsid w:val="009510AF"/>
    <w:rsid w:val="009511FD"/>
    <w:rsid w:val="009518BE"/>
    <w:rsid w:val="00953BF6"/>
    <w:rsid w:val="00954075"/>
    <w:rsid w:val="0095416B"/>
    <w:rsid w:val="0095422D"/>
    <w:rsid w:val="009548FF"/>
    <w:rsid w:val="00954990"/>
    <w:rsid w:val="00954D7D"/>
    <w:rsid w:val="009555CD"/>
    <w:rsid w:val="00955AD7"/>
    <w:rsid w:val="00956007"/>
    <w:rsid w:val="009562FC"/>
    <w:rsid w:val="00956300"/>
    <w:rsid w:val="00956875"/>
    <w:rsid w:val="00956B2B"/>
    <w:rsid w:val="00957021"/>
    <w:rsid w:val="009572D7"/>
    <w:rsid w:val="00957349"/>
    <w:rsid w:val="0095784D"/>
    <w:rsid w:val="00957A2B"/>
    <w:rsid w:val="009602DE"/>
    <w:rsid w:val="0096054D"/>
    <w:rsid w:val="00960CFA"/>
    <w:rsid w:val="009614C5"/>
    <w:rsid w:val="00961860"/>
    <w:rsid w:val="009619A4"/>
    <w:rsid w:val="00961BC9"/>
    <w:rsid w:val="009620DD"/>
    <w:rsid w:val="00962189"/>
    <w:rsid w:val="009626AC"/>
    <w:rsid w:val="009628A9"/>
    <w:rsid w:val="00962C05"/>
    <w:rsid w:val="00962DC7"/>
    <w:rsid w:val="00962E31"/>
    <w:rsid w:val="00963035"/>
    <w:rsid w:val="0096362C"/>
    <w:rsid w:val="00963C42"/>
    <w:rsid w:val="00963DAF"/>
    <w:rsid w:val="0096476C"/>
    <w:rsid w:val="009648AD"/>
    <w:rsid w:val="009650B7"/>
    <w:rsid w:val="0096545E"/>
    <w:rsid w:val="009655D6"/>
    <w:rsid w:val="00965AFA"/>
    <w:rsid w:val="00965F47"/>
    <w:rsid w:val="00966027"/>
    <w:rsid w:val="009662ED"/>
    <w:rsid w:val="00966599"/>
    <w:rsid w:val="0096669B"/>
    <w:rsid w:val="009669A3"/>
    <w:rsid w:val="00967278"/>
    <w:rsid w:val="0096755A"/>
    <w:rsid w:val="00967927"/>
    <w:rsid w:val="00967ABB"/>
    <w:rsid w:val="00967EA2"/>
    <w:rsid w:val="00970010"/>
    <w:rsid w:val="009700D4"/>
    <w:rsid w:val="00970702"/>
    <w:rsid w:val="009709E1"/>
    <w:rsid w:val="00970EBC"/>
    <w:rsid w:val="00971D28"/>
    <w:rsid w:val="00971F78"/>
    <w:rsid w:val="0097220F"/>
    <w:rsid w:val="009722F4"/>
    <w:rsid w:val="0097246D"/>
    <w:rsid w:val="00972507"/>
    <w:rsid w:val="00972697"/>
    <w:rsid w:val="0097279D"/>
    <w:rsid w:val="00972850"/>
    <w:rsid w:val="00972B8F"/>
    <w:rsid w:val="00972E72"/>
    <w:rsid w:val="00973954"/>
    <w:rsid w:val="00973A88"/>
    <w:rsid w:val="009740AF"/>
    <w:rsid w:val="0097418F"/>
    <w:rsid w:val="00974274"/>
    <w:rsid w:val="009743EB"/>
    <w:rsid w:val="0097492F"/>
    <w:rsid w:val="00974DD3"/>
    <w:rsid w:val="00974E5A"/>
    <w:rsid w:val="00975349"/>
    <w:rsid w:val="009753D0"/>
    <w:rsid w:val="009759D0"/>
    <w:rsid w:val="00975FF3"/>
    <w:rsid w:val="0097610C"/>
    <w:rsid w:val="0097650E"/>
    <w:rsid w:val="00976DDF"/>
    <w:rsid w:val="00976EF7"/>
    <w:rsid w:val="00977069"/>
    <w:rsid w:val="009773D4"/>
    <w:rsid w:val="009777E8"/>
    <w:rsid w:val="00977AB2"/>
    <w:rsid w:val="0098026C"/>
    <w:rsid w:val="009803D4"/>
    <w:rsid w:val="00980993"/>
    <w:rsid w:val="00980F5C"/>
    <w:rsid w:val="0098101F"/>
    <w:rsid w:val="0098161B"/>
    <w:rsid w:val="00981712"/>
    <w:rsid w:val="0098183C"/>
    <w:rsid w:val="009819F4"/>
    <w:rsid w:val="00981E42"/>
    <w:rsid w:val="0098240F"/>
    <w:rsid w:val="00982AE0"/>
    <w:rsid w:val="00982D1F"/>
    <w:rsid w:val="00982D2E"/>
    <w:rsid w:val="009832E2"/>
    <w:rsid w:val="00983D83"/>
    <w:rsid w:val="00984321"/>
    <w:rsid w:val="009843D1"/>
    <w:rsid w:val="00984429"/>
    <w:rsid w:val="00984443"/>
    <w:rsid w:val="009848D7"/>
    <w:rsid w:val="00984EC0"/>
    <w:rsid w:val="00984F1F"/>
    <w:rsid w:val="00985021"/>
    <w:rsid w:val="00985509"/>
    <w:rsid w:val="00986238"/>
    <w:rsid w:val="00986C1F"/>
    <w:rsid w:val="00987506"/>
    <w:rsid w:val="00987F80"/>
    <w:rsid w:val="0099022A"/>
    <w:rsid w:val="00990382"/>
    <w:rsid w:val="0099041A"/>
    <w:rsid w:val="00990AFA"/>
    <w:rsid w:val="00990D7C"/>
    <w:rsid w:val="0099108B"/>
    <w:rsid w:val="009913F6"/>
    <w:rsid w:val="009924F0"/>
    <w:rsid w:val="00992B9A"/>
    <w:rsid w:val="00992CB9"/>
    <w:rsid w:val="00992D74"/>
    <w:rsid w:val="00993586"/>
    <w:rsid w:val="00993CD1"/>
    <w:rsid w:val="00993EBA"/>
    <w:rsid w:val="00993FC5"/>
    <w:rsid w:val="00994395"/>
    <w:rsid w:val="009945C8"/>
    <w:rsid w:val="009946D8"/>
    <w:rsid w:val="009947E0"/>
    <w:rsid w:val="009947ED"/>
    <w:rsid w:val="00994805"/>
    <w:rsid w:val="009954D9"/>
    <w:rsid w:val="00995674"/>
    <w:rsid w:val="009956D0"/>
    <w:rsid w:val="00995F28"/>
    <w:rsid w:val="00995F7E"/>
    <w:rsid w:val="00996248"/>
    <w:rsid w:val="00996311"/>
    <w:rsid w:val="009972C0"/>
    <w:rsid w:val="00997DF1"/>
    <w:rsid w:val="00997FD2"/>
    <w:rsid w:val="009A01DD"/>
    <w:rsid w:val="009A14DA"/>
    <w:rsid w:val="009A15E9"/>
    <w:rsid w:val="009A18FB"/>
    <w:rsid w:val="009A1AFD"/>
    <w:rsid w:val="009A2693"/>
    <w:rsid w:val="009A299E"/>
    <w:rsid w:val="009A2AB8"/>
    <w:rsid w:val="009A2B3C"/>
    <w:rsid w:val="009A2E1A"/>
    <w:rsid w:val="009A2F0E"/>
    <w:rsid w:val="009A2F48"/>
    <w:rsid w:val="009A3498"/>
    <w:rsid w:val="009A3568"/>
    <w:rsid w:val="009A3B82"/>
    <w:rsid w:val="009A3D7B"/>
    <w:rsid w:val="009A3E87"/>
    <w:rsid w:val="009A3F5D"/>
    <w:rsid w:val="009A42C0"/>
    <w:rsid w:val="009A4503"/>
    <w:rsid w:val="009A49EF"/>
    <w:rsid w:val="009A52B0"/>
    <w:rsid w:val="009A57AD"/>
    <w:rsid w:val="009A590A"/>
    <w:rsid w:val="009A614A"/>
    <w:rsid w:val="009A65AD"/>
    <w:rsid w:val="009A671B"/>
    <w:rsid w:val="009A67F2"/>
    <w:rsid w:val="009A68A9"/>
    <w:rsid w:val="009A6A7B"/>
    <w:rsid w:val="009A7349"/>
    <w:rsid w:val="009A79E0"/>
    <w:rsid w:val="009A7A3E"/>
    <w:rsid w:val="009A7C1B"/>
    <w:rsid w:val="009B069B"/>
    <w:rsid w:val="009B106C"/>
    <w:rsid w:val="009B11FE"/>
    <w:rsid w:val="009B145F"/>
    <w:rsid w:val="009B1625"/>
    <w:rsid w:val="009B1759"/>
    <w:rsid w:val="009B18B3"/>
    <w:rsid w:val="009B1CD6"/>
    <w:rsid w:val="009B1CE5"/>
    <w:rsid w:val="009B206B"/>
    <w:rsid w:val="009B27D7"/>
    <w:rsid w:val="009B2B52"/>
    <w:rsid w:val="009B2DFE"/>
    <w:rsid w:val="009B3109"/>
    <w:rsid w:val="009B331F"/>
    <w:rsid w:val="009B3B85"/>
    <w:rsid w:val="009B3CF7"/>
    <w:rsid w:val="009B3D0B"/>
    <w:rsid w:val="009B4120"/>
    <w:rsid w:val="009B420A"/>
    <w:rsid w:val="009B49F3"/>
    <w:rsid w:val="009B4F0E"/>
    <w:rsid w:val="009B5122"/>
    <w:rsid w:val="009B52F3"/>
    <w:rsid w:val="009B5499"/>
    <w:rsid w:val="009B5680"/>
    <w:rsid w:val="009B5A31"/>
    <w:rsid w:val="009B5F10"/>
    <w:rsid w:val="009B5F1F"/>
    <w:rsid w:val="009B69C6"/>
    <w:rsid w:val="009B69C8"/>
    <w:rsid w:val="009B6A92"/>
    <w:rsid w:val="009B6EC4"/>
    <w:rsid w:val="009B6EDB"/>
    <w:rsid w:val="009B701E"/>
    <w:rsid w:val="009B7636"/>
    <w:rsid w:val="009C018F"/>
    <w:rsid w:val="009C0B9B"/>
    <w:rsid w:val="009C0FAA"/>
    <w:rsid w:val="009C1113"/>
    <w:rsid w:val="009C114D"/>
    <w:rsid w:val="009C11BD"/>
    <w:rsid w:val="009C124F"/>
    <w:rsid w:val="009C190F"/>
    <w:rsid w:val="009C1A52"/>
    <w:rsid w:val="009C1BC3"/>
    <w:rsid w:val="009C1E66"/>
    <w:rsid w:val="009C1EFE"/>
    <w:rsid w:val="009C1F3A"/>
    <w:rsid w:val="009C261B"/>
    <w:rsid w:val="009C2769"/>
    <w:rsid w:val="009C3AC8"/>
    <w:rsid w:val="009C3E2C"/>
    <w:rsid w:val="009C43A2"/>
    <w:rsid w:val="009C454C"/>
    <w:rsid w:val="009C4FAE"/>
    <w:rsid w:val="009C5103"/>
    <w:rsid w:val="009C526C"/>
    <w:rsid w:val="009C5315"/>
    <w:rsid w:val="009C56F8"/>
    <w:rsid w:val="009C5A94"/>
    <w:rsid w:val="009C6741"/>
    <w:rsid w:val="009C7015"/>
    <w:rsid w:val="009C734B"/>
    <w:rsid w:val="009C7DD3"/>
    <w:rsid w:val="009D016E"/>
    <w:rsid w:val="009D0712"/>
    <w:rsid w:val="009D093C"/>
    <w:rsid w:val="009D13D1"/>
    <w:rsid w:val="009D13D7"/>
    <w:rsid w:val="009D1428"/>
    <w:rsid w:val="009D14FC"/>
    <w:rsid w:val="009D1B34"/>
    <w:rsid w:val="009D1DF3"/>
    <w:rsid w:val="009D2465"/>
    <w:rsid w:val="009D24C4"/>
    <w:rsid w:val="009D2DAC"/>
    <w:rsid w:val="009D3966"/>
    <w:rsid w:val="009D3CDE"/>
    <w:rsid w:val="009D442B"/>
    <w:rsid w:val="009D4C07"/>
    <w:rsid w:val="009D533C"/>
    <w:rsid w:val="009D5F0B"/>
    <w:rsid w:val="009D6097"/>
    <w:rsid w:val="009D625B"/>
    <w:rsid w:val="009D6410"/>
    <w:rsid w:val="009D6EBD"/>
    <w:rsid w:val="009D798D"/>
    <w:rsid w:val="009D7A3E"/>
    <w:rsid w:val="009D7B5C"/>
    <w:rsid w:val="009D7C45"/>
    <w:rsid w:val="009E006F"/>
    <w:rsid w:val="009E021D"/>
    <w:rsid w:val="009E05A9"/>
    <w:rsid w:val="009E073D"/>
    <w:rsid w:val="009E1091"/>
    <w:rsid w:val="009E128A"/>
    <w:rsid w:val="009E1E54"/>
    <w:rsid w:val="009E210A"/>
    <w:rsid w:val="009E2BB9"/>
    <w:rsid w:val="009E2C0D"/>
    <w:rsid w:val="009E337F"/>
    <w:rsid w:val="009E3412"/>
    <w:rsid w:val="009E3812"/>
    <w:rsid w:val="009E3C4D"/>
    <w:rsid w:val="009E4283"/>
    <w:rsid w:val="009E4929"/>
    <w:rsid w:val="009E504D"/>
    <w:rsid w:val="009E5170"/>
    <w:rsid w:val="009E5219"/>
    <w:rsid w:val="009E5698"/>
    <w:rsid w:val="009E5793"/>
    <w:rsid w:val="009E608B"/>
    <w:rsid w:val="009E617D"/>
    <w:rsid w:val="009E6275"/>
    <w:rsid w:val="009E6845"/>
    <w:rsid w:val="009E6C39"/>
    <w:rsid w:val="009E718D"/>
    <w:rsid w:val="009E75C5"/>
    <w:rsid w:val="009E7BEE"/>
    <w:rsid w:val="009E7C4A"/>
    <w:rsid w:val="009E7CA8"/>
    <w:rsid w:val="009F119C"/>
    <w:rsid w:val="009F15CE"/>
    <w:rsid w:val="009F1D5A"/>
    <w:rsid w:val="009F2305"/>
    <w:rsid w:val="009F2A1F"/>
    <w:rsid w:val="009F30AB"/>
    <w:rsid w:val="009F367B"/>
    <w:rsid w:val="009F3B01"/>
    <w:rsid w:val="009F3FAF"/>
    <w:rsid w:val="009F4218"/>
    <w:rsid w:val="009F491D"/>
    <w:rsid w:val="009F49D3"/>
    <w:rsid w:val="009F4DF6"/>
    <w:rsid w:val="009F516F"/>
    <w:rsid w:val="009F5731"/>
    <w:rsid w:val="009F574C"/>
    <w:rsid w:val="009F5A7C"/>
    <w:rsid w:val="009F60D6"/>
    <w:rsid w:val="009F6454"/>
    <w:rsid w:val="009F6483"/>
    <w:rsid w:val="009F732F"/>
    <w:rsid w:val="009F7737"/>
    <w:rsid w:val="009F792E"/>
    <w:rsid w:val="00A0069D"/>
    <w:rsid w:val="00A00F44"/>
    <w:rsid w:val="00A010E7"/>
    <w:rsid w:val="00A01782"/>
    <w:rsid w:val="00A01B94"/>
    <w:rsid w:val="00A01DF9"/>
    <w:rsid w:val="00A0265A"/>
    <w:rsid w:val="00A02EA7"/>
    <w:rsid w:val="00A03156"/>
    <w:rsid w:val="00A03A45"/>
    <w:rsid w:val="00A03FD0"/>
    <w:rsid w:val="00A04064"/>
    <w:rsid w:val="00A0427E"/>
    <w:rsid w:val="00A04323"/>
    <w:rsid w:val="00A043F3"/>
    <w:rsid w:val="00A0494A"/>
    <w:rsid w:val="00A0547C"/>
    <w:rsid w:val="00A054A1"/>
    <w:rsid w:val="00A056CA"/>
    <w:rsid w:val="00A063B4"/>
    <w:rsid w:val="00A0693A"/>
    <w:rsid w:val="00A06CF1"/>
    <w:rsid w:val="00A07270"/>
    <w:rsid w:val="00A10113"/>
    <w:rsid w:val="00A10410"/>
    <w:rsid w:val="00A107CF"/>
    <w:rsid w:val="00A11C43"/>
    <w:rsid w:val="00A11F5B"/>
    <w:rsid w:val="00A120A9"/>
    <w:rsid w:val="00A126A1"/>
    <w:rsid w:val="00A12B4C"/>
    <w:rsid w:val="00A12BEC"/>
    <w:rsid w:val="00A13BC9"/>
    <w:rsid w:val="00A13E51"/>
    <w:rsid w:val="00A13FB2"/>
    <w:rsid w:val="00A14D94"/>
    <w:rsid w:val="00A15343"/>
    <w:rsid w:val="00A153E3"/>
    <w:rsid w:val="00A15643"/>
    <w:rsid w:val="00A158EF"/>
    <w:rsid w:val="00A15A7C"/>
    <w:rsid w:val="00A15CD3"/>
    <w:rsid w:val="00A15E52"/>
    <w:rsid w:val="00A168B1"/>
    <w:rsid w:val="00A16A76"/>
    <w:rsid w:val="00A17032"/>
    <w:rsid w:val="00A17206"/>
    <w:rsid w:val="00A17328"/>
    <w:rsid w:val="00A1739C"/>
    <w:rsid w:val="00A17558"/>
    <w:rsid w:val="00A17AC9"/>
    <w:rsid w:val="00A17B5A"/>
    <w:rsid w:val="00A17C65"/>
    <w:rsid w:val="00A2009B"/>
    <w:rsid w:val="00A20178"/>
    <w:rsid w:val="00A2019D"/>
    <w:rsid w:val="00A2047C"/>
    <w:rsid w:val="00A20500"/>
    <w:rsid w:val="00A20BCF"/>
    <w:rsid w:val="00A21584"/>
    <w:rsid w:val="00A21671"/>
    <w:rsid w:val="00A221E4"/>
    <w:rsid w:val="00A222A5"/>
    <w:rsid w:val="00A223D7"/>
    <w:rsid w:val="00A2248F"/>
    <w:rsid w:val="00A2293C"/>
    <w:rsid w:val="00A22B46"/>
    <w:rsid w:val="00A22E75"/>
    <w:rsid w:val="00A230A6"/>
    <w:rsid w:val="00A2360A"/>
    <w:rsid w:val="00A23711"/>
    <w:rsid w:val="00A23768"/>
    <w:rsid w:val="00A238A8"/>
    <w:rsid w:val="00A2393C"/>
    <w:rsid w:val="00A23ACE"/>
    <w:rsid w:val="00A2417B"/>
    <w:rsid w:val="00A24A08"/>
    <w:rsid w:val="00A24DCC"/>
    <w:rsid w:val="00A250BE"/>
    <w:rsid w:val="00A25383"/>
    <w:rsid w:val="00A259BC"/>
    <w:rsid w:val="00A265D8"/>
    <w:rsid w:val="00A266F8"/>
    <w:rsid w:val="00A26FF3"/>
    <w:rsid w:val="00A273B9"/>
    <w:rsid w:val="00A2748F"/>
    <w:rsid w:val="00A27BDA"/>
    <w:rsid w:val="00A303C5"/>
    <w:rsid w:val="00A30881"/>
    <w:rsid w:val="00A30B6A"/>
    <w:rsid w:val="00A314FF"/>
    <w:rsid w:val="00A318F4"/>
    <w:rsid w:val="00A31EF4"/>
    <w:rsid w:val="00A32E4E"/>
    <w:rsid w:val="00A33A70"/>
    <w:rsid w:val="00A33F9D"/>
    <w:rsid w:val="00A3414B"/>
    <w:rsid w:val="00A342C0"/>
    <w:rsid w:val="00A34364"/>
    <w:rsid w:val="00A34DCC"/>
    <w:rsid w:val="00A34EE7"/>
    <w:rsid w:val="00A34FA2"/>
    <w:rsid w:val="00A3547C"/>
    <w:rsid w:val="00A35747"/>
    <w:rsid w:val="00A3578C"/>
    <w:rsid w:val="00A359D7"/>
    <w:rsid w:val="00A35B70"/>
    <w:rsid w:val="00A35DAE"/>
    <w:rsid w:val="00A3655D"/>
    <w:rsid w:val="00A36A48"/>
    <w:rsid w:val="00A371F2"/>
    <w:rsid w:val="00A3730A"/>
    <w:rsid w:val="00A379B1"/>
    <w:rsid w:val="00A379C3"/>
    <w:rsid w:val="00A37B27"/>
    <w:rsid w:val="00A4009D"/>
    <w:rsid w:val="00A406C1"/>
    <w:rsid w:val="00A418DE"/>
    <w:rsid w:val="00A41D91"/>
    <w:rsid w:val="00A4202E"/>
    <w:rsid w:val="00A42323"/>
    <w:rsid w:val="00A42BBA"/>
    <w:rsid w:val="00A42CF1"/>
    <w:rsid w:val="00A43118"/>
    <w:rsid w:val="00A432E4"/>
    <w:rsid w:val="00A440A8"/>
    <w:rsid w:val="00A44B89"/>
    <w:rsid w:val="00A44DBF"/>
    <w:rsid w:val="00A450CC"/>
    <w:rsid w:val="00A451FB"/>
    <w:rsid w:val="00A461CE"/>
    <w:rsid w:val="00A46C18"/>
    <w:rsid w:val="00A46CA2"/>
    <w:rsid w:val="00A4771B"/>
    <w:rsid w:val="00A47EEC"/>
    <w:rsid w:val="00A50288"/>
    <w:rsid w:val="00A5067B"/>
    <w:rsid w:val="00A5086D"/>
    <w:rsid w:val="00A50D73"/>
    <w:rsid w:val="00A51AAD"/>
    <w:rsid w:val="00A5214A"/>
    <w:rsid w:val="00A521DD"/>
    <w:rsid w:val="00A52415"/>
    <w:rsid w:val="00A52648"/>
    <w:rsid w:val="00A526B5"/>
    <w:rsid w:val="00A52AF6"/>
    <w:rsid w:val="00A52DBF"/>
    <w:rsid w:val="00A52E4B"/>
    <w:rsid w:val="00A53883"/>
    <w:rsid w:val="00A5417F"/>
    <w:rsid w:val="00A54729"/>
    <w:rsid w:val="00A54901"/>
    <w:rsid w:val="00A54B45"/>
    <w:rsid w:val="00A54DF5"/>
    <w:rsid w:val="00A5512F"/>
    <w:rsid w:val="00A5528B"/>
    <w:rsid w:val="00A55630"/>
    <w:rsid w:val="00A55717"/>
    <w:rsid w:val="00A56B8C"/>
    <w:rsid w:val="00A579A6"/>
    <w:rsid w:val="00A60161"/>
    <w:rsid w:val="00A602B5"/>
    <w:rsid w:val="00A60994"/>
    <w:rsid w:val="00A6127D"/>
    <w:rsid w:val="00A612B3"/>
    <w:rsid w:val="00A6189C"/>
    <w:rsid w:val="00A61F6D"/>
    <w:rsid w:val="00A61FF1"/>
    <w:rsid w:val="00A6212D"/>
    <w:rsid w:val="00A621FB"/>
    <w:rsid w:val="00A62D8B"/>
    <w:rsid w:val="00A62D9F"/>
    <w:rsid w:val="00A62F0F"/>
    <w:rsid w:val="00A63582"/>
    <w:rsid w:val="00A637DA"/>
    <w:rsid w:val="00A63D32"/>
    <w:rsid w:val="00A63F83"/>
    <w:rsid w:val="00A64140"/>
    <w:rsid w:val="00A6437E"/>
    <w:rsid w:val="00A6492A"/>
    <w:rsid w:val="00A64CCF"/>
    <w:rsid w:val="00A65071"/>
    <w:rsid w:val="00A6515D"/>
    <w:rsid w:val="00A651DD"/>
    <w:rsid w:val="00A6576C"/>
    <w:rsid w:val="00A6626D"/>
    <w:rsid w:val="00A664B2"/>
    <w:rsid w:val="00A66B55"/>
    <w:rsid w:val="00A678BA"/>
    <w:rsid w:val="00A67997"/>
    <w:rsid w:val="00A67F08"/>
    <w:rsid w:val="00A706DA"/>
    <w:rsid w:val="00A710A3"/>
    <w:rsid w:val="00A71710"/>
    <w:rsid w:val="00A71B03"/>
    <w:rsid w:val="00A71D95"/>
    <w:rsid w:val="00A72494"/>
    <w:rsid w:val="00A724D4"/>
    <w:rsid w:val="00A72518"/>
    <w:rsid w:val="00A72A15"/>
    <w:rsid w:val="00A72BE0"/>
    <w:rsid w:val="00A73AD3"/>
    <w:rsid w:val="00A740BA"/>
    <w:rsid w:val="00A74FF9"/>
    <w:rsid w:val="00A75503"/>
    <w:rsid w:val="00A75ADF"/>
    <w:rsid w:val="00A75B68"/>
    <w:rsid w:val="00A75DCE"/>
    <w:rsid w:val="00A761A3"/>
    <w:rsid w:val="00A76D34"/>
    <w:rsid w:val="00A76D53"/>
    <w:rsid w:val="00A76E62"/>
    <w:rsid w:val="00A775A4"/>
    <w:rsid w:val="00A805AF"/>
    <w:rsid w:val="00A8060F"/>
    <w:rsid w:val="00A80F16"/>
    <w:rsid w:val="00A810AF"/>
    <w:rsid w:val="00A81201"/>
    <w:rsid w:val="00A82371"/>
    <w:rsid w:val="00A82FA5"/>
    <w:rsid w:val="00A83C9E"/>
    <w:rsid w:val="00A83DD1"/>
    <w:rsid w:val="00A846D9"/>
    <w:rsid w:val="00A84BC7"/>
    <w:rsid w:val="00A8523C"/>
    <w:rsid w:val="00A8573F"/>
    <w:rsid w:val="00A85E29"/>
    <w:rsid w:val="00A8618B"/>
    <w:rsid w:val="00A862F7"/>
    <w:rsid w:val="00A86906"/>
    <w:rsid w:val="00A86B53"/>
    <w:rsid w:val="00A9044F"/>
    <w:rsid w:val="00A9077D"/>
    <w:rsid w:val="00A9093F"/>
    <w:rsid w:val="00A90B4A"/>
    <w:rsid w:val="00A90DF5"/>
    <w:rsid w:val="00A91BAB"/>
    <w:rsid w:val="00A91BE7"/>
    <w:rsid w:val="00A925F5"/>
    <w:rsid w:val="00A928D3"/>
    <w:rsid w:val="00A92AD0"/>
    <w:rsid w:val="00A92BEC"/>
    <w:rsid w:val="00A93317"/>
    <w:rsid w:val="00A93EFB"/>
    <w:rsid w:val="00A944C9"/>
    <w:rsid w:val="00A9480D"/>
    <w:rsid w:val="00A94898"/>
    <w:rsid w:val="00A9543C"/>
    <w:rsid w:val="00A95FD3"/>
    <w:rsid w:val="00A96724"/>
    <w:rsid w:val="00A968C2"/>
    <w:rsid w:val="00A96BC4"/>
    <w:rsid w:val="00A96F25"/>
    <w:rsid w:val="00A97B4B"/>
    <w:rsid w:val="00AA1B94"/>
    <w:rsid w:val="00AA1C8B"/>
    <w:rsid w:val="00AA20AA"/>
    <w:rsid w:val="00AA2792"/>
    <w:rsid w:val="00AA2A60"/>
    <w:rsid w:val="00AA3D9C"/>
    <w:rsid w:val="00AA3F02"/>
    <w:rsid w:val="00AA4969"/>
    <w:rsid w:val="00AA4B23"/>
    <w:rsid w:val="00AA4D57"/>
    <w:rsid w:val="00AA5322"/>
    <w:rsid w:val="00AA5508"/>
    <w:rsid w:val="00AA5613"/>
    <w:rsid w:val="00AA66FE"/>
    <w:rsid w:val="00AA7254"/>
    <w:rsid w:val="00AA7371"/>
    <w:rsid w:val="00AA79B4"/>
    <w:rsid w:val="00AA7D20"/>
    <w:rsid w:val="00AA7DFB"/>
    <w:rsid w:val="00AA7FAF"/>
    <w:rsid w:val="00AB0332"/>
    <w:rsid w:val="00AB04A8"/>
    <w:rsid w:val="00AB05A0"/>
    <w:rsid w:val="00AB05BA"/>
    <w:rsid w:val="00AB0931"/>
    <w:rsid w:val="00AB0AA4"/>
    <w:rsid w:val="00AB0E9B"/>
    <w:rsid w:val="00AB0F49"/>
    <w:rsid w:val="00AB112F"/>
    <w:rsid w:val="00AB1534"/>
    <w:rsid w:val="00AB18F8"/>
    <w:rsid w:val="00AB1AD1"/>
    <w:rsid w:val="00AB2056"/>
    <w:rsid w:val="00AB23BB"/>
    <w:rsid w:val="00AB26DA"/>
    <w:rsid w:val="00AB2AE0"/>
    <w:rsid w:val="00AB314C"/>
    <w:rsid w:val="00AB3162"/>
    <w:rsid w:val="00AB348F"/>
    <w:rsid w:val="00AB34F3"/>
    <w:rsid w:val="00AB3934"/>
    <w:rsid w:val="00AB3DDF"/>
    <w:rsid w:val="00AB4035"/>
    <w:rsid w:val="00AB4230"/>
    <w:rsid w:val="00AB434E"/>
    <w:rsid w:val="00AB4A61"/>
    <w:rsid w:val="00AB4ACA"/>
    <w:rsid w:val="00AB4D00"/>
    <w:rsid w:val="00AB57F5"/>
    <w:rsid w:val="00AB5FD7"/>
    <w:rsid w:val="00AB6269"/>
    <w:rsid w:val="00AB662B"/>
    <w:rsid w:val="00AB6696"/>
    <w:rsid w:val="00AB67E0"/>
    <w:rsid w:val="00AB69D4"/>
    <w:rsid w:val="00AB76AA"/>
    <w:rsid w:val="00AB78B1"/>
    <w:rsid w:val="00AC0047"/>
    <w:rsid w:val="00AC0787"/>
    <w:rsid w:val="00AC086F"/>
    <w:rsid w:val="00AC0A22"/>
    <w:rsid w:val="00AC0D53"/>
    <w:rsid w:val="00AC1017"/>
    <w:rsid w:val="00AC168D"/>
    <w:rsid w:val="00AC22A2"/>
    <w:rsid w:val="00AC268C"/>
    <w:rsid w:val="00AC269D"/>
    <w:rsid w:val="00AC2722"/>
    <w:rsid w:val="00AC2AC4"/>
    <w:rsid w:val="00AC30F1"/>
    <w:rsid w:val="00AC3DDE"/>
    <w:rsid w:val="00AC41AB"/>
    <w:rsid w:val="00AC41AC"/>
    <w:rsid w:val="00AC4466"/>
    <w:rsid w:val="00AC5124"/>
    <w:rsid w:val="00AC532D"/>
    <w:rsid w:val="00AC5410"/>
    <w:rsid w:val="00AC5FDB"/>
    <w:rsid w:val="00AC643B"/>
    <w:rsid w:val="00AC6EC5"/>
    <w:rsid w:val="00AC6FC6"/>
    <w:rsid w:val="00AC7482"/>
    <w:rsid w:val="00AC7534"/>
    <w:rsid w:val="00AC78F4"/>
    <w:rsid w:val="00AC7DBE"/>
    <w:rsid w:val="00AC7FF8"/>
    <w:rsid w:val="00AD0275"/>
    <w:rsid w:val="00AD0B2A"/>
    <w:rsid w:val="00AD107D"/>
    <w:rsid w:val="00AD10DA"/>
    <w:rsid w:val="00AD132B"/>
    <w:rsid w:val="00AD1346"/>
    <w:rsid w:val="00AD17A9"/>
    <w:rsid w:val="00AD197A"/>
    <w:rsid w:val="00AD1BEC"/>
    <w:rsid w:val="00AD1D52"/>
    <w:rsid w:val="00AD1FC4"/>
    <w:rsid w:val="00AD227B"/>
    <w:rsid w:val="00AD22FE"/>
    <w:rsid w:val="00AD2BCD"/>
    <w:rsid w:val="00AD303E"/>
    <w:rsid w:val="00AD3426"/>
    <w:rsid w:val="00AD37A7"/>
    <w:rsid w:val="00AD3910"/>
    <w:rsid w:val="00AD39CA"/>
    <w:rsid w:val="00AD3A14"/>
    <w:rsid w:val="00AD3A2D"/>
    <w:rsid w:val="00AD3DD9"/>
    <w:rsid w:val="00AD42F6"/>
    <w:rsid w:val="00AD4C9D"/>
    <w:rsid w:val="00AD4D81"/>
    <w:rsid w:val="00AD5501"/>
    <w:rsid w:val="00AD5536"/>
    <w:rsid w:val="00AD592D"/>
    <w:rsid w:val="00AD5CAC"/>
    <w:rsid w:val="00AD5CCB"/>
    <w:rsid w:val="00AD5E9A"/>
    <w:rsid w:val="00AD67B3"/>
    <w:rsid w:val="00AD6B25"/>
    <w:rsid w:val="00AD7283"/>
    <w:rsid w:val="00AD72A7"/>
    <w:rsid w:val="00AD737C"/>
    <w:rsid w:val="00AD73C4"/>
    <w:rsid w:val="00AD7487"/>
    <w:rsid w:val="00AD766E"/>
    <w:rsid w:val="00AE04D4"/>
    <w:rsid w:val="00AE0CDA"/>
    <w:rsid w:val="00AE0D1D"/>
    <w:rsid w:val="00AE1E66"/>
    <w:rsid w:val="00AE200A"/>
    <w:rsid w:val="00AE2C45"/>
    <w:rsid w:val="00AE2D2E"/>
    <w:rsid w:val="00AE357E"/>
    <w:rsid w:val="00AE37AB"/>
    <w:rsid w:val="00AE37C4"/>
    <w:rsid w:val="00AE3C5B"/>
    <w:rsid w:val="00AE439B"/>
    <w:rsid w:val="00AE487F"/>
    <w:rsid w:val="00AE4D1F"/>
    <w:rsid w:val="00AE520A"/>
    <w:rsid w:val="00AE5334"/>
    <w:rsid w:val="00AE5986"/>
    <w:rsid w:val="00AE6004"/>
    <w:rsid w:val="00AE60AA"/>
    <w:rsid w:val="00AE6CB1"/>
    <w:rsid w:val="00AE71C8"/>
    <w:rsid w:val="00AE748A"/>
    <w:rsid w:val="00AE7DAB"/>
    <w:rsid w:val="00AF03CF"/>
    <w:rsid w:val="00AF0D72"/>
    <w:rsid w:val="00AF0D73"/>
    <w:rsid w:val="00AF0DCE"/>
    <w:rsid w:val="00AF17FA"/>
    <w:rsid w:val="00AF236F"/>
    <w:rsid w:val="00AF25C2"/>
    <w:rsid w:val="00AF3095"/>
    <w:rsid w:val="00AF45EF"/>
    <w:rsid w:val="00AF46E8"/>
    <w:rsid w:val="00AF4D4E"/>
    <w:rsid w:val="00AF597F"/>
    <w:rsid w:val="00AF5DB0"/>
    <w:rsid w:val="00AF6A42"/>
    <w:rsid w:val="00AF736F"/>
    <w:rsid w:val="00AF7E19"/>
    <w:rsid w:val="00B00296"/>
    <w:rsid w:val="00B00BD2"/>
    <w:rsid w:val="00B01642"/>
    <w:rsid w:val="00B01B19"/>
    <w:rsid w:val="00B01C3A"/>
    <w:rsid w:val="00B02248"/>
    <w:rsid w:val="00B022AA"/>
    <w:rsid w:val="00B02464"/>
    <w:rsid w:val="00B02840"/>
    <w:rsid w:val="00B02962"/>
    <w:rsid w:val="00B02C81"/>
    <w:rsid w:val="00B0312D"/>
    <w:rsid w:val="00B03265"/>
    <w:rsid w:val="00B033EF"/>
    <w:rsid w:val="00B038C7"/>
    <w:rsid w:val="00B03949"/>
    <w:rsid w:val="00B03E68"/>
    <w:rsid w:val="00B04067"/>
    <w:rsid w:val="00B041A0"/>
    <w:rsid w:val="00B041AB"/>
    <w:rsid w:val="00B048B6"/>
    <w:rsid w:val="00B05642"/>
    <w:rsid w:val="00B05F00"/>
    <w:rsid w:val="00B0644F"/>
    <w:rsid w:val="00B0706D"/>
    <w:rsid w:val="00B07632"/>
    <w:rsid w:val="00B07AC6"/>
    <w:rsid w:val="00B07F99"/>
    <w:rsid w:val="00B102E7"/>
    <w:rsid w:val="00B107ED"/>
    <w:rsid w:val="00B10A59"/>
    <w:rsid w:val="00B10B2B"/>
    <w:rsid w:val="00B10B86"/>
    <w:rsid w:val="00B10D3D"/>
    <w:rsid w:val="00B10DD7"/>
    <w:rsid w:val="00B10FFD"/>
    <w:rsid w:val="00B11469"/>
    <w:rsid w:val="00B11885"/>
    <w:rsid w:val="00B11C30"/>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726C"/>
    <w:rsid w:val="00B17629"/>
    <w:rsid w:val="00B178B0"/>
    <w:rsid w:val="00B17AB6"/>
    <w:rsid w:val="00B20271"/>
    <w:rsid w:val="00B206D1"/>
    <w:rsid w:val="00B20E30"/>
    <w:rsid w:val="00B2149C"/>
    <w:rsid w:val="00B214BE"/>
    <w:rsid w:val="00B215A4"/>
    <w:rsid w:val="00B21811"/>
    <w:rsid w:val="00B22191"/>
    <w:rsid w:val="00B2234F"/>
    <w:rsid w:val="00B22748"/>
    <w:rsid w:val="00B22787"/>
    <w:rsid w:val="00B22AC5"/>
    <w:rsid w:val="00B22B88"/>
    <w:rsid w:val="00B22DFA"/>
    <w:rsid w:val="00B22ED0"/>
    <w:rsid w:val="00B22EEE"/>
    <w:rsid w:val="00B230FD"/>
    <w:rsid w:val="00B23124"/>
    <w:rsid w:val="00B238A0"/>
    <w:rsid w:val="00B238AB"/>
    <w:rsid w:val="00B24242"/>
    <w:rsid w:val="00B242C2"/>
    <w:rsid w:val="00B24355"/>
    <w:rsid w:val="00B247BE"/>
    <w:rsid w:val="00B24907"/>
    <w:rsid w:val="00B24B65"/>
    <w:rsid w:val="00B24C20"/>
    <w:rsid w:val="00B25508"/>
    <w:rsid w:val="00B256E9"/>
    <w:rsid w:val="00B25732"/>
    <w:rsid w:val="00B25D19"/>
    <w:rsid w:val="00B261A4"/>
    <w:rsid w:val="00B263E1"/>
    <w:rsid w:val="00B2650C"/>
    <w:rsid w:val="00B267C0"/>
    <w:rsid w:val="00B26A94"/>
    <w:rsid w:val="00B26B01"/>
    <w:rsid w:val="00B26D13"/>
    <w:rsid w:val="00B27D96"/>
    <w:rsid w:val="00B3013D"/>
    <w:rsid w:val="00B3061F"/>
    <w:rsid w:val="00B30A3C"/>
    <w:rsid w:val="00B30CD9"/>
    <w:rsid w:val="00B31ECB"/>
    <w:rsid w:val="00B321B5"/>
    <w:rsid w:val="00B3253F"/>
    <w:rsid w:val="00B3269E"/>
    <w:rsid w:val="00B3282B"/>
    <w:rsid w:val="00B32836"/>
    <w:rsid w:val="00B3315F"/>
    <w:rsid w:val="00B33AD0"/>
    <w:rsid w:val="00B33C1F"/>
    <w:rsid w:val="00B3427C"/>
    <w:rsid w:val="00B3439E"/>
    <w:rsid w:val="00B3463F"/>
    <w:rsid w:val="00B34FF1"/>
    <w:rsid w:val="00B351C7"/>
    <w:rsid w:val="00B35611"/>
    <w:rsid w:val="00B36367"/>
    <w:rsid w:val="00B367B2"/>
    <w:rsid w:val="00B367DC"/>
    <w:rsid w:val="00B36810"/>
    <w:rsid w:val="00B37305"/>
    <w:rsid w:val="00B374C8"/>
    <w:rsid w:val="00B37549"/>
    <w:rsid w:val="00B375E5"/>
    <w:rsid w:val="00B37EB5"/>
    <w:rsid w:val="00B40161"/>
    <w:rsid w:val="00B40DE8"/>
    <w:rsid w:val="00B40EEE"/>
    <w:rsid w:val="00B40F64"/>
    <w:rsid w:val="00B41083"/>
    <w:rsid w:val="00B41186"/>
    <w:rsid w:val="00B413CF"/>
    <w:rsid w:val="00B41626"/>
    <w:rsid w:val="00B41C71"/>
    <w:rsid w:val="00B41E95"/>
    <w:rsid w:val="00B4252A"/>
    <w:rsid w:val="00B426D0"/>
    <w:rsid w:val="00B428A6"/>
    <w:rsid w:val="00B4294E"/>
    <w:rsid w:val="00B42A14"/>
    <w:rsid w:val="00B42B01"/>
    <w:rsid w:val="00B42C2C"/>
    <w:rsid w:val="00B42D78"/>
    <w:rsid w:val="00B4350E"/>
    <w:rsid w:val="00B4369E"/>
    <w:rsid w:val="00B43B4C"/>
    <w:rsid w:val="00B43D50"/>
    <w:rsid w:val="00B445A6"/>
    <w:rsid w:val="00B4474D"/>
    <w:rsid w:val="00B44855"/>
    <w:rsid w:val="00B44F7B"/>
    <w:rsid w:val="00B45609"/>
    <w:rsid w:val="00B45E16"/>
    <w:rsid w:val="00B45E62"/>
    <w:rsid w:val="00B46109"/>
    <w:rsid w:val="00B46C01"/>
    <w:rsid w:val="00B46ED1"/>
    <w:rsid w:val="00B47006"/>
    <w:rsid w:val="00B47BB9"/>
    <w:rsid w:val="00B47BBC"/>
    <w:rsid w:val="00B500DC"/>
    <w:rsid w:val="00B501B7"/>
    <w:rsid w:val="00B505CC"/>
    <w:rsid w:val="00B509A0"/>
    <w:rsid w:val="00B50C6A"/>
    <w:rsid w:val="00B51415"/>
    <w:rsid w:val="00B5142A"/>
    <w:rsid w:val="00B52089"/>
    <w:rsid w:val="00B5220B"/>
    <w:rsid w:val="00B524E0"/>
    <w:rsid w:val="00B5296B"/>
    <w:rsid w:val="00B52B67"/>
    <w:rsid w:val="00B539FC"/>
    <w:rsid w:val="00B53A18"/>
    <w:rsid w:val="00B53DC9"/>
    <w:rsid w:val="00B547ED"/>
    <w:rsid w:val="00B54FE3"/>
    <w:rsid w:val="00B5597D"/>
    <w:rsid w:val="00B55BB6"/>
    <w:rsid w:val="00B55ECC"/>
    <w:rsid w:val="00B56162"/>
    <w:rsid w:val="00B5631B"/>
    <w:rsid w:val="00B56D6E"/>
    <w:rsid w:val="00B56EA3"/>
    <w:rsid w:val="00B56F5E"/>
    <w:rsid w:val="00B5759E"/>
    <w:rsid w:val="00B578B1"/>
    <w:rsid w:val="00B578C6"/>
    <w:rsid w:val="00B6004E"/>
    <w:rsid w:val="00B607DC"/>
    <w:rsid w:val="00B60806"/>
    <w:rsid w:val="00B60FF4"/>
    <w:rsid w:val="00B610C6"/>
    <w:rsid w:val="00B612A3"/>
    <w:rsid w:val="00B615E6"/>
    <w:rsid w:val="00B61AA1"/>
    <w:rsid w:val="00B62191"/>
    <w:rsid w:val="00B62822"/>
    <w:rsid w:val="00B62D4C"/>
    <w:rsid w:val="00B62F0C"/>
    <w:rsid w:val="00B62F12"/>
    <w:rsid w:val="00B633EA"/>
    <w:rsid w:val="00B635E4"/>
    <w:rsid w:val="00B6387F"/>
    <w:rsid w:val="00B63A70"/>
    <w:rsid w:val="00B64076"/>
    <w:rsid w:val="00B64BE3"/>
    <w:rsid w:val="00B66858"/>
    <w:rsid w:val="00B66EC2"/>
    <w:rsid w:val="00B67209"/>
    <w:rsid w:val="00B67670"/>
    <w:rsid w:val="00B67C45"/>
    <w:rsid w:val="00B7059A"/>
    <w:rsid w:val="00B7144B"/>
    <w:rsid w:val="00B71C94"/>
    <w:rsid w:val="00B7207B"/>
    <w:rsid w:val="00B725F1"/>
    <w:rsid w:val="00B727F4"/>
    <w:rsid w:val="00B72992"/>
    <w:rsid w:val="00B72DD9"/>
    <w:rsid w:val="00B731B5"/>
    <w:rsid w:val="00B73924"/>
    <w:rsid w:val="00B7421A"/>
    <w:rsid w:val="00B7425C"/>
    <w:rsid w:val="00B743F2"/>
    <w:rsid w:val="00B747C7"/>
    <w:rsid w:val="00B74DA7"/>
    <w:rsid w:val="00B74DDE"/>
    <w:rsid w:val="00B7568E"/>
    <w:rsid w:val="00B756C6"/>
    <w:rsid w:val="00B75E15"/>
    <w:rsid w:val="00B75EFB"/>
    <w:rsid w:val="00B76027"/>
    <w:rsid w:val="00B768B0"/>
    <w:rsid w:val="00B76EA0"/>
    <w:rsid w:val="00B77205"/>
    <w:rsid w:val="00B80DD4"/>
    <w:rsid w:val="00B80E4A"/>
    <w:rsid w:val="00B82115"/>
    <w:rsid w:val="00B823C5"/>
    <w:rsid w:val="00B82656"/>
    <w:rsid w:val="00B82941"/>
    <w:rsid w:val="00B82B5E"/>
    <w:rsid w:val="00B82BCF"/>
    <w:rsid w:val="00B82EF7"/>
    <w:rsid w:val="00B8322A"/>
    <w:rsid w:val="00B8350D"/>
    <w:rsid w:val="00B84CBA"/>
    <w:rsid w:val="00B84D81"/>
    <w:rsid w:val="00B85512"/>
    <w:rsid w:val="00B86753"/>
    <w:rsid w:val="00B86969"/>
    <w:rsid w:val="00B86EC9"/>
    <w:rsid w:val="00B86EF4"/>
    <w:rsid w:val="00B902CC"/>
    <w:rsid w:val="00B90346"/>
    <w:rsid w:val="00B903BE"/>
    <w:rsid w:val="00B90461"/>
    <w:rsid w:val="00B90CA4"/>
    <w:rsid w:val="00B90CF5"/>
    <w:rsid w:val="00B910BA"/>
    <w:rsid w:val="00B91850"/>
    <w:rsid w:val="00B9186B"/>
    <w:rsid w:val="00B91967"/>
    <w:rsid w:val="00B91D47"/>
    <w:rsid w:val="00B91E17"/>
    <w:rsid w:val="00B92058"/>
    <w:rsid w:val="00B92172"/>
    <w:rsid w:val="00B92670"/>
    <w:rsid w:val="00B92F09"/>
    <w:rsid w:val="00B9322B"/>
    <w:rsid w:val="00B9331D"/>
    <w:rsid w:val="00B935BB"/>
    <w:rsid w:val="00B944D5"/>
    <w:rsid w:val="00B94866"/>
    <w:rsid w:val="00B94D1A"/>
    <w:rsid w:val="00B9568A"/>
    <w:rsid w:val="00B95CD5"/>
    <w:rsid w:val="00B9664B"/>
    <w:rsid w:val="00B97009"/>
    <w:rsid w:val="00B974A1"/>
    <w:rsid w:val="00B974DB"/>
    <w:rsid w:val="00B97776"/>
    <w:rsid w:val="00B97861"/>
    <w:rsid w:val="00BA0264"/>
    <w:rsid w:val="00BA0378"/>
    <w:rsid w:val="00BA038C"/>
    <w:rsid w:val="00BA07C6"/>
    <w:rsid w:val="00BA0C0F"/>
    <w:rsid w:val="00BA1445"/>
    <w:rsid w:val="00BA1A6C"/>
    <w:rsid w:val="00BA1E6E"/>
    <w:rsid w:val="00BA241F"/>
    <w:rsid w:val="00BA257F"/>
    <w:rsid w:val="00BA2711"/>
    <w:rsid w:val="00BA2C83"/>
    <w:rsid w:val="00BA4586"/>
    <w:rsid w:val="00BA48C9"/>
    <w:rsid w:val="00BA4E1F"/>
    <w:rsid w:val="00BA51ED"/>
    <w:rsid w:val="00BA56A8"/>
    <w:rsid w:val="00BA59DD"/>
    <w:rsid w:val="00BA6210"/>
    <w:rsid w:val="00BA6417"/>
    <w:rsid w:val="00BA6C77"/>
    <w:rsid w:val="00BA6FA9"/>
    <w:rsid w:val="00BA6FBB"/>
    <w:rsid w:val="00BA775D"/>
    <w:rsid w:val="00BA7D0F"/>
    <w:rsid w:val="00BA7E30"/>
    <w:rsid w:val="00BB02F3"/>
    <w:rsid w:val="00BB0399"/>
    <w:rsid w:val="00BB07E6"/>
    <w:rsid w:val="00BB0933"/>
    <w:rsid w:val="00BB0EBF"/>
    <w:rsid w:val="00BB183F"/>
    <w:rsid w:val="00BB1DC7"/>
    <w:rsid w:val="00BB1E0D"/>
    <w:rsid w:val="00BB21C2"/>
    <w:rsid w:val="00BB2B40"/>
    <w:rsid w:val="00BB3121"/>
    <w:rsid w:val="00BB35BD"/>
    <w:rsid w:val="00BB40BA"/>
    <w:rsid w:val="00BB45B1"/>
    <w:rsid w:val="00BB4666"/>
    <w:rsid w:val="00BB467B"/>
    <w:rsid w:val="00BB4708"/>
    <w:rsid w:val="00BB4B22"/>
    <w:rsid w:val="00BB4B74"/>
    <w:rsid w:val="00BB54C7"/>
    <w:rsid w:val="00BB584E"/>
    <w:rsid w:val="00BB5A56"/>
    <w:rsid w:val="00BB5AF2"/>
    <w:rsid w:val="00BB60ED"/>
    <w:rsid w:val="00BB6155"/>
    <w:rsid w:val="00BB6785"/>
    <w:rsid w:val="00BB67D7"/>
    <w:rsid w:val="00BB7058"/>
    <w:rsid w:val="00BB70F7"/>
    <w:rsid w:val="00BB7596"/>
    <w:rsid w:val="00BB7AE1"/>
    <w:rsid w:val="00BC01E5"/>
    <w:rsid w:val="00BC02F1"/>
    <w:rsid w:val="00BC0726"/>
    <w:rsid w:val="00BC07CF"/>
    <w:rsid w:val="00BC09E2"/>
    <w:rsid w:val="00BC1083"/>
    <w:rsid w:val="00BC16F6"/>
    <w:rsid w:val="00BC174D"/>
    <w:rsid w:val="00BC1E55"/>
    <w:rsid w:val="00BC2130"/>
    <w:rsid w:val="00BC217B"/>
    <w:rsid w:val="00BC290C"/>
    <w:rsid w:val="00BC31E3"/>
    <w:rsid w:val="00BC3F95"/>
    <w:rsid w:val="00BC4065"/>
    <w:rsid w:val="00BC433C"/>
    <w:rsid w:val="00BC437F"/>
    <w:rsid w:val="00BC4858"/>
    <w:rsid w:val="00BC48CF"/>
    <w:rsid w:val="00BC4FA1"/>
    <w:rsid w:val="00BC6054"/>
    <w:rsid w:val="00BC6986"/>
    <w:rsid w:val="00BC6BED"/>
    <w:rsid w:val="00BC6E32"/>
    <w:rsid w:val="00BC6F03"/>
    <w:rsid w:val="00BC6F60"/>
    <w:rsid w:val="00BC6F90"/>
    <w:rsid w:val="00BC6F98"/>
    <w:rsid w:val="00BC75AC"/>
    <w:rsid w:val="00BC7722"/>
    <w:rsid w:val="00BC77F5"/>
    <w:rsid w:val="00BD04D6"/>
    <w:rsid w:val="00BD08AB"/>
    <w:rsid w:val="00BD0C74"/>
    <w:rsid w:val="00BD107B"/>
    <w:rsid w:val="00BD171D"/>
    <w:rsid w:val="00BD175F"/>
    <w:rsid w:val="00BD1B6B"/>
    <w:rsid w:val="00BD1BDF"/>
    <w:rsid w:val="00BD2186"/>
    <w:rsid w:val="00BD2401"/>
    <w:rsid w:val="00BD29A2"/>
    <w:rsid w:val="00BD2B07"/>
    <w:rsid w:val="00BD2B52"/>
    <w:rsid w:val="00BD2FF6"/>
    <w:rsid w:val="00BD316C"/>
    <w:rsid w:val="00BD338C"/>
    <w:rsid w:val="00BD3E58"/>
    <w:rsid w:val="00BD3FAF"/>
    <w:rsid w:val="00BD4146"/>
    <w:rsid w:val="00BD494B"/>
    <w:rsid w:val="00BD4E28"/>
    <w:rsid w:val="00BD5135"/>
    <w:rsid w:val="00BD5176"/>
    <w:rsid w:val="00BD59AC"/>
    <w:rsid w:val="00BD5A5B"/>
    <w:rsid w:val="00BD5DFC"/>
    <w:rsid w:val="00BD5E97"/>
    <w:rsid w:val="00BD60C0"/>
    <w:rsid w:val="00BD6243"/>
    <w:rsid w:val="00BD66BE"/>
    <w:rsid w:val="00BD679A"/>
    <w:rsid w:val="00BD6A31"/>
    <w:rsid w:val="00BD6BE6"/>
    <w:rsid w:val="00BE0172"/>
    <w:rsid w:val="00BE02FB"/>
    <w:rsid w:val="00BE045E"/>
    <w:rsid w:val="00BE0482"/>
    <w:rsid w:val="00BE09E5"/>
    <w:rsid w:val="00BE0AD0"/>
    <w:rsid w:val="00BE18CF"/>
    <w:rsid w:val="00BE1C50"/>
    <w:rsid w:val="00BE218C"/>
    <w:rsid w:val="00BE26A5"/>
    <w:rsid w:val="00BE2CE1"/>
    <w:rsid w:val="00BE2EC9"/>
    <w:rsid w:val="00BE2EF9"/>
    <w:rsid w:val="00BE2F01"/>
    <w:rsid w:val="00BE3337"/>
    <w:rsid w:val="00BE33CA"/>
    <w:rsid w:val="00BE3AEE"/>
    <w:rsid w:val="00BE3BD3"/>
    <w:rsid w:val="00BE3BE9"/>
    <w:rsid w:val="00BE3F11"/>
    <w:rsid w:val="00BE4546"/>
    <w:rsid w:val="00BE47C5"/>
    <w:rsid w:val="00BE4F89"/>
    <w:rsid w:val="00BE57D0"/>
    <w:rsid w:val="00BE5B14"/>
    <w:rsid w:val="00BE6BAF"/>
    <w:rsid w:val="00BE6E2C"/>
    <w:rsid w:val="00BE6F50"/>
    <w:rsid w:val="00BE731D"/>
    <w:rsid w:val="00BE75F2"/>
    <w:rsid w:val="00BF0995"/>
    <w:rsid w:val="00BF0D61"/>
    <w:rsid w:val="00BF1217"/>
    <w:rsid w:val="00BF144A"/>
    <w:rsid w:val="00BF17BF"/>
    <w:rsid w:val="00BF1EB8"/>
    <w:rsid w:val="00BF1F98"/>
    <w:rsid w:val="00BF23A2"/>
    <w:rsid w:val="00BF29E9"/>
    <w:rsid w:val="00BF30DC"/>
    <w:rsid w:val="00BF34BD"/>
    <w:rsid w:val="00BF36F2"/>
    <w:rsid w:val="00BF3B3B"/>
    <w:rsid w:val="00BF3DAA"/>
    <w:rsid w:val="00BF4514"/>
    <w:rsid w:val="00BF4929"/>
    <w:rsid w:val="00BF553F"/>
    <w:rsid w:val="00BF567A"/>
    <w:rsid w:val="00BF5BEA"/>
    <w:rsid w:val="00BF6255"/>
    <w:rsid w:val="00BF62DB"/>
    <w:rsid w:val="00BF633C"/>
    <w:rsid w:val="00BF64C0"/>
    <w:rsid w:val="00BF6B95"/>
    <w:rsid w:val="00BF7A60"/>
    <w:rsid w:val="00C00A98"/>
    <w:rsid w:val="00C01120"/>
    <w:rsid w:val="00C014FF"/>
    <w:rsid w:val="00C018BF"/>
    <w:rsid w:val="00C018F7"/>
    <w:rsid w:val="00C0192E"/>
    <w:rsid w:val="00C01CC6"/>
    <w:rsid w:val="00C01F8C"/>
    <w:rsid w:val="00C0269D"/>
    <w:rsid w:val="00C02EFE"/>
    <w:rsid w:val="00C032C9"/>
    <w:rsid w:val="00C03852"/>
    <w:rsid w:val="00C03BE7"/>
    <w:rsid w:val="00C04162"/>
    <w:rsid w:val="00C043BE"/>
    <w:rsid w:val="00C04BB9"/>
    <w:rsid w:val="00C052DF"/>
    <w:rsid w:val="00C05585"/>
    <w:rsid w:val="00C05E28"/>
    <w:rsid w:val="00C06065"/>
    <w:rsid w:val="00C06080"/>
    <w:rsid w:val="00C06271"/>
    <w:rsid w:val="00C063A4"/>
    <w:rsid w:val="00C069B4"/>
    <w:rsid w:val="00C07E1A"/>
    <w:rsid w:val="00C102E6"/>
    <w:rsid w:val="00C10449"/>
    <w:rsid w:val="00C10533"/>
    <w:rsid w:val="00C107C8"/>
    <w:rsid w:val="00C108FE"/>
    <w:rsid w:val="00C10C29"/>
    <w:rsid w:val="00C10E92"/>
    <w:rsid w:val="00C11326"/>
    <w:rsid w:val="00C116DE"/>
    <w:rsid w:val="00C11E7E"/>
    <w:rsid w:val="00C125DA"/>
    <w:rsid w:val="00C128F6"/>
    <w:rsid w:val="00C12E06"/>
    <w:rsid w:val="00C1308D"/>
    <w:rsid w:val="00C13A50"/>
    <w:rsid w:val="00C13B32"/>
    <w:rsid w:val="00C13CD6"/>
    <w:rsid w:val="00C13F0E"/>
    <w:rsid w:val="00C141C7"/>
    <w:rsid w:val="00C14543"/>
    <w:rsid w:val="00C14691"/>
    <w:rsid w:val="00C147C3"/>
    <w:rsid w:val="00C14BC5"/>
    <w:rsid w:val="00C14DC7"/>
    <w:rsid w:val="00C150D4"/>
    <w:rsid w:val="00C15122"/>
    <w:rsid w:val="00C15AA9"/>
    <w:rsid w:val="00C15F6C"/>
    <w:rsid w:val="00C16366"/>
    <w:rsid w:val="00C165FE"/>
    <w:rsid w:val="00C16C26"/>
    <w:rsid w:val="00C16F8B"/>
    <w:rsid w:val="00C1725B"/>
    <w:rsid w:val="00C17285"/>
    <w:rsid w:val="00C17344"/>
    <w:rsid w:val="00C1744B"/>
    <w:rsid w:val="00C174C4"/>
    <w:rsid w:val="00C175C9"/>
    <w:rsid w:val="00C177C9"/>
    <w:rsid w:val="00C20571"/>
    <w:rsid w:val="00C20602"/>
    <w:rsid w:val="00C208CE"/>
    <w:rsid w:val="00C20BC0"/>
    <w:rsid w:val="00C20D95"/>
    <w:rsid w:val="00C21170"/>
    <w:rsid w:val="00C2124C"/>
    <w:rsid w:val="00C21707"/>
    <w:rsid w:val="00C21CA3"/>
    <w:rsid w:val="00C221A8"/>
    <w:rsid w:val="00C2251A"/>
    <w:rsid w:val="00C22ABF"/>
    <w:rsid w:val="00C22BF3"/>
    <w:rsid w:val="00C22BFF"/>
    <w:rsid w:val="00C2307F"/>
    <w:rsid w:val="00C23772"/>
    <w:rsid w:val="00C23A4C"/>
    <w:rsid w:val="00C2406B"/>
    <w:rsid w:val="00C24135"/>
    <w:rsid w:val="00C24C48"/>
    <w:rsid w:val="00C257CE"/>
    <w:rsid w:val="00C25D46"/>
    <w:rsid w:val="00C266AA"/>
    <w:rsid w:val="00C26A8F"/>
    <w:rsid w:val="00C26EBE"/>
    <w:rsid w:val="00C3052A"/>
    <w:rsid w:val="00C30A90"/>
    <w:rsid w:val="00C30E71"/>
    <w:rsid w:val="00C31050"/>
    <w:rsid w:val="00C31361"/>
    <w:rsid w:val="00C3196E"/>
    <w:rsid w:val="00C31A6A"/>
    <w:rsid w:val="00C31B95"/>
    <w:rsid w:val="00C32386"/>
    <w:rsid w:val="00C328FB"/>
    <w:rsid w:val="00C32A3B"/>
    <w:rsid w:val="00C32BD8"/>
    <w:rsid w:val="00C32F9C"/>
    <w:rsid w:val="00C33ACB"/>
    <w:rsid w:val="00C33D7B"/>
    <w:rsid w:val="00C33E84"/>
    <w:rsid w:val="00C33F71"/>
    <w:rsid w:val="00C34C36"/>
    <w:rsid w:val="00C3529D"/>
    <w:rsid w:val="00C3545D"/>
    <w:rsid w:val="00C354DE"/>
    <w:rsid w:val="00C35746"/>
    <w:rsid w:val="00C35832"/>
    <w:rsid w:val="00C35A2B"/>
    <w:rsid w:val="00C368FE"/>
    <w:rsid w:val="00C37995"/>
    <w:rsid w:val="00C37FFE"/>
    <w:rsid w:val="00C404FC"/>
    <w:rsid w:val="00C40D17"/>
    <w:rsid w:val="00C410C6"/>
    <w:rsid w:val="00C410FB"/>
    <w:rsid w:val="00C41821"/>
    <w:rsid w:val="00C41950"/>
    <w:rsid w:val="00C41AAC"/>
    <w:rsid w:val="00C41DD8"/>
    <w:rsid w:val="00C41E60"/>
    <w:rsid w:val="00C41F5A"/>
    <w:rsid w:val="00C4242C"/>
    <w:rsid w:val="00C42737"/>
    <w:rsid w:val="00C427E9"/>
    <w:rsid w:val="00C42C74"/>
    <w:rsid w:val="00C437B9"/>
    <w:rsid w:val="00C43EB8"/>
    <w:rsid w:val="00C44A9B"/>
    <w:rsid w:val="00C4503F"/>
    <w:rsid w:val="00C45307"/>
    <w:rsid w:val="00C45BD1"/>
    <w:rsid w:val="00C45E79"/>
    <w:rsid w:val="00C45EB0"/>
    <w:rsid w:val="00C45FD2"/>
    <w:rsid w:val="00C4671E"/>
    <w:rsid w:val="00C4694E"/>
    <w:rsid w:val="00C46AE9"/>
    <w:rsid w:val="00C46E90"/>
    <w:rsid w:val="00C46F21"/>
    <w:rsid w:val="00C4723B"/>
    <w:rsid w:val="00C475F8"/>
    <w:rsid w:val="00C47EAE"/>
    <w:rsid w:val="00C50100"/>
    <w:rsid w:val="00C50292"/>
    <w:rsid w:val="00C512C2"/>
    <w:rsid w:val="00C51499"/>
    <w:rsid w:val="00C51C2A"/>
    <w:rsid w:val="00C522D5"/>
    <w:rsid w:val="00C5233C"/>
    <w:rsid w:val="00C52C7B"/>
    <w:rsid w:val="00C52D0B"/>
    <w:rsid w:val="00C5329F"/>
    <w:rsid w:val="00C53A1C"/>
    <w:rsid w:val="00C53D9D"/>
    <w:rsid w:val="00C53F85"/>
    <w:rsid w:val="00C54570"/>
    <w:rsid w:val="00C5468D"/>
    <w:rsid w:val="00C54B7B"/>
    <w:rsid w:val="00C555F2"/>
    <w:rsid w:val="00C559E5"/>
    <w:rsid w:val="00C56799"/>
    <w:rsid w:val="00C568C9"/>
    <w:rsid w:val="00C57260"/>
    <w:rsid w:val="00C574D1"/>
    <w:rsid w:val="00C57995"/>
    <w:rsid w:val="00C57D38"/>
    <w:rsid w:val="00C60010"/>
    <w:rsid w:val="00C60102"/>
    <w:rsid w:val="00C6012C"/>
    <w:rsid w:val="00C6070F"/>
    <w:rsid w:val="00C60E1B"/>
    <w:rsid w:val="00C61A9F"/>
    <w:rsid w:val="00C61E76"/>
    <w:rsid w:val="00C6292D"/>
    <w:rsid w:val="00C62F21"/>
    <w:rsid w:val="00C63645"/>
    <w:rsid w:val="00C640FB"/>
    <w:rsid w:val="00C64384"/>
    <w:rsid w:val="00C645B1"/>
    <w:rsid w:val="00C64B70"/>
    <w:rsid w:val="00C65473"/>
    <w:rsid w:val="00C65E10"/>
    <w:rsid w:val="00C668E6"/>
    <w:rsid w:val="00C67DC3"/>
    <w:rsid w:val="00C70236"/>
    <w:rsid w:val="00C70250"/>
    <w:rsid w:val="00C704A5"/>
    <w:rsid w:val="00C70590"/>
    <w:rsid w:val="00C70948"/>
    <w:rsid w:val="00C70E65"/>
    <w:rsid w:val="00C71091"/>
    <w:rsid w:val="00C71794"/>
    <w:rsid w:val="00C71ABE"/>
    <w:rsid w:val="00C71DA4"/>
    <w:rsid w:val="00C72557"/>
    <w:rsid w:val="00C72D4B"/>
    <w:rsid w:val="00C73465"/>
    <w:rsid w:val="00C73E14"/>
    <w:rsid w:val="00C74449"/>
    <w:rsid w:val="00C74457"/>
    <w:rsid w:val="00C75179"/>
    <w:rsid w:val="00C754F8"/>
    <w:rsid w:val="00C75EAD"/>
    <w:rsid w:val="00C763D9"/>
    <w:rsid w:val="00C76654"/>
    <w:rsid w:val="00C76DF0"/>
    <w:rsid w:val="00C7727C"/>
    <w:rsid w:val="00C7727E"/>
    <w:rsid w:val="00C778F9"/>
    <w:rsid w:val="00C7790F"/>
    <w:rsid w:val="00C77C93"/>
    <w:rsid w:val="00C8044D"/>
    <w:rsid w:val="00C804DB"/>
    <w:rsid w:val="00C80660"/>
    <w:rsid w:val="00C80781"/>
    <w:rsid w:val="00C812B2"/>
    <w:rsid w:val="00C8144B"/>
    <w:rsid w:val="00C81C12"/>
    <w:rsid w:val="00C82525"/>
    <w:rsid w:val="00C825E8"/>
    <w:rsid w:val="00C82632"/>
    <w:rsid w:val="00C826ED"/>
    <w:rsid w:val="00C82F6B"/>
    <w:rsid w:val="00C834F1"/>
    <w:rsid w:val="00C83748"/>
    <w:rsid w:val="00C83FE0"/>
    <w:rsid w:val="00C843DF"/>
    <w:rsid w:val="00C84844"/>
    <w:rsid w:val="00C84CB8"/>
    <w:rsid w:val="00C84D83"/>
    <w:rsid w:val="00C8516C"/>
    <w:rsid w:val="00C854E7"/>
    <w:rsid w:val="00C86018"/>
    <w:rsid w:val="00C867DE"/>
    <w:rsid w:val="00C86A8C"/>
    <w:rsid w:val="00C86EA6"/>
    <w:rsid w:val="00C8724B"/>
    <w:rsid w:val="00C8754C"/>
    <w:rsid w:val="00C87D2D"/>
    <w:rsid w:val="00C907CA"/>
    <w:rsid w:val="00C90D34"/>
    <w:rsid w:val="00C90DB3"/>
    <w:rsid w:val="00C90E7F"/>
    <w:rsid w:val="00C9135B"/>
    <w:rsid w:val="00C916D3"/>
    <w:rsid w:val="00C91FF3"/>
    <w:rsid w:val="00C920D5"/>
    <w:rsid w:val="00C92290"/>
    <w:rsid w:val="00C9270A"/>
    <w:rsid w:val="00C92C58"/>
    <w:rsid w:val="00C92EF4"/>
    <w:rsid w:val="00C92F1E"/>
    <w:rsid w:val="00C934B3"/>
    <w:rsid w:val="00C93605"/>
    <w:rsid w:val="00C93728"/>
    <w:rsid w:val="00C93BB8"/>
    <w:rsid w:val="00C93D2F"/>
    <w:rsid w:val="00C93E4D"/>
    <w:rsid w:val="00C93FED"/>
    <w:rsid w:val="00C949B1"/>
    <w:rsid w:val="00C94D6F"/>
    <w:rsid w:val="00C9518F"/>
    <w:rsid w:val="00C95255"/>
    <w:rsid w:val="00C95358"/>
    <w:rsid w:val="00C95376"/>
    <w:rsid w:val="00C95B53"/>
    <w:rsid w:val="00C96439"/>
    <w:rsid w:val="00C9684F"/>
    <w:rsid w:val="00C96F55"/>
    <w:rsid w:val="00C9716F"/>
    <w:rsid w:val="00C971A9"/>
    <w:rsid w:val="00C97DB8"/>
    <w:rsid w:val="00C97E26"/>
    <w:rsid w:val="00CA0395"/>
    <w:rsid w:val="00CA0D46"/>
    <w:rsid w:val="00CA1E3C"/>
    <w:rsid w:val="00CA1FEC"/>
    <w:rsid w:val="00CA2B88"/>
    <w:rsid w:val="00CA31B9"/>
    <w:rsid w:val="00CA3433"/>
    <w:rsid w:val="00CA37CC"/>
    <w:rsid w:val="00CA38A0"/>
    <w:rsid w:val="00CA3AC8"/>
    <w:rsid w:val="00CA43A9"/>
    <w:rsid w:val="00CA4503"/>
    <w:rsid w:val="00CA4C40"/>
    <w:rsid w:val="00CA4CEA"/>
    <w:rsid w:val="00CA6D20"/>
    <w:rsid w:val="00CA6E55"/>
    <w:rsid w:val="00CA6E74"/>
    <w:rsid w:val="00CA700B"/>
    <w:rsid w:val="00CA7943"/>
    <w:rsid w:val="00CB0B3A"/>
    <w:rsid w:val="00CB10BA"/>
    <w:rsid w:val="00CB10FD"/>
    <w:rsid w:val="00CB22E0"/>
    <w:rsid w:val="00CB24D4"/>
    <w:rsid w:val="00CB299B"/>
    <w:rsid w:val="00CB2CBC"/>
    <w:rsid w:val="00CB33B4"/>
    <w:rsid w:val="00CB3F97"/>
    <w:rsid w:val="00CB4229"/>
    <w:rsid w:val="00CB469D"/>
    <w:rsid w:val="00CB55B5"/>
    <w:rsid w:val="00CB5B4D"/>
    <w:rsid w:val="00CB5C86"/>
    <w:rsid w:val="00CB614E"/>
    <w:rsid w:val="00CB625C"/>
    <w:rsid w:val="00CB6B08"/>
    <w:rsid w:val="00CB6D73"/>
    <w:rsid w:val="00CB7170"/>
    <w:rsid w:val="00CB71A2"/>
    <w:rsid w:val="00CB767F"/>
    <w:rsid w:val="00CB7BBE"/>
    <w:rsid w:val="00CB7CC7"/>
    <w:rsid w:val="00CB7F69"/>
    <w:rsid w:val="00CC0690"/>
    <w:rsid w:val="00CC0727"/>
    <w:rsid w:val="00CC07C7"/>
    <w:rsid w:val="00CC1673"/>
    <w:rsid w:val="00CC1F70"/>
    <w:rsid w:val="00CC311D"/>
    <w:rsid w:val="00CC335B"/>
    <w:rsid w:val="00CC33E5"/>
    <w:rsid w:val="00CC3424"/>
    <w:rsid w:val="00CC34EF"/>
    <w:rsid w:val="00CC37F0"/>
    <w:rsid w:val="00CC44BA"/>
    <w:rsid w:val="00CC4805"/>
    <w:rsid w:val="00CC4EFF"/>
    <w:rsid w:val="00CC53C3"/>
    <w:rsid w:val="00CC5493"/>
    <w:rsid w:val="00CC55FD"/>
    <w:rsid w:val="00CC606B"/>
    <w:rsid w:val="00CC6180"/>
    <w:rsid w:val="00CC6226"/>
    <w:rsid w:val="00CC6580"/>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CA3"/>
    <w:rsid w:val="00CD3DC6"/>
    <w:rsid w:val="00CD4367"/>
    <w:rsid w:val="00CD4773"/>
    <w:rsid w:val="00CD4894"/>
    <w:rsid w:val="00CD4BE8"/>
    <w:rsid w:val="00CD4C83"/>
    <w:rsid w:val="00CD4EC1"/>
    <w:rsid w:val="00CD507D"/>
    <w:rsid w:val="00CD52AB"/>
    <w:rsid w:val="00CD67B0"/>
    <w:rsid w:val="00CD692F"/>
    <w:rsid w:val="00CD70B0"/>
    <w:rsid w:val="00CD73D6"/>
    <w:rsid w:val="00CD7466"/>
    <w:rsid w:val="00CD7C95"/>
    <w:rsid w:val="00CD7E87"/>
    <w:rsid w:val="00CE069D"/>
    <w:rsid w:val="00CE0EB3"/>
    <w:rsid w:val="00CE1043"/>
    <w:rsid w:val="00CE1313"/>
    <w:rsid w:val="00CE165E"/>
    <w:rsid w:val="00CE19B3"/>
    <w:rsid w:val="00CE1FF9"/>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E06"/>
    <w:rsid w:val="00CE6090"/>
    <w:rsid w:val="00CE6458"/>
    <w:rsid w:val="00CE67F3"/>
    <w:rsid w:val="00CE6FA3"/>
    <w:rsid w:val="00CE721C"/>
    <w:rsid w:val="00CE72AF"/>
    <w:rsid w:val="00CE7575"/>
    <w:rsid w:val="00CE7780"/>
    <w:rsid w:val="00CE7C77"/>
    <w:rsid w:val="00CE7CD7"/>
    <w:rsid w:val="00CE7F37"/>
    <w:rsid w:val="00CE7FD0"/>
    <w:rsid w:val="00CF05C3"/>
    <w:rsid w:val="00CF0986"/>
    <w:rsid w:val="00CF0C00"/>
    <w:rsid w:val="00CF0E59"/>
    <w:rsid w:val="00CF154A"/>
    <w:rsid w:val="00CF174F"/>
    <w:rsid w:val="00CF179C"/>
    <w:rsid w:val="00CF1D37"/>
    <w:rsid w:val="00CF217F"/>
    <w:rsid w:val="00CF2612"/>
    <w:rsid w:val="00CF270A"/>
    <w:rsid w:val="00CF2E9A"/>
    <w:rsid w:val="00CF30E9"/>
    <w:rsid w:val="00CF33F2"/>
    <w:rsid w:val="00CF4334"/>
    <w:rsid w:val="00CF47B6"/>
    <w:rsid w:val="00CF49BD"/>
    <w:rsid w:val="00CF5103"/>
    <w:rsid w:val="00CF5673"/>
    <w:rsid w:val="00CF586B"/>
    <w:rsid w:val="00CF63ED"/>
    <w:rsid w:val="00CF6D63"/>
    <w:rsid w:val="00CF6E0B"/>
    <w:rsid w:val="00CF6F97"/>
    <w:rsid w:val="00CF70E6"/>
    <w:rsid w:val="00CF7810"/>
    <w:rsid w:val="00CF79D7"/>
    <w:rsid w:val="00CF7F3B"/>
    <w:rsid w:val="00D0041B"/>
    <w:rsid w:val="00D00426"/>
    <w:rsid w:val="00D008D9"/>
    <w:rsid w:val="00D00A2C"/>
    <w:rsid w:val="00D00C19"/>
    <w:rsid w:val="00D00E5A"/>
    <w:rsid w:val="00D0132E"/>
    <w:rsid w:val="00D01439"/>
    <w:rsid w:val="00D01F05"/>
    <w:rsid w:val="00D01FE2"/>
    <w:rsid w:val="00D02696"/>
    <w:rsid w:val="00D0278D"/>
    <w:rsid w:val="00D02917"/>
    <w:rsid w:val="00D02F1B"/>
    <w:rsid w:val="00D03809"/>
    <w:rsid w:val="00D03AFD"/>
    <w:rsid w:val="00D04ECF"/>
    <w:rsid w:val="00D058BE"/>
    <w:rsid w:val="00D05944"/>
    <w:rsid w:val="00D05AF6"/>
    <w:rsid w:val="00D05CBC"/>
    <w:rsid w:val="00D0644B"/>
    <w:rsid w:val="00D06671"/>
    <w:rsid w:val="00D067B1"/>
    <w:rsid w:val="00D068D4"/>
    <w:rsid w:val="00D07096"/>
    <w:rsid w:val="00D073F7"/>
    <w:rsid w:val="00D074C6"/>
    <w:rsid w:val="00D100EC"/>
    <w:rsid w:val="00D10299"/>
    <w:rsid w:val="00D1029C"/>
    <w:rsid w:val="00D107F7"/>
    <w:rsid w:val="00D10A2C"/>
    <w:rsid w:val="00D10DB8"/>
    <w:rsid w:val="00D11E62"/>
    <w:rsid w:val="00D1234F"/>
    <w:rsid w:val="00D12558"/>
    <w:rsid w:val="00D125EB"/>
    <w:rsid w:val="00D12677"/>
    <w:rsid w:val="00D12F36"/>
    <w:rsid w:val="00D1300D"/>
    <w:rsid w:val="00D132DE"/>
    <w:rsid w:val="00D13328"/>
    <w:rsid w:val="00D14A26"/>
    <w:rsid w:val="00D150A3"/>
    <w:rsid w:val="00D153DF"/>
    <w:rsid w:val="00D154CB"/>
    <w:rsid w:val="00D1563E"/>
    <w:rsid w:val="00D15686"/>
    <w:rsid w:val="00D162EE"/>
    <w:rsid w:val="00D1644B"/>
    <w:rsid w:val="00D16510"/>
    <w:rsid w:val="00D16910"/>
    <w:rsid w:val="00D16EF5"/>
    <w:rsid w:val="00D17682"/>
    <w:rsid w:val="00D17755"/>
    <w:rsid w:val="00D178AF"/>
    <w:rsid w:val="00D179B4"/>
    <w:rsid w:val="00D20450"/>
    <w:rsid w:val="00D2073D"/>
    <w:rsid w:val="00D20ABD"/>
    <w:rsid w:val="00D20CB6"/>
    <w:rsid w:val="00D21045"/>
    <w:rsid w:val="00D214E7"/>
    <w:rsid w:val="00D21CAD"/>
    <w:rsid w:val="00D21CD4"/>
    <w:rsid w:val="00D21DA3"/>
    <w:rsid w:val="00D220D9"/>
    <w:rsid w:val="00D22156"/>
    <w:rsid w:val="00D22701"/>
    <w:rsid w:val="00D23186"/>
    <w:rsid w:val="00D247FA"/>
    <w:rsid w:val="00D2500C"/>
    <w:rsid w:val="00D25A22"/>
    <w:rsid w:val="00D26021"/>
    <w:rsid w:val="00D260D1"/>
    <w:rsid w:val="00D260F3"/>
    <w:rsid w:val="00D26335"/>
    <w:rsid w:val="00D2678E"/>
    <w:rsid w:val="00D2689D"/>
    <w:rsid w:val="00D27620"/>
    <w:rsid w:val="00D27C23"/>
    <w:rsid w:val="00D27E8F"/>
    <w:rsid w:val="00D304E3"/>
    <w:rsid w:val="00D30660"/>
    <w:rsid w:val="00D30E7F"/>
    <w:rsid w:val="00D30FF8"/>
    <w:rsid w:val="00D312EA"/>
    <w:rsid w:val="00D3164F"/>
    <w:rsid w:val="00D318A6"/>
    <w:rsid w:val="00D31C81"/>
    <w:rsid w:val="00D32CD6"/>
    <w:rsid w:val="00D32D6B"/>
    <w:rsid w:val="00D336FE"/>
    <w:rsid w:val="00D3393A"/>
    <w:rsid w:val="00D33CCF"/>
    <w:rsid w:val="00D34089"/>
    <w:rsid w:val="00D342D3"/>
    <w:rsid w:val="00D34743"/>
    <w:rsid w:val="00D34B1A"/>
    <w:rsid w:val="00D34BD4"/>
    <w:rsid w:val="00D34CC0"/>
    <w:rsid w:val="00D34F82"/>
    <w:rsid w:val="00D35734"/>
    <w:rsid w:val="00D35A87"/>
    <w:rsid w:val="00D35B15"/>
    <w:rsid w:val="00D360DB"/>
    <w:rsid w:val="00D3645E"/>
    <w:rsid w:val="00D366CE"/>
    <w:rsid w:val="00D36D4D"/>
    <w:rsid w:val="00D36E2A"/>
    <w:rsid w:val="00D370D7"/>
    <w:rsid w:val="00D3759D"/>
    <w:rsid w:val="00D37D04"/>
    <w:rsid w:val="00D4027D"/>
    <w:rsid w:val="00D412BA"/>
    <w:rsid w:val="00D41484"/>
    <w:rsid w:val="00D418DE"/>
    <w:rsid w:val="00D42E53"/>
    <w:rsid w:val="00D430E2"/>
    <w:rsid w:val="00D4356A"/>
    <w:rsid w:val="00D43926"/>
    <w:rsid w:val="00D4427E"/>
    <w:rsid w:val="00D444A0"/>
    <w:rsid w:val="00D44D50"/>
    <w:rsid w:val="00D45580"/>
    <w:rsid w:val="00D45778"/>
    <w:rsid w:val="00D464F8"/>
    <w:rsid w:val="00D465AC"/>
    <w:rsid w:val="00D46D37"/>
    <w:rsid w:val="00D47204"/>
    <w:rsid w:val="00D478DA"/>
    <w:rsid w:val="00D47C4A"/>
    <w:rsid w:val="00D47D4C"/>
    <w:rsid w:val="00D47E83"/>
    <w:rsid w:val="00D501E2"/>
    <w:rsid w:val="00D506B4"/>
    <w:rsid w:val="00D506B8"/>
    <w:rsid w:val="00D50C4F"/>
    <w:rsid w:val="00D51796"/>
    <w:rsid w:val="00D51AAF"/>
    <w:rsid w:val="00D51CF1"/>
    <w:rsid w:val="00D524D5"/>
    <w:rsid w:val="00D5284C"/>
    <w:rsid w:val="00D53036"/>
    <w:rsid w:val="00D531ED"/>
    <w:rsid w:val="00D5394E"/>
    <w:rsid w:val="00D53E68"/>
    <w:rsid w:val="00D54250"/>
    <w:rsid w:val="00D5427C"/>
    <w:rsid w:val="00D549E6"/>
    <w:rsid w:val="00D54B1C"/>
    <w:rsid w:val="00D54DDA"/>
    <w:rsid w:val="00D553EE"/>
    <w:rsid w:val="00D5599F"/>
    <w:rsid w:val="00D55AC4"/>
    <w:rsid w:val="00D55D5F"/>
    <w:rsid w:val="00D564BC"/>
    <w:rsid w:val="00D56520"/>
    <w:rsid w:val="00D567D7"/>
    <w:rsid w:val="00D56938"/>
    <w:rsid w:val="00D5697C"/>
    <w:rsid w:val="00D56BE6"/>
    <w:rsid w:val="00D5700B"/>
    <w:rsid w:val="00D57404"/>
    <w:rsid w:val="00D5745F"/>
    <w:rsid w:val="00D57988"/>
    <w:rsid w:val="00D57AB6"/>
    <w:rsid w:val="00D60196"/>
    <w:rsid w:val="00D602A9"/>
    <w:rsid w:val="00D60741"/>
    <w:rsid w:val="00D60BF5"/>
    <w:rsid w:val="00D60E35"/>
    <w:rsid w:val="00D60FE7"/>
    <w:rsid w:val="00D6164D"/>
    <w:rsid w:val="00D617E1"/>
    <w:rsid w:val="00D6262B"/>
    <w:rsid w:val="00D62937"/>
    <w:rsid w:val="00D62E39"/>
    <w:rsid w:val="00D62E52"/>
    <w:rsid w:val="00D6339D"/>
    <w:rsid w:val="00D63429"/>
    <w:rsid w:val="00D635B2"/>
    <w:rsid w:val="00D6383F"/>
    <w:rsid w:val="00D63B6E"/>
    <w:rsid w:val="00D64500"/>
    <w:rsid w:val="00D64D85"/>
    <w:rsid w:val="00D64ECB"/>
    <w:rsid w:val="00D652B9"/>
    <w:rsid w:val="00D654A1"/>
    <w:rsid w:val="00D65651"/>
    <w:rsid w:val="00D65BAB"/>
    <w:rsid w:val="00D65C71"/>
    <w:rsid w:val="00D6646E"/>
    <w:rsid w:val="00D66F9D"/>
    <w:rsid w:val="00D6744F"/>
    <w:rsid w:val="00D67744"/>
    <w:rsid w:val="00D677A2"/>
    <w:rsid w:val="00D677EA"/>
    <w:rsid w:val="00D67A91"/>
    <w:rsid w:val="00D67CB2"/>
    <w:rsid w:val="00D67ED7"/>
    <w:rsid w:val="00D70558"/>
    <w:rsid w:val="00D70838"/>
    <w:rsid w:val="00D70982"/>
    <w:rsid w:val="00D70D2B"/>
    <w:rsid w:val="00D71168"/>
    <w:rsid w:val="00D716DE"/>
    <w:rsid w:val="00D71A9B"/>
    <w:rsid w:val="00D721DA"/>
    <w:rsid w:val="00D7270D"/>
    <w:rsid w:val="00D72A86"/>
    <w:rsid w:val="00D72CB1"/>
    <w:rsid w:val="00D738B9"/>
    <w:rsid w:val="00D73DED"/>
    <w:rsid w:val="00D73E38"/>
    <w:rsid w:val="00D73F30"/>
    <w:rsid w:val="00D7495B"/>
    <w:rsid w:val="00D74D32"/>
    <w:rsid w:val="00D74EED"/>
    <w:rsid w:val="00D751B8"/>
    <w:rsid w:val="00D752CC"/>
    <w:rsid w:val="00D755A2"/>
    <w:rsid w:val="00D75CFE"/>
    <w:rsid w:val="00D75F26"/>
    <w:rsid w:val="00D76627"/>
    <w:rsid w:val="00D76B19"/>
    <w:rsid w:val="00D77285"/>
    <w:rsid w:val="00D773FC"/>
    <w:rsid w:val="00D77606"/>
    <w:rsid w:val="00D776EF"/>
    <w:rsid w:val="00D77877"/>
    <w:rsid w:val="00D77929"/>
    <w:rsid w:val="00D77B3A"/>
    <w:rsid w:val="00D77E83"/>
    <w:rsid w:val="00D8007A"/>
    <w:rsid w:val="00D800F5"/>
    <w:rsid w:val="00D8044D"/>
    <w:rsid w:val="00D80AA7"/>
    <w:rsid w:val="00D81259"/>
    <w:rsid w:val="00D814AB"/>
    <w:rsid w:val="00D81827"/>
    <w:rsid w:val="00D81D4D"/>
    <w:rsid w:val="00D82EEE"/>
    <w:rsid w:val="00D83A13"/>
    <w:rsid w:val="00D83DE4"/>
    <w:rsid w:val="00D84272"/>
    <w:rsid w:val="00D84405"/>
    <w:rsid w:val="00D851F9"/>
    <w:rsid w:val="00D85935"/>
    <w:rsid w:val="00D87250"/>
    <w:rsid w:val="00D87892"/>
    <w:rsid w:val="00D87AD8"/>
    <w:rsid w:val="00D90385"/>
    <w:rsid w:val="00D904B8"/>
    <w:rsid w:val="00D90807"/>
    <w:rsid w:val="00D90852"/>
    <w:rsid w:val="00D908C7"/>
    <w:rsid w:val="00D90B77"/>
    <w:rsid w:val="00D90D69"/>
    <w:rsid w:val="00D912DA"/>
    <w:rsid w:val="00D91ABC"/>
    <w:rsid w:val="00D92187"/>
    <w:rsid w:val="00D92A3E"/>
    <w:rsid w:val="00D92F2F"/>
    <w:rsid w:val="00D934C2"/>
    <w:rsid w:val="00D935E6"/>
    <w:rsid w:val="00D94494"/>
    <w:rsid w:val="00D947CA"/>
    <w:rsid w:val="00D9511C"/>
    <w:rsid w:val="00D9513B"/>
    <w:rsid w:val="00D95396"/>
    <w:rsid w:val="00D9555D"/>
    <w:rsid w:val="00D95701"/>
    <w:rsid w:val="00D95820"/>
    <w:rsid w:val="00D95AEB"/>
    <w:rsid w:val="00D96534"/>
    <w:rsid w:val="00D967E8"/>
    <w:rsid w:val="00D96ADC"/>
    <w:rsid w:val="00D96FF1"/>
    <w:rsid w:val="00D97634"/>
    <w:rsid w:val="00D97692"/>
    <w:rsid w:val="00D9782F"/>
    <w:rsid w:val="00D97AE0"/>
    <w:rsid w:val="00DA0002"/>
    <w:rsid w:val="00DA02D2"/>
    <w:rsid w:val="00DA0740"/>
    <w:rsid w:val="00DA07DF"/>
    <w:rsid w:val="00DA0A22"/>
    <w:rsid w:val="00DA0D1C"/>
    <w:rsid w:val="00DA109D"/>
    <w:rsid w:val="00DA11BE"/>
    <w:rsid w:val="00DA124B"/>
    <w:rsid w:val="00DA13AE"/>
    <w:rsid w:val="00DA1820"/>
    <w:rsid w:val="00DA22A9"/>
    <w:rsid w:val="00DA24CF"/>
    <w:rsid w:val="00DA24D3"/>
    <w:rsid w:val="00DA2716"/>
    <w:rsid w:val="00DA2ACF"/>
    <w:rsid w:val="00DA30E3"/>
    <w:rsid w:val="00DA3397"/>
    <w:rsid w:val="00DA3438"/>
    <w:rsid w:val="00DA35A5"/>
    <w:rsid w:val="00DA368A"/>
    <w:rsid w:val="00DA3824"/>
    <w:rsid w:val="00DA40D5"/>
    <w:rsid w:val="00DA41CB"/>
    <w:rsid w:val="00DA442E"/>
    <w:rsid w:val="00DA44D2"/>
    <w:rsid w:val="00DA46C3"/>
    <w:rsid w:val="00DA4A7E"/>
    <w:rsid w:val="00DA53EA"/>
    <w:rsid w:val="00DA581D"/>
    <w:rsid w:val="00DA5C74"/>
    <w:rsid w:val="00DA5E12"/>
    <w:rsid w:val="00DA6418"/>
    <w:rsid w:val="00DA68ED"/>
    <w:rsid w:val="00DA68F3"/>
    <w:rsid w:val="00DA6DC6"/>
    <w:rsid w:val="00DA70E1"/>
    <w:rsid w:val="00DA7131"/>
    <w:rsid w:val="00DA7449"/>
    <w:rsid w:val="00DA7542"/>
    <w:rsid w:val="00DA7690"/>
    <w:rsid w:val="00DA7D4D"/>
    <w:rsid w:val="00DB04A6"/>
    <w:rsid w:val="00DB0C34"/>
    <w:rsid w:val="00DB0ECD"/>
    <w:rsid w:val="00DB0FE8"/>
    <w:rsid w:val="00DB1054"/>
    <w:rsid w:val="00DB1056"/>
    <w:rsid w:val="00DB1F89"/>
    <w:rsid w:val="00DB20FA"/>
    <w:rsid w:val="00DB271E"/>
    <w:rsid w:val="00DB2916"/>
    <w:rsid w:val="00DB2BB8"/>
    <w:rsid w:val="00DB31B6"/>
    <w:rsid w:val="00DB34CA"/>
    <w:rsid w:val="00DB36B5"/>
    <w:rsid w:val="00DB37D8"/>
    <w:rsid w:val="00DB4118"/>
    <w:rsid w:val="00DB43C7"/>
    <w:rsid w:val="00DB620A"/>
    <w:rsid w:val="00DB6639"/>
    <w:rsid w:val="00DB6842"/>
    <w:rsid w:val="00DB6CF0"/>
    <w:rsid w:val="00DB7902"/>
    <w:rsid w:val="00DB7C09"/>
    <w:rsid w:val="00DC015E"/>
    <w:rsid w:val="00DC05A2"/>
    <w:rsid w:val="00DC0D6A"/>
    <w:rsid w:val="00DC0F0C"/>
    <w:rsid w:val="00DC151C"/>
    <w:rsid w:val="00DC21A9"/>
    <w:rsid w:val="00DC2595"/>
    <w:rsid w:val="00DC3752"/>
    <w:rsid w:val="00DC3AD3"/>
    <w:rsid w:val="00DC3C3A"/>
    <w:rsid w:val="00DC4901"/>
    <w:rsid w:val="00DC50F8"/>
    <w:rsid w:val="00DC51BD"/>
    <w:rsid w:val="00DC57FC"/>
    <w:rsid w:val="00DC5BF2"/>
    <w:rsid w:val="00DC622F"/>
    <w:rsid w:val="00DC6798"/>
    <w:rsid w:val="00DC6B78"/>
    <w:rsid w:val="00DC6DB2"/>
    <w:rsid w:val="00DC706B"/>
    <w:rsid w:val="00DC73B8"/>
    <w:rsid w:val="00DC76A1"/>
    <w:rsid w:val="00DC7B65"/>
    <w:rsid w:val="00DC7CE6"/>
    <w:rsid w:val="00DD0312"/>
    <w:rsid w:val="00DD066F"/>
    <w:rsid w:val="00DD078D"/>
    <w:rsid w:val="00DD0E15"/>
    <w:rsid w:val="00DD0F55"/>
    <w:rsid w:val="00DD0FB8"/>
    <w:rsid w:val="00DD16C4"/>
    <w:rsid w:val="00DD1821"/>
    <w:rsid w:val="00DD1E0C"/>
    <w:rsid w:val="00DD2684"/>
    <w:rsid w:val="00DD298E"/>
    <w:rsid w:val="00DD2EFF"/>
    <w:rsid w:val="00DD30B0"/>
    <w:rsid w:val="00DD34C4"/>
    <w:rsid w:val="00DD3D3C"/>
    <w:rsid w:val="00DD3F8E"/>
    <w:rsid w:val="00DD4372"/>
    <w:rsid w:val="00DD4B51"/>
    <w:rsid w:val="00DD5382"/>
    <w:rsid w:val="00DD551A"/>
    <w:rsid w:val="00DD556C"/>
    <w:rsid w:val="00DD5926"/>
    <w:rsid w:val="00DD599B"/>
    <w:rsid w:val="00DD5FF7"/>
    <w:rsid w:val="00DD62C5"/>
    <w:rsid w:val="00DD7067"/>
    <w:rsid w:val="00DD7305"/>
    <w:rsid w:val="00DD742C"/>
    <w:rsid w:val="00DD7977"/>
    <w:rsid w:val="00DD7C39"/>
    <w:rsid w:val="00DE09D0"/>
    <w:rsid w:val="00DE09DF"/>
    <w:rsid w:val="00DE0A2B"/>
    <w:rsid w:val="00DE1250"/>
    <w:rsid w:val="00DE1283"/>
    <w:rsid w:val="00DE173C"/>
    <w:rsid w:val="00DE1744"/>
    <w:rsid w:val="00DE1CDF"/>
    <w:rsid w:val="00DE1DB4"/>
    <w:rsid w:val="00DE1E50"/>
    <w:rsid w:val="00DE20C9"/>
    <w:rsid w:val="00DE21C1"/>
    <w:rsid w:val="00DE2467"/>
    <w:rsid w:val="00DE269D"/>
    <w:rsid w:val="00DE27F3"/>
    <w:rsid w:val="00DE2959"/>
    <w:rsid w:val="00DE2DB0"/>
    <w:rsid w:val="00DE2DBE"/>
    <w:rsid w:val="00DE2DCC"/>
    <w:rsid w:val="00DE2E43"/>
    <w:rsid w:val="00DE33FE"/>
    <w:rsid w:val="00DE3B1A"/>
    <w:rsid w:val="00DE419B"/>
    <w:rsid w:val="00DE42BF"/>
    <w:rsid w:val="00DE4333"/>
    <w:rsid w:val="00DE445B"/>
    <w:rsid w:val="00DE480E"/>
    <w:rsid w:val="00DE4A63"/>
    <w:rsid w:val="00DE4F7A"/>
    <w:rsid w:val="00DE522E"/>
    <w:rsid w:val="00DE59FF"/>
    <w:rsid w:val="00DE5EC6"/>
    <w:rsid w:val="00DE60DE"/>
    <w:rsid w:val="00DE6191"/>
    <w:rsid w:val="00DE6199"/>
    <w:rsid w:val="00DE6275"/>
    <w:rsid w:val="00DE74D5"/>
    <w:rsid w:val="00DE7625"/>
    <w:rsid w:val="00DF035A"/>
    <w:rsid w:val="00DF03F1"/>
    <w:rsid w:val="00DF08C2"/>
    <w:rsid w:val="00DF0A0C"/>
    <w:rsid w:val="00DF113D"/>
    <w:rsid w:val="00DF134E"/>
    <w:rsid w:val="00DF1C22"/>
    <w:rsid w:val="00DF21C7"/>
    <w:rsid w:val="00DF2292"/>
    <w:rsid w:val="00DF2E79"/>
    <w:rsid w:val="00DF3303"/>
    <w:rsid w:val="00DF3361"/>
    <w:rsid w:val="00DF3364"/>
    <w:rsid w:val="00DF3AF2"/>
    <w:rsid w:val="00DF3B13"/>
    <w:rsid w:val="00DF3C80"/>
    <w:rsid w:val="00DF3D63"/>
    <w:rsid w:val="00DF4084"/>
    <w:rsid w:val="00DF4725"/>
    <w:rsid w:val="00DF4B66"/>
    <w:rsid w:val="00DF4E58"/>
    <w:rsid w:val="00DF5B29"/>
    <w:rsid w:val="00DF5E87"/>
    <w:rsid w:val="00DF5FE8"/>
    <w:rsid w:val="00DF63D6"/>
    <w:rsid w:val="00DF6611"/>
    <w:rsid w:val="00DF6D5E"/>
    <w:rsid w:val="00DF775E"/>
    <w:rsid w:val="00DF794D"/>
    <w:rsid w:val="00DF7C81"/>
    <w:rsid w:val="00E00004"/>
    <w:rsid w:val="00E001C2"/>
    <w:rsid w:val="00E00441"/>
    <w:rsid w:val="00E011F2"/>
    <w:rsid w:val="00E019C8"/>
    <w:rsid w:val="00E027BF"/>
    <w:rsid w:val="00E02D4B"/>
    <w:rsid w:val="00E02F8B"/>
    <w:rsid w:val="00E0330F"/>
    <w:rsid w:val="00E034F4"/>
    <w:rsid w:val="00E03A7E"/>
    <w:rsid w:val="00E03DDB"/>
    <w:rsid w:val="00E044DE"/>
    <w:rsid w:val="00E04847"/>
    <w:rsid w:val="00E04EBC"/>
    <w:rsid w:val="00E04EDF"/>
    <w:rsid w:val="00E0503E"/>
    <w:rsid w:val="00E050AA"/>
    <w:rsid w:val="00E05105"/>
    <w:rsid w:val="00E05689"/>
    <w:rsid w:val="00E056E3"/>
    <w:rsid w:val="00E057F7"/>
    <w:rsid w:val="00E05AB2"/>
    <w:rsid w:val="00E05BF8"/>
    <w:rsid w:val="00E0633C"/>
    <w:rsid w:val="00E06678"/>
    <w:rsid w:val="00E06D2E"/>
    <w:rsid w:val="00E06DD9"/>
    <w:rsid w:val="00E075D2"/>
    <w:rsid w:val="00E07D8B"/>
    <w:rsid w:val="00E07D8E"/>
    <w:rsid w:val="00E1005B"/>
    <w:rsid w:val="00E104CB"/>
    <w:rsid w:val="00E10546"/>
    <w:rsid w:val="00E106C5"/>
    <w:rsid w:val="00E10E62"/>
    <w:rsid w:val="00E10FAA"/>
    <w:rsid w:val="00E1119F"/>
    <w:rsid w:val="00E11557"/>
    <w:rsid w:val="00E11720"/>
    <w:rsid w:val="00E11729"/>
    <w:rsid w:val="00E122D3"/>
    <w:rsid w:val="00E126F4"/>
    <w:rsid w:val="00E132EF"/>
    <w:rsid w:val="00E1351B"/>
    <w:rsid w:val="00E1399D"/>
    <w:rsid w:val="00E13F5D"/>
    <w:rsid w:val="00E13F66"/>
    <w:rsid w:val="00E14058"/>
    <w:rsid w:val="00E14168"/>
    <w:rsid w:val="00E142A0"/>
    <w:rsid w:val="00E142E9"/>
    <w:rsid w:val="00E146BC"/>
    <w:rsid w:val="00E14916"/>
    <w:rsid w:val="00E149AA"/>
    <w:rsid w:val="00E14D55"/>
    <w:rsid w:val="00E150A6"/>
    <w:rsid w:val="00E159C1"/>
    <w:rsid w:val="00E15AA1"/>
    <w:rsid w:val="00E15AA7"/>
    <w:rsid w:val="00E15B53"/>
    <w:rsid w:val="00E15B71"/>
    <w:rsid w:val="00E15F7F"/>
    <w:rsid w:val="00E166C0"/>
    <w:rsid w:val="00E17527"/>
    <w:rsid w:val="00E17A75"/>
    <w:rsid w:val="00E17B8B"/>
    <w:rsid w:val="00E17C86"/>
    <w:rsid w:val="00E17D0E"/>
    <w:rsid w:val="00E17FC9"/>
    <w:rsid w:val="00E20908"/>
    <w:rsid w:val="00E20B70"/>
    <w:rsid w:val="00E20E3B"/>
    <w:rsid w:val="00E21E22"/>
    <w:rsid w:val="00E21E37"/>
    <w:rsid w:val="00E2297F"/>
    <w:rsid w:val="00E22AC2"/>
    <w:rsid w:val="00E23891"/>
    <w:rsid w:val="00E2394C"/>
    <w:rsid w:val="00E23F1C"/>
    <w:rsid w:val="00E23F68"/>
    <w:rsid w:val="00E245E2"/>
    <w:rsid w:val="00E246C2"/>
    <w:rsid w:val="00E247CD"/>
    <w:rsid w:val="00E24EDA"/>
    <w:rsid w:val="00E253CA"/>
    <w:rsid w:val="00E25826"/>
    <w:rsid w:val="00E258BF"/>
    <w:rsid w:val="00E25A49"/>
    <w:rsid w:val="00E25E06"/>
    <w:rsid w:val="00E26888"/>
    <w:rsid w:val="00E27270"/>
    <w:rsid w:val="00E273DB"/>
    <w:rsid w:val="00E30632"/>
    <w:rsid w:val="00E3137D"/>
    <w:rsid w:val="00E3153A"/>
    <w:rsid w:val="00E31733"/>
    <w:rsid w:val="00E317F1"/>
    <w:rsid w:val="00E31AE5"/>
    <w:rsid w:val="00E31B3B"/>
    <w:rsid w:val="00E31B7C"/>
    <w:rsid w:val="00E32037"/>
    <w:rsid w:val="00E320CA"/>
    <w:rsid w:val="00E32125"/>
    <w:rsid w:val="00E32637"/>
    <w:rsid w:val="00E3348D"/>
    <w:rsid w:val="00E3353F"/>
    <w:rsid w:val="00E33C39"/>
    <w:rsid w:val="00E34542"/>
    <w:rsid w:val="00E345BE"/>
    <w:rsid w:val="00E3472F"/>
    <w:rsid w:val="00E3585D"/>
    <w:rsid w:val="00E35B5E"/>
    <w:rsid w:val="00E35F5C"/>
    <w:rsid w:val="00E365D6"/>
    <w:rsid w:val="00E368E0"/>
    <w:rsid w:val="00E36FB8"/>
    <w:rsid w:val="00E373E8"/>
    <w:rsid w:val="00E37B14"/>
    <w:rsid w:val="00E40010"/>
    <w:rsid w:val="00E40133"/>
    <w:rsid w:val="00E403EB"/>
    <w:rsid w:val="00E407C8"/>
    <w:rsid w:val="00E40AAD"/>
    <w:rsid w:val="00E40D08"/>
    <w:rsid w:val="00E40F5A"/>
    <w:rsid w:val="00E41322"/>
    <w:rsid w:val="00E41594"/>
    <w:rsid w:val="00E420BD"/>
    <w:rsid w:val="00E42488"/>
    <w:rsid w:val="00E42A3D"/>
    <w:rsid w:val="00E42CC9"/>
    <w:rsid w:val="00E43727"/>
    <w:rsid w:val="00E43769"/>
    <w:rsid w:val="00E43803"/>
    <w:rsid w:val="00E43BCE"/>
    <w:rsid w:val="00E43C1F"/>
    <w:rsid w:val="00E43DA8"/>
    <w:rsid w:val="00E44109"/>
    <w:rsid w:val="00E44C15"/>
    <w:rsid w:val="00E45259"/>
    <w:rsid w:val="00E4542D"/>
    <w:rsid w:val="00E45749"/>
    <w:rsid w:val="00E4579A"/>
    <w:rsid w:val="00E45AC8"/>
    <w:rsid w:val="00E45F3A"/>
    <w:rsid w:val="00E46160"/>
    <w:rsid w:val="00E4620D"/>
    <w:rsid w:val="00E469E9"/>
    <w:rsid w:val="00E46AAB"/>
    <w:rsid w:val="00E47AC4"/>
    <w:rsid w:val="00E5030B"/>
    <w:rsid w:val="00E504A0"/>
    <w:rsid w:val="00E50B68"/>
    <w:rsid w:val="00E50CC2"/>
    <w:rsid w:val="00E52496"/>
    <w:rsid w:val="00E527F0"/>
    <w:rsid w:val="00E5296A"/>
    <w:rsid w:val="00E529AE"/>
    <w:rsid w:val="00E52E4B"/>
    <w:rsid w:val="00E52E51"/>
    <w:rsid w:val="00E53127"/>
    <w:rsid w:val="00E53923"/>
    <w:rsid w:val="00E541C1"/>
    <w:rsid w:val="00E5421D"/>
    <w:rsid w:val="00E54705"/>
    <w:rsid w:val="00E54790"/>
    <w:rsid w:val="00E552BD"/>
    <w:rsid w:val="00E5558B"/>
    <w:rsid w:val="00E55E2D"/>
    <w:rsid w:val="00E55FAF"/>
    <w:rsid w:val="00E56120"/>
    <w:rsid w:val="00E561AF"/>
    <w:rsid w:val="00E56830"/>
    <w:rsid w:val="00E56CB7"/>
    <w:rsid w:val="00E56E17"/>
    <w:rsid w:val="00E57A8D"/>
    <w:rsid w:val="00E57C22"/>
    <w:rsid w:val="00E60145"/>
    <w:rsid w:val="00E60B65"/>
    <w:rsid w:val="00E60F6C"/>
    <w:rsid w:val="00E6188E"/>
    <w:rsid w:val="00E61948"/>
    <w:rsid w:val="00E62D11"/>
    <w:rsid w:val="00E62D9D"/>
    <w:rsid w:val="00E630CF"/>
    <w:rsid w:val="00E63ACF"/>
    <w:rsid w:val="00E63DDA"/>
    <w:rsid w:val="00E646CE"/>
    <w:rsid w:val="00E64941"/>
    <w:rsid w:val="00E64952"/>
    <w:rsid w:val="00E64E87"/>
    <w:rsid w:val="00E64EDE"/>
    <w:rsid w:val="00E64FDF"/>
    <w:rsid w:val="00E65D5F"/>
    <w:rsid w:val="00E666F9"/>
    <w:rsid w:val="00E66790"/>
    <w:rsid w:val="00E670BB"/>
    <w:rsid w:val="00E6796A"/>
    <w:rsid w:val="00E67B44"/>
    <w:rsid w:val="00E67CDD"/>
    <w:rsid w:val="00E67D2C"/>
    <w:rsid w:val="00E67E36"/>
    <w:rsid w:val="00E67E57"/>
    <w:rsid w:val="00E67F1C"/>
    <w:rsid w:val="00E70457"/>
    <w:rsid w:val="00E70A7F"/>
    <w:rsid w:val="00E71527"/>
    <w:rsid w:val="00E71603"/>
    <w:rsid w:val="00E7163C"/>
    <w:rsid w:val="00E7169C"/>
    <w:rsid w:val="00E72079"/>
    <w:rsid w:val="00E72CFB"/>
    <w:rsid w:val="00E73634"/>
    <w:rsid w:val="00E73EA1"/>
    <w:rsid w:val="00E7450D"/>
    <w:rsid w:val="00E749B2"/>
    <w:rsid w:val="00E74AF9"/>
    <w:rsid w:val="00E751B4"/>
    <w:rsid w:val="00E7563D"/>
    <w:rsid w:val="00E762B0"/>
    <w:rsid w:val="00E76676"/>
    <w:rsid w:val="00E767D6"/>
    <w:rsid w:val="00E7714E"/>
    <w:rsid w:val="00E7725A"/>
    <w:rsid w:val="00E774C7"/>
    <w:rsid w:val="00E77B89"/>
    <w:rsid w:val="00E77D46"/>
    <w:rsid w:val="00E81914"/>
    <w:rsid w:val="00E81A7B"/>
    <w:rsid w:val="00E833F3"/>
    <w:rsid w:val="00E83412"/>
    <w:rsid w:val="00E83461"/>
    <w:rsid w:val="00E8434F"/>
    <w:rsid w:val="00E8447E"/>
    <w:rsid w:val="00E846F5"/>
    <w:rsid w:val="00E848D0"/>
    <w:rsid w:val="00E84A61"/>
    <w:rsid w:val="00E84C52"/>
    <w:rsid w:val="00E84DED"/>
    <w:rsid w:val="00E859B5"/>
    <w:rsid w:val="00E85D1D"/>
    <w:rsid w:val="00E8646C"/>
    <w:rsid w:val="00E868C4"/>
    <w:rsid w:val="00E86930"/>
    <w:rsid w:val="00E87167"/>
    <w:rsid w:val="00E872AD"/>
    <w:rsid w:val="00E874AD"/>
    <w:rsid w:val="00E87F4E"/>
    <w:rsid w:val="00E90428"/>
    <w:rsid w:val="00E90436"/>
    <w:rsid w:val="00E90640"/>
    <w:rsid w:val="00E90A34"/>
    <w:rsid w:val="00E90BFA"/>
    <w:rsid w:val="00E90D5C"/>
    <w:rsid w:val="00E910D7"/>
    <w:rsid w:val="00E914AB"/>
    <w:rsid w:val="00E91917"/>
    <w:rsid w:val="00E91BA6"/>
    <w:rsid w:val="00E91C9E"/>
    <w:rsid w:val="00E91D39"/>
    <w:rsid w:val="00E921C9"/>
    <w:rsid w:val="00E92519"/>
    <w:rsid w:val="00E9256C"/>
    <w:rsid w:val="00E927AC"/>
    <w:rsid w:val="00E929FB"/>
    <w:rsid w:val="00E92B46"/>
    <w:rsid w:val="00E930D7"/>
    <w:rsid w:val="00E93151"/>
    <w:rsid w:val="00E9353A"/>
    <w:rsid w:val="00E93B8A"/>
    <w:rsid w:val="00E93D2D"/>
    <w:rsid w:val="00E93E03"/>
    <w:rsid w:val="00E93ED5"/>
    <w:rsid w:val="00E940CC"/>
    <w:rsid w:val="00E9418D"/>
    <w:rsid w:val="00E9448A"/>
    <w:rsid w:val="00E94639"/>
    <w:rsid w:val="00E94857"/>
    <w:rsid w:val="00E94A1F"/>
    <w:rsid w:val="00E95F9E"/>
    <w:rsid w:val="00E965BB"/>
    <w:rsid w:val="00E96728"/>
    <w:rsid w:val="00E96C19"/>
    <w:rsid w:val="00E96EE1"/>
    <w:rsid w:val="00E96F67"/>
    <w:rsid w:val="00E97266"/>
    <w:rsid w:val="00E9744A"/>
    <w:rsid w:val="00E978B1"/>
    <w:rsid w:val="00E97BF9"/>
    <w:rsid w:val="00E97ED2"/>
    <w:rsid w:val="00EA030B"/>
    <w:rsid w:val="00EA0496"/>
    <w:rsid w:val="00EA0525"/>
    <w:rsid w:val="00EA08AB"/>
    <w:rsid w:val="00EA0D36"/>
    <w:rsid w:val="00EA0E24"/>
    <w:rsid w:val="00EA1158"/>
    <w:rsid w:val="00EA1CBC"/>
    <w:rsid w:val="00EA1E6E"/>
    <w:rsid w:val="00EA228B"/>
    <w:rsid w:val="00EA2BC9"/>
    <w:rsid w:val="00EA2E21"/>
    <w:rsid w:val="00EA3505"/>
    <w:rsid w:val="00EA3793"/>
    <w:rsid w:val="00EA3A9F"/>
    <w:rsid w:val="00EA3E60"/>
    <w:rsid w:val="00EA458D"/>
    <w:rsid w:val="00EA4DC5"/>
    <w:rsid w:val="00EA6E52"/>
    <w:rsid w:val="00EA762E"/>
    <w:rsid w:val="00EA7790"/>
    <w:rsid w:val="00EA793B"/>
    <w:rsid w:val="00EB0E05"/>
    <w:rsid w:val="00EB0E6A"/>
    <w:rsid w:val="00EB10FD"/>
    <w:rsid w:val="00EB14B4"/>
    <w:rsid w:val="00EB1F9A"/>
    <w:rsid w:val="00EB23D3"/>
    <w:rsid w:val="00EB2706"/>
    <w:rsid w:val="00EB4293"/>
    <w:rsid w:val="00EB4481"/>
    <w:rsid w:val="00EB44CC"/>
    <w:rsid w:val="00EB45DD"/>
    <w:rsid w:val="00EB4FB0"/>
    <w:rsid w:val="00EB5040"/>
    <w:rsid w:val="00EB5220"/>
    <w:rsid w:val="00EB5672"/>
    <w:rsid w:val="00EB5A18"/>
    <w:rsid w:val="00EB5A9E"/>
    <w:rsid w:val="00EB5C33"/>
    <w:rsid w:val="00EB6203"/>
    <w:rsid w:val="00EB620B"/>
    <w:rsid w:val="00EB653F"/>
    <w:rsid w:val="00EB6831"/>
    <w:rsid w:val="00EB6DD7"/>
    <w:rsid w:val="00EB7365"/>
    <w:rsid w:val="00EB7759"/>
    <w:rsid w:val="00EB7893"/>
    <w:rsid w:val="00EB7D39"/>
    <w:rsid w:val="00EC0061"/>
    <w:rsid w:val="00EC044E"/>
    <w:rsid w:val="00EC0559"/>
    <w:rsid w:val="00EC0968"/>
    <w:rsid w:val="00EC09A6"/>
    <w:rsid w:val="00EC13F2"/>
    <w:rsid w:val="00EC1601"/>
    <w:rsid w:val="00EC16ED"/>
    <w:rsid w:val="00EC1B34"/>
    <w:rsid w:val="00EC1C5B"/>
    <w:rsid w:val="00EC1FA6"/>
    <w:rsid w:val="00EC205F"/>
    <w:rsid w:val="00EC2605"/>
    <w:rsid w:val="00EC2BBA"/>
    <w:rsid w:val="00EC2FF4"/>
    <w:rsid w:val="00EC31E7"/>
    <w:rsid w:val="00EC3560"/>
    <w:rsid w:val="00EC3816"/>
    <w:rsid w:val="00EC3FC2"/>
    <w:rsid w:val="00EC40D0"/>
    <w:rsid w:val="00EC48BB"/>
    <w:rsid w:val="00EC4B7A"/>
    <w:rsid w:val="00EC4F50"/>
    <w:rsid w:val="00EC5610"/>
    <w:rsid w:val="00EC5F57"/>
    <w:rsid w:val="00EC6457"/>
    <w:rsid w:val="00EC6A7D"/>
    <w:rsid w:val="00EC6B3E"/>
    <w:rsid w:val="00EC6EAB"/>
    <w:rsid w:val="00EC6EF4"/>
    <w:rsid w:val="00EC73CC"/>
    <w:rsid w:val="00EC7C1D"/>
    <w:rsid w:val="00EC7E85"/>
    <w:rsid w:val="00ED06AA"/>
    <w:rsid w:val="00ED072C"/>
    <w:rsid w:val="00ED0797"/>
    <w:rsid w:val="00ED0DA7"/>
    <w:rsid w:val="00ED1083"/>
    <w:rsid w:val="00ED1A11"/>
    <w:rsid w:val="00ED1E8B"/>
    <w:rsid w:val="00ED2185"/>
    <w:rsid w:val="00ED21E0"/>
    <w:rsid w:val="00ED2411"/>
    <w:rsid w:val="00ED286A"/>
    <w:rsid w:val="00ED2A8D"/>
    <w:rsid w:val="00ED2F75"/>
    <w:rsid w:val="00ED34DD"/>
    <w:rsid w:val="00ED352C"/>
    <w:rsid w:val="00ED36B3"/>
    <w:rsid w:val="00ED373E"/>
    <w:rsid w:val="00ED3811"/>
    <w:rsid w:val="00ED3854"/>
    <w:rsid w:val="00ED479E"/>
    <w:rsid w:val="00ED495D"/>
    <w:rsid w:val="00ED4A3F"/>
    <w:rsid w:val="00ED4B7A"/>
    <w:rsid w:val="00ED4C1A"/>
    <w:rsid w:val="00ED4D68"/>
    <w:rsid w:val="00ED4E41"/>
    <w:rsid w:val="00ED4ECF"/>
    <w:rsid w:val="00ED4FBC"/>
    <w:rsid w:val="00ED51EB"/>
    <w:rsid w:val="00ED56DA"/>
    <w:rsid w:val="00ED6037"/>
    <w:rsid w:val="00ED62B8"/>
    <w:rsid w:val="00ED6E7B"/>
    <w:rsid w:val="00ED7241"/>
    <w:rsid w:val="00ED7606"/>
    <w:rsid w:val="00ED785C"/>
    <w:rsid w:val="00ED7BDD"/>
    <w:rsid w:val="00ED7EE0"/>
    <w:rsid w:val="00EE00A7"/>
    <w:rsid w:val="00EE046A"/>
    <w:rsid w:val="00EE0A00"/>
    <w:rsid w:val="00EE0C9B"/>
    <w:rsid w:val="00EE106A"/>
    <w:rsid w:val="00EE10D0"/>
    <w:rsid w:val="00EE11D4"/>
    <w:rsid w:val="00EE12D8"/>
    <w:rsid w:val="00EE19AD"/>
    <w:rsid w:val="00EE1BC6"/>
    <w:rsid w:val="00EE20C5"/>
    <w:rsid w:val="00EE2624"/>
    <w:rsid w:val="00EE2761"/>
    <w:rsid w:val="00EE2A7F"/>
    <w:rsid w:val="00EE2BCC"/>
    <w:rsid w:val="00EE3544"/>
    <w:rsid w:val="00EE3912"/>
    <w:rsid w:val="00EE3B61"/>
    <w:rsid w:val="00EE3DA4"/>
    <w:rsid w:val="00EE41F7"/>
    <w:rsid w:val="00EE42AD"/>
    <w:rsid w:val="00EE441F"/>
    <w:rsid w:val="00EE4551"/>
    <w:rsid w:val="00EE4A46"/>
    <w:rsid w:val="00EE4AC9"/>
    <w:rsid w:val="00EE511A"/>
    <w:rsid w:val="00EE5251"/>
    <w:rsid w:val="00EE5280"/>
    <w:rsid w:val="00EE6E4E"/>
    <w:rsid w:val="00EE7BD0"/>
    <w:rsid w:val="00EF0109"/>
    <w:rsid w:val="00EF05D5"/>
    <w:rsid w:val="00EF0AEE"/>
    <w:rsid w:val="00EF0BFB"/>
    <w:rsid w:val="00EF1011"/>
    <w:rsid w:val="00EF14C4"/>
    <w:rsid w:val="00EF15A1"/>
    <w:rsid w:val="00EF1B51"/>
    <w:rsid w:val="00EF1D08"/>
    <w:rsid w:val="00EF209A"/>
    <w:rsid w:val="00EF228E"/>
    <w:rsid w:val="00EF23C5"/>
    <w:rsid w:val="00EF27E9"/>
    <w:rsid w:val="00EF2F00"/>
    <w:rsid w:val="00EF2F5F"/>
    <w:rsid w:val="00EF33B7"/>
    <w:rsid w:val="00EF35A7"/>
    <w:rsid w:val="00EF4744"/>
    <w:rsid w:val="00EF4A9F"/>
    <w:rsid w:val="00EF4AD1"/>
    <w:rsid w:val="00EF4D90"/>
    <w:rsid w:val="00EF5470"/>
    <w:rsid w:val="00EF638E"/>
    <w:rsid w:val="00EF6A50"/>
    <w:rsid w:val="00EF6E33"/>
    <w:rsid w:val="00EF70FA"/>
    <w:rsid w:val="00EF74B1"/>
    <w:rsid w:val="00EF784B"/>
    <w:rsid w:val="00EF79C6"/>
    <w:rsid w:val="00EF7AB2"/>
    <w:rsid w:val="00EF7CCE"/>
    <w:rsid w:val="00EF7FBF"/>
    <w:rsid w:val="00F00191"/>
    <w:rsid w:val="00F00260"/>
    <w:rsid w:val="00F00419"/>
    <w:rsid w:val="00F00CF7"/>
    <w:rsid w:val="00F00DA4"/>
    <w:rsid w:val="00F011F7"/>
    <w:rsid w:val="00F01264"/>
    <w:rsid w:val="00F013FE"/>
    <w:rsid w:val="00F016CF"/>
    <w:rsid w:val="00F01EAB"/>
    <w:rsid w:val="00F0207F"/>
    <w:rsid w:val="00F02831"/>
    <w:rsid w:val="00F030EE"/>
    <w:rsid w:val="00F037F3"/>
    <w:rsid w:val="00F03BB7"/>
    <w:rsid w:val="00F03EE9"/>
    <w:rsid w:val="00F04174"/>
    <w:rsid w:val="00F041CC"/>
    <w:rsid w:val="00F05A38"/>
    <w:rsid w:val="00F05C1B"/>
    <w:rsid w:val="00F0602B"/>
    <w:rsid w:val="00F0619C"/>
    <w:rsid w:val="00F0657D"/>
    <w:rsid w:val="00F0676E"/>
    <w:rsid w:val="00F06D23"/>
    <w:rsid w:val="00F06F18"/>
    <w:rsid w:val="00F0711A"/>
    <w:rsid w:val="00F07929"/>
    <w:rsid w:val="00F07A72"/>
    <w:rsid w:val="00F1092A"/>
    <w:rsid w:val="00F10BDC"/>
    <w:rsid w:val="00F11613"/>
    <w:rsid w:val="00F118F4"/>
    <w:rsid w:val="00F11AA6"/>
    <w:rsid w:val="00F11D7C"/>
    <w:rsid w:val="00F12642"/>
    <w:rsid w:val="00F1266A"/>
    <w:rsid w:val="00F128AB"/>
    <w:rsid w:val="00F129F5"/>
    <w:rsid w:val="00F12A05"/>
    <w:rsid w:val="00F13252"/>
    <w:rsid w:val="00F13610"/>
    <w:rsid w:val="00F13E3A"/>
    <w:rsid w:val="00F14630"/>
    <w:rsid w:val="00F15BD6"/>
    <w:rsid w:val="00F15F75"/>
    <w:rsid w:val="00F15F76"/>
    <w:rsid w:val="00F16D2E"/>
    <w:rsid w:val="00F179FB"/>
    <w:rsid w:val="00F17ABC"/>
    <w:rsid w:val="00F17AD5"/>
    <w:rsid w:val="00F17C64"/>
    <w:rsid w:val="00F20311"/>
    <w:rsid w:val="00F20F85"/>
    <w:rsid w:val="00F21262"/>
    <w:rsid w:val="00F21AFC"/>
    <w:rsid w:val="00F22B1B"/>
    <w:rsid w:val="00F22F45"/>
    <w:rsid w:val="00F23235"/>
    <w:rsid w:val="00F235C7"/>
    <w:rsid w:val="00F239B4"/>
    <w:rsid w:val="00F23FAC"/>
    <w:rsid w:val="00F2420C"/>
    <w:rsid w:val="00F24682"/>
    <w:rsid w:val="00F24767"/>
    <w:rsid w:val="00F24C79"/>
    <w:rsid w:val="00F24F4D"/>
    <w:rsid w:val="00F25215"/>
    <w:rsid w:val="00F256A3"/>
    <w:rsid w:val="00F2585A"/>
    <w:rsid w:val="00F25C56"/>
    <w:rsid w:val="00F265D6"/>
    <w:rsid w:val="00F2671C"/>
    <w:rsid w:val="00F26F90"/>
    <w:rsid w:val="00F2740C"/>
    <w:rsid w:val="00F27425"/>
    <w:rsid w:val="00F277A2"/>
    <w:rsid w:val="00F277D3"/>
    <w:rsid w:val="00F27C8B"/>
    <w:rsid w:val="00F30434"/>
    <w:rsid w:val="00F308C3"/>
    <w:rsid w:val="00F317E8"/>
    <w:rsid w:val="00F3214F"/>
    <w:rsid w:val="00F3251C"/>
    <w:rsid w:val="00F326E4"/>
    <w:rsid w:val="00F32819"/>
    <w:rsid w:val="00F32C22"/>
    <w:rsid w:val="00F33184"/>
    <w:rsid w:val="00F334EC"/>
    <w:rsid w:val="00F33B09"/>
    <w:rsid w:val="00F33C01"/>
    <w:rsid w:val="00F3401F"/>
    <w:rsid w:val="00F3413E"/>
    <w:rsid w:val="00F3493F"/>
    <w:rsid w:val="00F34A05"/>
    <w:rsid w:val="00F34A42"/>
    <w:rsid w:val="00F34CD9"/>
    <w:rsid w:val="00F34E9A"/>
    <w:rsid w:val="00F3507D"/>
    <w:rsid w:val="00F35899"/>
    <w:rsid w:val="00F358FD"/>
    <w:rsid w:val="00F35E9D"/>
    <w:rsid w:val="00F3605D"/>
    <w:rsid w:val="00F363EC"/>
    <w:rsid w:val="00F3651C"/>
    <w:rsid w:val="00F36544"/>
    <w:rsid w:val="00F365F3"/>
    <w:rsid w:val="00F3778E"/>
    <w:rsid w:val="00F37A2C"/>
    <w:rsid w:val="00F37C83"/>
    <w:rsid w:val="00F37CA5"/>
    <w:rsid w:val="00F40AC1"/>
    <w:rsid w:val="00F41A5E"/>
    <w:rsid w:val="00F41A63"/>
    <w:rsid w:val="00F420FD"/>
    <w:rsid w:val="00F4231A"/>
    <w:rsid w:val="00F42746"/>
    <w:rsid w:val="00F43000"/>
    <w:rsid w:val="00F4313C"/>
    <w:rsid w:val="00F43C6D"/>
    <w:rsid w:val="00F44094"/>
    <w:rsid w:val="00F45BC7"/>
    <w:rsid w:val="00F45C44"/>
    <w:rsid w:val="00F461DC"/>
    <w:rsid w:val="00F46C37"/>
    <w:rsid w:val="00F47A33"/>
    <w:rsid w:val="00F507DF"/>
    <w:rsid w:val="00F50D86"/>
    <w:rsid w:val="00F5168C"/>
    <w:rsid w:val="00F51A35"/>
    <w:rsid w:val="00F52B53"/>
    <w:rsid w:val="00F52D9D"/>
    <w:rsid w:val="00F52F7E"/>
    <w:rsid w:val="00F52FA7"/>
    <w:rsid w:val="00F538B3"/>
    <w:rsid w:val="00F54461"/>
    <w:rsid w:val="00F54640"/>
    <w:rsid w:val="00F54678"/>
    <w:rsid w:val="00F54769"/>
    <w:rsid w:val="00F54C96"/>
    <w:rsid w:val="00F54D4F"/>
    <w:rsid w:val="00F5504D"/>
    <w:rsid w:val="00F5504E"/>
    <w:rsid w:val="00F55071"/>
    <w:rsid w:val="00F5540E"/>
    <w:rsid w:val="00F55655"/>
    <w:rsid w:val="00F558DD"/>
    <w:rsid w:val="00F55958"/>
    <w:rsid w:val="00F55A2B"/>
    <w:rsid w:val="00F55F1D"/>
    <w:rsid w:val="00F56061"/>
    <w:rsid w:val="00F562C0"/>
    <w:rsid w:val="00F5661B"/>
    <w:rsid w:val="00F56B7E"/>
    <w:rsid w:val="00F56C11"/>
    <w:rsid w:val="00F56F78"/>
    <w:rsid w:val="00F570CC"/>
    <w:rsid w:val="00F570FA"/>
    <w:rsid w:val="00F57182"/>
    <w:rsid w:val="00F5752B"/>
    <w:rsid w:val="00F57779"/>
    <w:rsid w:val="00F57AC7"/>
    <w:rsid w:val="00F57E9A"/>
    <w:rsid w:val="00F57F95"/>
    <w:rsid w:val="00F60792"/>
    <w:rsid w:val="00F60A58"/>
    <w:rsid w:val="00F61E55"/>
    <w:rsid w:val="00F6249B"/>
    <w:rsid w:val="00F62A0C"/>
    <w:rsid w:val="00F62AF1"/>
    <w:rsid w:val="00F63165"/>
    <w:rsid w:val="00F6319E"/>
    <w:rsid w:val="00F635A5"/>
    <w:rsid w:val="00F637B2"/>
    <w:rsid w:val="00F63807"/>
    <w:rsid w:val="00F63F15"/>
    <w:rsid w:val="00F64361"/>
    <w:rsid w:val="00F644E1"/>
    <w:rsid w:val="00F645A9"/>
    <w:rsid w:val="00F65850"/>
    <w:rsid w:val="00F659B6"/>
    <w:rsid w:val="00F65C75"/>
    <w:rsid w:val="00F667EA"/>
    <w:rsid w:val="00F6688F"/>
    <w:rsid w:val="00F67346"/>
    <w:rsid w:val="00F6760F"/>
    <w:rsid w:val="00F676D2"/>
    <w:rsid w:val="00F67C7E"/>
    <w:rsid w:val="00F70AF7"/>
    <w:rsid w:val="00F70C2E"/>
    <w:rsid w:val="00F71250"/>
    <w:rsid w:val="00F7164C"/>
    <w:rsid w:val="00F71C9C"/>
    <w:rsid w:val="00F71EAB"/>
    <w:rsid w:val="00F723DE"/>
    <w:rsid w:val="00F72566"/>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73FE"/>
    <w:rsid w:val="00F7752A"/>
    <w:rsid w:val="00F77A19"/>
    <w:rsid w:val="00F77D45"/>
    <w:rsid w:val="00F8027B"/>
    <w:rsid w:val="00F802C4"/>
    <w:rsid w:val="00F80373"/>
    <w:rsid w:val="00F80A89"/>
    <w:rsid w:val="00F80AE8"/>
    <w:rsid w:val="00F81028"/>
    <w:rsid w:val="00F81CC8"/>
    <w:rsid w:val="00F81D8B"/>
    <w:rsid w:val="00F81F53"/>
    <w:rsid w:val="00F823F0"/>
    <w:rsid w:val="00F82925"/>
    <w:rsid w:val="00F83937"/>
    <w:rsid w:val="00F83B6F"/>
    <w:rsid w:val="00F83BFA"/>
    <w:rsid w:val="00F83ECA"/>
    <w:rsid w:val="00F83EEA"/>
    <w:rsid w:val="00F84272"/>
    <w:rsid w:val="00F84971"/>
    <w:rsid w:val="00F84979"/>
    <w:rsid w:val="00F84EFA"/>
    <w:rsid w:val="00F85083"/>
    <w:rsid w:val="00F850D7"/>
    <w:rsid w:val="00F8618F"/>
    <w:rsid w:val="00F86239"/>
    <w:rsid w:val="00F874F4"/>
    <w:rsid w:val="00F876F0"/>
    <w:rsid w:val="00F8779D"/>
    <w:rsid w:val="00F87999"/>
    <w:rsid w:val="00F900FF"/>
    <w:rsid w:val="00F906F7"/>
    <w:rsid w:val="00F90BAF"/>
    <w:rsid w:val="00F90D6A"/>
    <w:rsid w:val="00F91039"/>
    <w:rsid w:val="00F91782"/>
    <w:rsid w:val="00F91993"/>
    <w:rsid w:val="00F91B86"/>
    <w:rsid w:val="00F91ED4"/>
    <w:rsid w:val="00F91EDB"/>
    <w:rsid w:val="00F92102"/>
    <w:rsid w:val="00F92958"/>
    <w:rsid w:val="00F92D4C"/>
    <w:rsid w:val="00F92E57"/>
    <w:rsid w:val="00F92E5B"/>
    <w:rsid w:val="00F92E64"/>
    <w:rsid w:val="00F930D4"/>
    <w:rsid w:val="00F93E9D"/>
    <w:rsid w:val="00F9421C"/>
    <w:rsid w:val="00F947DB"/>
    <w:rsid w:val="00F949D9"/>
    <w:rsid w:val="00F9652F"/>
    <w:rsid w:val="00F968BE"/>
    <w:rsid w:val="00F96A3E"/>
    <w:rsid w:val="00F970DF"/>
    <w:rsid w:val="00F9712D"/>
    <w:rsid w:val="00F97650"/>
    <w:rsid w:val="00F97918"/>
    <w:rsid w:val="00FA1238"/>
    <w:rsid w:val="00FA1E38"/>
    <w:rsid w:val="00FA1F14"/>
    <w:rsid w:val="00FA2355"/>
    <w:rsid w:val="00FA2AB5"/>
    <w:rsid w:val="00FA2AEC"/>
    <w:rsid w:val="00FA3257"/>
    <w:rsid w:val="00FA3644"/>
    <w:rsid w:val="00FA36D1"/>
    <w:rsid w:val="00FA3823"/>
    <w:rsid w:val="00FA39BF"/>
    <w:rsid w:val="00FA3AE8"/>
    <w:rsid w:val="00FA3B7C"/>
    <w:rsid w:val="00FA4A6E"/>
    <w:rsid w:val="00FA4BEC"/>
    <w:rsid w:val="00FA4F4B"/>
    <w:rsid w:val="00FA5601"/>
    <w:rsid w:val="00FA5699"/>
    <w:rsid w:val="00FA5CEA"/>
    <w:rsid w:val="00FA5F93"/>
    <w:rsid w:val="00FA6137"/>
    <w:rsid w:val="00FA642E"/>
    <w:rsid w:val="00FA66AF"/>
    <w:rsid w:val="00FA729A"/>
    <w:rsid w:val="00FA7441"/>
    <w:rsid w:val="00FA78C0"/>
    <w:rsid w:val="00FA7F17"/>
    <w:rsid w:val="00FB0266"/>
    <w:rsid w:val="00FB0A29"/>
    <w:rsid w:val="00FB0D10"/>
    <w:rsid w:val="00FB1396"/>
    <w:rsid w:val="00FB1871"/>
    <w:rsid w:val="00FB1D49"/>
    <w:rsid w:val="00FB1DEA"/>
    <w:rsid w:val="00FB22E8"/>
    <w:rsid w:val="00FB2427"/>
    <w:rsid w:val="00FB3288"/>
    <w:rsid w:val="00FB32A7"/>
    <w:rsid w:val="00FB336E"/>
    <w:rsid w:val="00FB3884"/>
    <w:rsid w:val="00FB3A30"/>
    <w:rsid w:val="00FB4C1A"/>
    <w:rsid w:val="00FB5C54"/>
    <w:rsid w:val="00FB67D3"/>
    <w:rsid w:val="00FB6C7F"/>
    <w:rsid w:val="00FB7865"/>
    <w:rsid w:val="00FB79CC"/>
    <w:rsid w:val="00FC0214"/>
    <w:rsid w:val="00FC04E3"/>
    <w:rsid w:val="00FC05DE"/>
    <w:rsid w:val="00FC083C"/>
    <w:rsid w:val="00FC0987"/>
    <w:rsid w:val="00FC0BB2"/>
    <w:rsid w:val="00FC0D95"/>
    <w:rsid w:val="00FC0F01"/>
    <w:rsid w:val="00FC100F"/>
    <w:rsid w:val="00FC182C"/>
    <w:rsid w:val="00FC1B94"/>
    <w:rsid w:val="00FC27EA"/>
    <w:rsid w:val="00FC28A0"/>
    <w:rsid w:val="00FC2A4B"/>
    <w:rsid w:val="00FC2A88"/>
    <w:rsid w:val="00FC2D16"/>
    <w:rsid w:val="00FC3190"/>
    <w:rsid w:val="00FC31B2"/>
    <w:rsid w:val="00FC3E87"/>
    <w:rsid w:val="00FC45D7"/>
    <w:rsid w:val="00FC4FA4"/>
    <w:rsid w:val="00FC4FEE"/>
    <w:rsid w:val="00FC56C5"/>
    <w:rsid w:val="00FC6132"/>
    <w:rsid w:val="00FC63B3"/>
    <w:rsid w:val="00FC6B02"/>
    <w:rsid w:val="00FC6CB5"/>
    <w:rsid w:val="00FC6D1B"/>
    <w:rsid w:val="00FC7083"/>
    <w:rsid w:val="00FC7A1C"/>
    <w:rsid w:val="00FD0280"/>
    <w:rsid w:val="00FD0AA5"/>
    <w:rsid w:val="00FD0AF7"/>
    <w:rsid w:val="00FD0F4E"/>
    <w:rsid w:val="00FD1665"/>
    <w:rsid w:val="00FD1B00"/>
    <w:rsid w:val="00FD245D"/>
    <w:rsid w:val="00FD2BB3"/>
    <w:rsid w:val="00FD2D50"/>
    <w:rsid w:val="00FD2F21"/>
    <w:rsid w:val="00FD34A6"/>
    <w:rsid w:val="00FD34AE"/>
    <w:rsid w:val="00FD3642"/>
    <w:rsid w:val="00FD36BA"/>
    <w:rsid w:val="00FD396E"/>
    <w:rsid w:val="00FD4521"/>
    <w:rsid w:val="00FD4994"/>
    <w:rsid w:val="00FD51EA"/>
    <w:rsid w:val="00FD570E"/>
    <w:rsid w:val="00FD58B6"/>
    <w:rsid w:val="00FD5B90"/>
    <w:rsid w:val="00FD5BBC"/>
    <w:rsid w:val="00FD6283"/>
    <w:rsid w:val="00FD6507"/>
    <w:rsid w:val="00FD6DF2"/>
    <w:rsid w:val="00FD71B0"/>
    <w:rsid w:val="00FD7634"/>
    <w:rsid w:val="00FD79E5"/>
    <w:rsid w:val="00FE006E"/>
    <w:rsid w:val="00FE0B2F"/>
    <w:rsid w:val="00FE13DE"/>
    <w:rsid w:val="00FE1E49"/>
    <w:rsid w:val="00FE2045"/>
    <w:rsid w:val="00FE28B7"/>
    <w:rsid w:val="00FE2ABC"/>
    <w:rsid w:val="00FE2C9D"/>
    <w:rsid w:val="00FE364D"/>
    <w:rsid w:val="00FE3D9B"/>
    <w:rsid w:val="00FE400C"/>
    <w:rsid w:val="00FE4611"/>
    <w:rsid w:val="00FE4B0D"/>
    <w:rsid w:val="00FE4C94"/>
    <w:rsid w:val="00FE6852"/>
    <w:rsid w:val="00FE6C38"/>
    <w:rsid w:val="00FE6F3C"/>
    <w:rsid w:val="00FE7461"/>
    <w:rsid w:val="00FE7CB9"/>
    <w:rsid w:val="00FE7CCB"/>
    <w:rsid w:val="00FE7D96"/>
    <w:rsid w:val="00FF07CD"/>
    <w:rsid w:val="00FF0C0A"/>
    <w:rsid w:val="00FF0C2B"/>
    <w:rsid w:val="00FF2014"/>
    <w:rsid w:val="00FF3AA6"/>
    <w:rsid w:val="00FF3E2B"/>
    <w:rsid w:val="00FF3FD9"/>
    <w:rsid w:val="00FF4234"/>
    <w:rsid w:val="00FF4652"/>
    <w:rsid w:val="00FF4667"/>
    <w:rsid w:val="00FF4672"/>
    <w:rsid w:val="00FF4B32"/>
    <w:rsid w:val="00FF4DC3"/>
    <w:rsid w:val="00FF4F78"/>
    <w:rsid w:val="00FF5021"/>
    <w:rsid w:val="00FF5195"/>
    <w:rsid w:val="00FF5D85"/>
    <w:rsid w:val="00FF6882"/>
    <w:rsid w:val="00FF69BA"/>
    <w:rsid w:val="00FF6A9E"/>
    <w:rsid w:val="00FF71DE"/>
    <w:rsid w:val="00FF7487"/>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rokecolor="#974706">
      <v:stroke endarrow="open" endarrowwidth="narrow" endarrowlength="short" color="#974706" weight="2pt"/>
      <v:shadow on="t" opacity="24903f" origin=",.5" offset="0,.55556mm"/>
    </o:shapedefaults>
    <o:shapelayout v:ext="edit">
      <o:idmap v:ext="edit" data="1"/>
    </o:shapelayout>
  </w:shapeDefaults>
  <w:decimalSymbol w:val="."/>
  <w:listSeparator w:val=","/>
  <w14:docId w14:val="30B296D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67"/>
    <w:lsdException w:name="No Spacing" w:uiPriority="99"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sdException w:name="Smart Link" w:semiHidden="1" w:uiPriority="99" w:unhideWhenUsed="1"/>
  </w:latentStyles>
  <w:style w:type="paragraph" w:default="1" w:styleId="Normal">
    <w:name w:val="Normal"/>
    <w:qFormat/>
    <w:rsid w:val="00A266F8"/>
    <w:pPr>
      <w:spacing w:before="120"/>
    </w:pPr>
    <w:rPr>
      <w:rFonts w:ascii="IBM Plex Sans" w:hAnsi="IBM Plex Sans"/>
      <w:sz w:val="21"/>
      <w:szCs w:val="24"/>
      <w:lang w:val="en-US" w:eastAsia="en-US"/>
    </w:rPr>
  </w:style>
  <w:style w:type="paragraph" w:styleId="Heading1">
    <w:name w:val="heading 1"/>
    <w:basedOn w:val="Normal"/>
    <w:next w:val="Normal"/>
    <w:link w:val="Heading1Char"/>
    <w:uiPriority w:val="9"/>
    <w:qFormat/>
    <w:rsid w:val="00E874AD"/>
    <w:pPr>
      <w:keepNext/>
      <w:pageBreakBefore/>
      <w:numPr>
        <w:numId w:val="1"/>
      </w:numPr>
      <w:spacing w:before="240" w:after="60"/>
      <w:outlineLvl w:val="0"/>
    </w:pPr>
    <w:rPr>
      <w:b/>
      <w:bCs/>
      <w:kern w:val="32"/>
      <w:sz w:val="32"/>
      <w:szCs w:val="32"/>
      <w:lang w:val="x-none" w:eastAsia="x-none"/>
    </w:rPr>
  </w:style>
  <w:style w:type="paragraph" w:styleId="Heading2">
    <w:name w:val="heading 2"/>
    <w:basedOn w:val="Normal"/>
    <w:next w:val="Normal"/>
    <w:link w:val="Heading2Char"/>
    <w:uiPriority w:val="9"/>
    <w:qFormat/>
    <w:rsid w:val="00DA368A"/>
    <w:pPr>
      <w:keepNext/>
      <w:numPr>
        <w:ilvl w:val="1"/>
        <w:numId w:val="1"/>
      </w:numPr>
      <w:spacing w:before="240" w:after="60"/>
      <w:outlineLvl w:val="1"/>
    </w:pPr>
    <w:rPr>
      <w:rFonts w:cs="Arial"/>
      <w:b/>
      <w:bCs/>
      <w:iCs/>
      <w:sz w:val="28"/>
      <w:szCs w:val="28"/>
    </w:rPr>
  </w:style>
  <w:style w:type="paragraph" w:styleId="Heading3">
    <w:name w:val="heading 3"/>
    <w:basedOn w:val="Normal"/>
    <w:next w:val="Normal"/>
    <w:link w:val="Heading3Char"/>
    <w:uiPriority w:val="9"/>
    <w:qFormat/>
    <w:rsid w:val="00745341"/>
    <w:pPr>
      <w:keepNext/>
      <w:numPr>
        <w:ilvl w:val="2"/>
        <w:numId w:val="1"/>
      </w:numPr>
      <w:spacing w:before="240" w:after="60"/>
      <w:ind w:left="426"/>
      <w:outlineLvl w:val="2"/>
    </w:pPr>
    <w:rPr>
      <w:rFonts w:cs="Arial"/>
      <w:b/>
      <w:bCs/>
      <w:sz w:val="26"/>
      <w:szCs w:val="26"/>
    </w:rPr>
  </w:style>
  <w:style w:type="paragraph" w:styleId="Heading4">
    <w:name w:val="heading 4"/>
    <w:basedOn w:val="Normal"/>
    <w:next w:val="Normal"/>
    <w:link w:val="Heading4Char"/>
    <w:uiPriority w:val="9"/>
    <w:qFormat/>
    <w:rsid w:val="00DA368A"/>
    <w:pPr>
      <w:keepNext/>
      <w:numPr>
        <w:ilvl w:val="3"/>
        <w:numId w:val="1"/>
      </w:numPr>
      <w:spacing w:before="240" w:after="60"/>
      <w:outlineLvl w:val="3"/>
    </w:pPr>
    <w:rPr>
      <w:b/>
      <w:bCs/>
      <w:sz w:val="24"/>
      <w:szCs w:val="28"/>
      <w:lang w:val="x-none" w:eastAsia="x-none"/>
    </w:rPr>
  </w:style>
  <w:style w:type="paragraph" w:styleId="Heading5">
    <w:name w:val="heading 5"/>
    <w:basedOn w:val="Normal"/>
    <w:next w:val="Normal"/>
    <w:link w:val="Heading5Char"/>
    <w:uiPriority w:val="9"/>
    <w:qFormat/>
    <w:rsid w:val="008E3CC8"/>
    <w:pPr>
      <w:keepNext/>
      <w:numPr>
        <w:ilvl w:val="4"/>
        <w:numId w:val="1"/>
      </w:numPr>
      <w:spacing w:before="240" w:after="60"/>
      <w:outlineLvl w:val="4"/>
    </w:pPr>
    <w:rPr>
      <w:bCs/>
      <w:i/>
      <w:iCs/>
      <w:sz w:val="22"/>
    </w:rPr>
  </w:style>
  <w:style w:type="paragraph" w:styleId="Heading6">
    <w:name w:val="heading 6"/>
    <w:basedOn w:val="Normal"/>
    <w:next w:val="Normal"/>
    <w:qFormat/>
    <w:rsid w:val="00A54B45"/>
    <w:pPr>
      <w:keepNext/>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rsid w:val="00DA368A"/>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DA368A"/>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DA368A"/>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A266F8"/>
    <w:pPr>
      <w:pBdr>
        <w:top w:val="single" w:sz="4" w:space="1" w:color="auto"/>
        <w:left w:val="single" w:sz="4" w:space="4" w:color="auto"/>
        <w:bottom w:val="single" w:sz="4" w:space="1" w:color="auto"/>
        <w:right w:val="single" w:sz="4" w:space="4" w:color="auto"/>
      </w:pBdr>
      <w:contextualSpacing/>
    </w:pPr>
    <w:rPr>
      <w:rFonts w:ascii="Courier New" w:hAnsi="Courier New"/>
      <w:sz w:val="18"/>
      <w:lang w:val="x-none" w:eastAsia="x-none"/>
    </w:rPr>
  </w:style>
  <w:style w:type="paragraph" w:styleId="Header">
    <w:name w:val="header"/>
    <w:basedOn w:val="Normal"/>
    <w:link w:val="HeaderChar"/>
    <w:uiPriority w:val="99"/>
    <w:rsid w:val="00FD71B0"/>
    <w:pPr>
      <w:tabs>
        <w:tab w:val="center" w:pos="4320"/>
        <w:tab w:val="right" w:pos="8640"/>
      </w:tabs>
    </w:pPr>
  </w:style>
  <w:style w:type="paragraph" w:styleId="Footer">
    <w:name w:val="footer"/>
    <w:basedOn w:val="Normal"/>
    <w:link w:val="FooterChar"/>
    <w:uiPriority w:val="99"/>
    <w:rsid w:val="00FD71B0"/>
    <w:pPr>
      <w:tabs>
        <w:tab w:val="center" w:pos="4320"/>
        <w:tab w:val="right" w:pos="8640"/>
      </w:tabs>
    </w:pPr>
  </w:style>
  <w:style w:type="paragraph" w:styleId="TOC1">
    <w:name w:val="toc 1"/>
    <w:basedOn w:val="Normal"/>
    <w:next w:val="Normal"/>
    <w:autoRedefine/>
    <w:uiPriority w:val="39"/>
    <w:rsid w:val="00A266F8"/>
    <w:pPr>
      <w:tabs>
        <w:tab w:val="right" w:leader="dot" w:pos="9360"/>
      </w:tabs>
    </w:pPr>
    <w:rPr>
      <w:b/>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sz w:val="32"/>
      <w:szCs w:val="20"/>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tabs>
        <w:tab w:val="right" w:leader="dot" w:pos="9360"/>
      </w:tabs>
      <w:ind w:left="200"/>
    </w:pPr>
  </w:style>
  <w:style w:type="character" w:styleId="CommentReference">
    <w:name w:val="annotation reference"/>
    <w:semiHidden/>
    <w:rsid w:val="00DE59FF"/>
    <w:rPr>
      <w:sz w:val="16"/>
      <w:szCs w:val="16"/>
    </w:rPr>
  </w:style>
  <w:style w:type="paragraph" w:styleId="CommentText">
    <w:name w:val="annotation text"/>
    <w:basedOn w:val="Normal"/>
    <w:semiHidden/>
    <w:rsid w:val="00DE59FF"/>
    <w:rPr>
      <w:szCs w:val="20"/>
    </w:rPr>
  </w:style>
  <w:style w:type="paragraph" w:styleId="CommentSubject">
    <w:name w:val="annotation subject"/>
    <w:basedOn w:val="CommentText"/>
    <w:next w:val="CommentText"/>
    <w:semiHidden/>
    <w:rsid w:val="00DE59FF"/>
    <w:rPr>
      <w:b/>
      <w:bCs/>
    </w:rPr>
  </w:style>
  <w:style w:type="paragraph" w:styleId="BalloonText">
    <w:name w:val="Balloon Text"/>
    <w:basedOn w:val="Normal"/>
    <w:link w:val="BalloonTextChar"/>
    <w:uiPriority w:val="99"/>
    <w:semiHidden/>
    <w:rsid w:val="00DE59FF"/>
    <w:rPr>
      <w:rFonts w:ascii="Tahoma" w:hAnsi="Tahoma" w:cs="Tahoma"/>
      <w:sz w:val="16"/>
      <w:szCs w:val="16"/>
    </w:rPr>
  </w:style>
  <w:style w:type="paragraph" w:styleId="TOC3">
    <w:name w:val="toc 3"/>
    <w:basedOn w:val="Normal"/>
    <w:next w:val="Normal"/>
    <w:autoRedefine/>
    <w:uiPriority w:val="39"/>
    <w:rsid w:val="00C4503F"/>
    <w:pPr>
      <w:tabs>
        <w:tab w:val="right" w:leader="dot" w:pos="9360"/>
      </w:tabs>
      <w:ind w:left="400"/>
    </w:pPr>
  </w:style>
  <w:style w:type="character" w:styleId="FollowedHyperlink">
    <w:name w:val="FollowedHyperlink"/>
    <w:uiPriority w:val="99"/>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A266F8"/>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style>
  <w:style w:type="character" w:customStyle="1" w:styleId="Heading4Char">
    <w:name w:val="Heading 4 Char"/>
    <w:link w:val="Heading4"/>
    <w:uiPriority w:val="9"/>
    <w:rsid w:val="00D6164D"/>
    <w:rPr>
      <w:rFonts w:ascii="Arial" w:hAnsi="Arial"/>
      <w:b/>
      <w:bCs/>
      <w:sz w:val="24"/>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szCs w:val="20"/>
      <w:lang w:val="x-none" w:eastAsia="x-none"/>
    </w:rPr>
  </w:style>
  <w:style w:type="character" w:customStyle="1" w:styleId="Heading1Char">
    <w:name w:val="Heading 1 Char"/>
    <w:link w:val="Heading1"/>
    <w:uiPriority w:val="9"/>
    <w:rsid w:val="00E874AD"/>
    <w:rPr>
      <w:rFonts w:ascii="Arial" w:hAnsi="Arial"/>
      <w:b/>
      <w:bCs/>
      <w:kern w:val="32"/>
      <w:sz w:val="32"/>
      <w:szCs w:val="32"/>
      <w:lang w:val="x-none" w:eastAsia="x-none"/>
    </w:rPr>
  </w:style>
  <w:style w:type="character" w:customStyle="1" w:styleId="Appendix1Char">
    <w:name w:val="Appendix 1 Char"/>
    <w:link w:val="Appendix1"/>
    <w:rsid w:val="000305D1"/>
    <w:rPr>
      <w:rFonts w:ascii="Arial" w:hAnsi="Arial"/>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tabs>
        <w:tab w:val="right" w:leader="dot" w:pos="9360"/>
      </w:tabs>
      <w:ind w:left="600"/>
    </w:pPr>
    <w:rPr>
      <w:bCs/>
      <w:noProof/>
    </w:rPr>
  </w:style>
  <w:style w:type="paragraph" w:styleId="TOC5">
    <w:name w:val="toc 5"/>
    <w:basedOn w:val="Normal"/>
    <w:next w:val="Normal"/>
    <w:autoRedefine/>
    <w:uiPriority w:val="39"/>
    <w:rsid w:val="00C4503F"/>
    <w:pPr>
      <w:tabs>
        <w:tab w:val="right" w:leader="dot" w:pos="9360"/>
      </w:tabs>
      <w:ind w:left="800"/>
    </w:pPr>
  </w:style>
  <w:style w:type="paragraph" w:styleId="TOC6">
    <w:name w:val="toc 6"/>
    <w:basedOn w:val="Normal"/>
    <w:next w:val="Normal"/>
    <w:autoRedefine/>
    <w:uiPriority w:val="39"/>
    <w:unhideWhenUsed/>
    <w:rsid w:val="003E3C8A"/>
    <w:pPr>
      <w:spacing w:after="100" w:line="276" w:lineRule="auto"/>
      <w:ind w:left="1100"/>
    </w:pPr>
    <w:rPr>
      <w:rFonts w:ascii="Calibri" w:hAnsi="Calibri"/>
      <w:sz w:val="22"/>
      <w:szCs w:val="22"/>
    </w:rPr>
  </w:style>
  <w:style w:type="paragraph" w:styleId="TOC7">
    <w:name w:val="toc 7"/>
    <w:basedOn w:val="Normal"/>
    <w:next w:val="Normal"/>
    <w:autoRedefine/>
    <w:uiPriority w:val="39"/>
    <w:unhideWhenUsed/>
    <w:rsid w:val="003E3C8A"/>
    <w:pPr>
      <w:spacing w:after="100" w:line="276" w:lineRule="auto"/>
      <w:ind w:left="1320"/>
    </w:pPr>
    <w:rPr>
      <w:rFonts w:ascii="Calibri" w:hAnsi="Calibri"/>
      <w:sz w:val="22"/>
      <w:szCs w:val="22"/>
    </w:rPr>
  </w:style>
  <w:style w:type="paragraph" w:styleId="TOC8">
    <w:name w:val="toc 8"/>
    <w:basedOn w:val="Normal"/>
    <w:next w:val="Normal"/>
    <w:autoRedefine/>
    <w:uiPriority w:val="39"/>
    <w:unhideWhenUsed/>
    <w:rsid w:val="003E3C8A"/>
    <w:pPr>
      <w:spacing w:after="100" w:line="276" w:lineRule="auto"/>
      <w:ind w:left="1540"/>
    </w:pPr>
    <w:rPr>
      <w:rFonts w:ascii="Calibri" w:hAnsi="Calibri"/>
      <w:sz w:val="22"/>
      <w:szCs w:val="22"/>
    </w:rPr>
  </w:style>
  <w:style w:type="paragraph" w:styleId="TOC9">
    <w:name w:val="toc 9"/>
    <w:basedOn w:val="Normal"/>
    <w:next w:val="Normal"/>
    <w:autoRedefine/>
    <w:uiPriority w:val="39"/>
    <w:unhideWhenUsed/>
    <w:rsid w:val="003E3C8A"/>
    <w:pPr>
      <w:spacing w:after="100" w:line="276" w:lineRule="auto"/>
      <w:ind w:left="1760"/>
    </w:pPr>
    <w:rPr>
      <w:rFonts w:ascii="Calibri" w:hAnsi="Calibri"/>
      <w:sz w:val="22"/>
      <w:szCs w:val="22"/>
    </w:rPr>
  </w:style>
  <w:style w:type="paragraph" w:customStyle="1" w:styleId="ColorfulGrid-Accent11">
    <w:name w:val="Colorful Grid - Accent 11"/>
    <w:basedOn w:val="Normal"/>
    <w:next w:val="Normal"/>
    <w:link w:val="ColorfulGrid-Accent1Char"/>
    <w:uiPriority w:val="29"/>
    <w:qFormat/>
    <w:rsid w:val="003D738E"/>
    <w:rPr>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cs="Arial"/>
      <w:sz w:val="24"/>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ascii="Times New Roman" w:hAnsi="Times New Roman"/>
      <w:sz w:val="24"/>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ascii="Times New Roman" w:eastAsia="SimSun" w:hAnsi="Times New Roman" w:cs="Mangal"/>
      <w:kern w:val="1"/>
      <w:sz w:val="24"/>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ascii="Times New Roman" w:eastAsia="SimSun" w:hAnsi="Times New Roman" w:cs="Mangal"/>
      <w:kern w:val="1"/>
      <w:sz w:val="24"/>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uiPriority w:val="34"/>
    <w:qFormat/>
    <w:rsid w:val="006B7DA9"/>
    <w:pPr>
      <w:numPr>
        <w:numId w:val="4"/>
      </w:numPr>
      <w:spacing w:before="60" w:after="60"/>
    </w:p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b/>
      <w:bCs/>
      <w:color w:val="5B9BD5" w:themeColor="accent1"/>
      <w:sz w:val="18"/>
      <w:szCs w:val="18"/>
    </w:rPr>
  </w:style>
  <w:style w:type="character" w:customStyle="1" w:styleId="apple-converted-space">
    <w:name w:val="apple-converted-space"/>
    <w:basedOn w:val="DefaultParagraphFont"/>
    <w:rsid w:val="00967ABB"/>
  </w:style>
  <w:style w:type="character" w:styleId="UnresolvedMention">
    <w:name w:val="Unresolved Mention"/>
    <w:basedOn w:val="DefaultParagraphFont"/>
    <w:uiPriority w:val="99"/>
    <w:rsid w:val="00066CD5"/>
    <w:rPr>
      <w:color w:val="808080"/>
      <w:shd w:val="clear" w:color="auto" w:fill="E6E6E6"/>
    </w:rPr>
  </w:style>
  <w:style w:type="character" w:styleId="Emphasis">
    <w:name w:val="Emphasis"/>
    <w:basedOn w:val="DefaultParagraphFont"/>
    <w:qFormat/>
    <w:rsid w:val="00660ABB"/>
    <w:rPr>
      <w:i/>
      <w:iCs/>
    </w:rPr>
  </w:style>
  <w:style w:type="paragraph" w:styleId="HTMLPreformatted">
    <w:name w:val="HTML Preformatted"/>
    <w:basedOn w:val="Normal"/>
    <w:link w:val="HTMLPreformattedChar"/>
    <w:uiPriority w:val="99"/>
    <w:semiHidden/>
    <w:unhideWhenUsed/>
    <w:rsid w:val="007154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lang w:val="en-GB" w:eastAsia="en-GB"/>
    </w:rPr>
  </w:style>
  <w:style w:type="character" w:customStyle="1" w:styleId="HTMLPreformattedChar">
    <w:name w:val="HTML Preformatted Char"/>
    <w:basedOn w:val="DefaultParagraphFont"/>
    <w:link w:val="HTMLPreformatted"/>
    <w:uiPriority w:val="99"/>
    <w:semiHidden/>
    <w:rsid w:val="00715490"/>
    <w:rPr>
      <w:rFonts w:ascii="Courier New" w:hAnsi="Courier New" w:cs="Courier New"/>
    </w:rPr>
  </w:style>
  <w:style w:type="character" w:customStyle="1" w:styleId="str">
    <w:name w:val="str"/>
    <w:basedOn w:val="DefaultParagraphFont"/>
    <w:rsid w:val="00715490"/>
  </w:style>
  <w:style w:type="paragraph" w:customStyle="1" w:styleId="RD-ReleaseDate">
    <w:name w:val="RD-Release Date"/>
    <w:rsid w:val="003E7A41"/>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3E7A41"/>
    <w:pPr>
      <w:widowControl w:val="0"/>
      <w:spacing w:before="60" w:after="60" w:line="220" w:lineRule="atLeast"/>
    </w:pPr>
    <w:rPr>
      <w:rFonts w:ascii="Arial" w:hAnsi="Arial" w:cs="Arial"/>
      <w:noProof/>
      <w:color w:val="000000"/>
      <w:sz w:val="18"/>
      <w:szCs w:val="18"/>
      <w:lang w:val="en-US" w:eastAsia="en-US"/>
    </w:rPr>
  </w:style>
  <w:style w:type="character" w:customStyle="1" w:styleId="Heading2Char">
    <w:name w:val="Heading 2 Char"/>
    <w:basedOn w:val="DefaultParagraphFont"/>
    <w:link w:val="Heading2"/>
    <w:uiPriority w:val="9"/>
    <w:rsid w:val="00DA40D5"/>
    <w:rPr>
      <w:rFonts w:ascii="Arial" w:hAnsi="Arial" w:cs="Arial"/>
      <w:b/>
      <w:bCs/>
      <w:iCs/>
      <w:sz w:val="28"/>
      <w:szCs w:val="28"/>
      <w:lang w:val="en-US" w:eastAsia="en-US"/>
    </w:rPr>
  </w:style>
  <w:style w:type="paragraph" w:styleId="Title">
    <w:name w:val="Title"/>
    <w:basedOn w:val="Normal"/>
    <w:next w:val="Normal"/>
    <w:link w:val="TitleChar"/>
    <w:qFormat/>
    <w:rsid w:val="003D03B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3D03B7"/>
    <w:rPr>
      <w:rFonts w:asciiTheme="majorHAnsi" w:eastAsiaTheme="majorEastAsia" w:hAnsiTheme="majorHAnsi" w:cstheme="majorBidi"/>
      <w:spacing w:val="-10"/>
      <w:kern w:val="28"/>
      <w:sz w:val="56"/>
      <w:szCs w:val="56"/>
      <w:lang w:val="en-US" w:eastAsia="en-US"/>
    </w:rPr>
  </w:style>
  <w:style w:type="character" w:customStyle="1" w:styleId="FooterChar">
    <w:name w:val="Footer Char"/>
    <w:basedOn w:val="DefaultParagraphFont"/>
    <w:link w:val="Footer"/>
    <w:uiPriority w:val="99"/>
    <w:rsid w:val="00C53D9D"/>
    <w:rPr>
      <w:rFonts w:ascii="Arial" w:hAnsi="Arial"/>
      <w:szCs w:val="24"/>
      <w:lang w:val="en-US" w:eastAsia="en-US"/>
    </w:rPr>
  </w:style>
  <w:style w:type="paragraph" w:styleId="NoSpacing">
    <w:name w:val="No Spacing"/>
    <w:link w:val="NoSpacingChar"/>
    <w:uiPriority w:val="99"/>
    <w:qFormat/>
    <w:rsid w:val="00B4294E"/>
    <w:rPr>
      <w:rFonts w:ascii="Calibri" w:hAnsi="Calibri"/>
      <w:sz w:val="22"/>
      <w:szCs w:val="22"/>
      <w:lang w:val="en-US" w:eastAsia="ja-JP"/>
    </w:rPr>
  </w:style>
  <w:style w:type="character" w:customStyle="1" w:styleId="NoSpacingChar">
    <w:name w:val="No Spacing Char"/>
    <w:link w:val="NoSpacing"/>
    <w:uiPriority w:val="99"/>
    <w:locked/>
    <w:rsid w:val="00B4294E"/>
    <w:rPr>
      <w:rFonts w:ascii="Calibri" w:hAnsi="Calibri"/>
      <w:sz w:val="22"/>
      <w:szCs w:val="22"/>
      <w:lang w:val="en-US" w:eastAsia="ja-JP"/>
    </w:rPr>
  </w:style>
  <w:style w:type="character" w:customStyle="1" w:styleId="Heading3Char">
    <w:name w:val="Heading 3 Char"/>
    <w:basedOn w:val="DefaultParagraphFont"/>
    <w:link w:val="Heading3"/>
    <w:uiPriority w:val="9"/>
    <w:rsid w:val="00B1726C"/>
    <w:rPr>
      <w:rFonts w:ascii="IBM Plex Sans" w:hAnsi="IBM Plex Sans" w:cs="Arial"/>
      <w:b/>
      <w:bCs/>
      <w:sz w:val="26"/>
      <w:szCs w:val="26"/>
      <w:lang w:val="en-US" w:eastAsia="en-US"/>
    </w:rPr>
  </w:style>
  <w:style w:type="character" w:customStyle="1" w:styleId="Heading5Char">
    <w:name w:val="Heading 5 Char"/>
    <w:basedOn w:val="DefaultParagraphFont"/>
    <w:link w:val="Heading5"/>
    <w:uiPriority w:val="9"/>
    <w:rsid w:val="00B1726C"/>
    <w:rPr>
      <w:rFonts w:ascii="IBM Plex Sans" w:hAnsi="IBM Plex Sans"/>
      <w:bCs/>
      <w:i/>
      <w:iCs/>
      <w:sz w:val="22"/>
      <w:szCs w:val="24"/>
      <w:lang w:val="en-US" w:eastAsia="en-US"/>
    </w:rPr>
  </w:style>
  <w:style w:type="paragraph" w:styleId="TOCHeading">
    <w:name w:val="TOC Heading"/>
    <w:basedOn w:val="Heading1"/>
    <w:next w:val="Normal"/>
    <w:uiPriority w:val="39"/>
    <w:unhideWhenUsed/>
    <w:qFormat/>
    <w:rsid w:val="00B1726C"/>
    <w:pPr>
      <w:keepLines/>
      <w:pageBreakBefore w:val="0"/>
      <w:numPr>
        <w:numId w:val="0"/>
      </w:numPr>
      <w:spacing w:before="0" w:after="120" w:line="259" w:lineRule="auto"/>
      <w:outlineLvl w:val="9"/>
    </w:pPr>
    <w:rPr>
      <w:rFonts w:eastAsiaTheme="majorEastAsia" w:cstheme="majorBidi"/>
      <w:bCs w:val="0"/>
      <w:color w:val="2E74B5" w:themeColor="accent1" w:themeShade="BF"/>
      <w:kern w:val="0"/>
      <w:lang w:val="en-US" w:eastAsia="en-US"/>
    </w:rPr>
  </w:style>
  <w:style w:type="paragraph" w:customStyle="1" w:styleId="DefaultLTTitel">
    <w:name w:val="Default~LT~Titel"/>
    <w:rsid w:val="00B1726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uppressAutoHyphens/>
      <w:autoSpaceDE w:val="0"/>
      <w:spacing w:line="204" w:lineRule="auto"/>
    </w:pPr>
    <w:rPr>
      <w:rFonts w:ascii="MS PGothic" w:eastAsia="MS PGothic" w:hAnsi="MS PGothic" w:cs="MS PGothic"/>
      <w:color w:val="17AF4B"/>
      <w:sz w:val="56"/>
      <w:szCs w:val="56"/>
      <w:lang w:val="en-US" w:eastAsia="hi-IN" w:bidi="hi-IN"/>
    </w:rPr>
  </w:style>
  <w:style w:type="character" w:customStyle="1" w:styleId="HeaderChar">
    <w:name w:val="Header Char"/>
    <w:basedOn w:val="DefaultParagraphFont"/>
    <w:link w:val="Header"/>
    <w:uiPriority w:val="99"/>
    <w:rsid w:val="00B1726C"/>
    <w:rPr>
      <w:rFonts w:ascii="IBM Plex Sans" w:hAnsi="IBM Plex Sans"/>
      <w:szCs w:val="24"/>
      <w:lang w:val="en-US" w:eastAsia="en-US"/>
    </w:rPr>
  </w:style>
  <w:style w:type="character" w:customStyle="1" w:styleId="BalloonTextChar">
    <w:name w:val="Balloon Text Char"/>
    <w:basedOn w:val="DefaultParagraphFont"/>
    <w:link w:val="BalloonText"/>
    <w:uiPriority w:val="99"/>
    <w:semiHidden/>
    <w:rsid w:val="00B1726C"/>
    <w:rPr>
      <w:rFonts w:ascii="Tahoma" w:hAnsi="Tahoma" w:cs="Tahoma"/>
      <w:sz w:val="16"/>
      <w:szCs w:val="16"/>
      <w:lang w:val="en-US" w:eastAsia="en-US"/>
    </w:rPr>
  </w:style>
  <w:style w:type="paragraph" w:customStyle="1" w:styleId="Code-Comment">
    <w:name w:val="Code-Comment"/>
    <w:basedOn w:val="Code"/>
    <w:link w:val="Code-CommentChar"/>
    <w:qFormat/>
    <w:rsid w:val="00B1726C"/>
    <w:pPr>
      <w:pBdr>
        <w:top w:val="none" w:sz="0" w:space="0" w:color="auto"/>
        <w:left w:val="none" w:sz="0" w:space="0" w:color="auto"/>
        <w:bottom w:val="none" w:sz="0" w:space="0" w:color="auto"/>
        <w:right w:val="none" w:sz="0" w:space="0" w:color="auto"/>
      </w:pBdr>
      <w:spacing w:line="259" w:lineRule="auto"/>
    </w:pPr>
    <w:rPr>
      <w:rFonts w:ascii="Consolas" w:eastAsiaTheme="minorHAnsi" w:hAnsi="Consolas" w:cstheme="minorBidi"/>
      <w:color w:val="70AD47" w:themeColor="accent6"/>
      <w:lang w:val="en-US" w:eastAsia="en-US"/>
    </w:rPr>
  </w:style>
  <w:style w:type="character" w:customStyle="1" w:styleId="Code-CommentChar">
    <w:name w:val="Code-Comment Char"/>
    <w:basedOn w:val="CodeChar"/>
    <w:link w:val="Code-Comment"/>
    <w:rsid w:val="00B1726C"/>
    <w:rPr>
      <w:rFonts w:ascii="Consolas" w:eastAsiaTheme="minorHAnsi" w:hAnsi="Consolas" w:cstheme="minorBidi"/>
      <w:color w:val="70AD47" w:themeColor="accent6"/>
      <w:sz w:val="18"/>
      <w:szCs w:val="24"/>
      <w:lang w:val="en-US" w:eastAsia="en-US"/>
    </w:rPr>
  </w:style>
  <w:style w:type="table" w:styleId="PlainTable4">
    <w:name w:val="Plain Table 4"/>
    <w:basedOn w:val="TableNormal"/>
    <w:uiPriority w:val="44"/>
    <w:rsid w:val="00B1726C"/>
    <w:rPr>
      <w:rFonts w:asciiTheme="minorHAnsi" w:eastAsiaTheme="minorHAnsi" w:hAnsiTheme="minorHAnsi" w:cstheme="minorBidi"/>
      <w:sz w:val="22"/>
      <w:szCs w:val="22"/>
      <w:lang w:val="en-US" w:eastAsia="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Mention">
    <w:name w:val="Mention"/>
    <w:basedOn w:val="DefaultParagraphFont"/>
    <w:uiPriority w:val="99"/>
    <w:semiHidden/>
    <w:unhideWhenUsed/>
    <w:rsid w:val="00B1726C"/>
    <w:rPr>
      <w:color w:val="2B579A"/>
      <w:shd w:val="clear" w:color="auto" w:fill="E6E6E6"/>
    </w:rPr>
  </w:style>
  <w:style w:type="paragraph" w:customStyle="1" w:styleId="MyConsole">
    <w:name w:val="MyConsole"/>
    <w:basedOn w:val="Normal"/>
    <w:link w:val="MyConsoleChar"/>
    <w:qFormat/>
    <w:rsid w:val="00B1726C"/>
    <w:pPr>
      <w:autoSpaceDE w:val="0"/>
      <w:autoSpaceDN w:val="0"/>
      <w:adjustRightInd w:val="0"/>
      <w:spacing w:before="60" w:after="60" w:line="259" w:lineRule="auto"/>
    </w:pPr>
    <w:rPr>
      <w:rFonts w:ascii="Consolas" w:eastAsiaTheme="minorHAnsi" w:hAnsi="Consolas" w:cs="Consolas"/>
      <w:color w:val="000000"/>
      <w:szCs w:val="20"/>
    </w:rPr>
  </w:style>
  <w:style w:type="character" w:customStyle="1" w:styleId="MyConsoleChar">
    <w:name w:val="MyConsole Char"/>
    <w:link w:val="MyConsole"/>
    <w:rsid w:val="00B1726C"/>
    <w:rPr>
      <w:rFonts w:ascii="Consolas" w:eastAsiaTheme="minorHAnsi" w:hAnsi="Consolas" w:cs="Consolas"/>
      <w:color w:val="00000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4702000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51801655">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18269233">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697699575">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786969478">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0845729">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2107380995">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502551639">
          <w:marLeft w:val="0"/>
          <w:marRight w:val="0"/>
          <w:marTop w:val="0"/>
          <w:marBottom w:val="0"/>
          <w:divBdr>
            <w:top w:val="none" w:sz="0" w:space="0" w:color="auto"/>
            <w:left w:val="none" w:sz="0" w:space="0" w:color="auto"/>
            <w:bottom w:val="none" w:sz="0" w:space="0" w:color="auto"/>
            <w:right w:val="none" w:sz="0" w:space="0" w:color="auto"/>
          </w:divBdr>
        </w:div>
      </w:divsChild>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283540061">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76152378">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847400149">
      <w:bodyDiv w:val="1"/>
      <w:marLeft w:val="0"/>
      <w:marRight w:val="0"/>
      <w:marTop w:val="0"/>
      <w:marBottom w:val="0"/>
      <w:divBdr>
        <w:top w:val="none" w:sz="0" w:space="0" w:color="auto"/>
        <w:left w:val="none" w:sz="0" w:space="0" w:color="auto"/>
        <w:bottom w:val="none" w:sz="0" w:space="0" w:color="auto"/>
        <w:right w:val="none" w:sz="0" w:space="0" w:color="auto"/>
      </w:divBdr>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17951110">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tm1server:8000/api/v1/$metadata?$format=application/json" TargetMode="External"/><Relationship Id="rId42" Type="http://schemas.openxmlformats.org/officeDocument/2006/relationships/hyperlink" Target="https://www.ibm.com/developerworks/community/groups/service/html/communitystart?communityUuid=94a0a656-48ea-436d-ac5c-c711caf02e85" TargetMode="External"/><Relationship Id="rId47" Type="http://schemas.openxmlformats.org/officeDocument/2006/relationships/hyperlink" Target="http://docs.oasis-open.org/odata/odata-json-format/v4.0/odata-json-format-v4.0.html" TargetMode="External"/><Relationship Id="rId63" Type="http://schemas.openxmlformats.org/officeDocument/2006/relationships/image" Target="media/image20.png"/><Relationship Id="rId68" Type="http://schemas.openxmlformats.org/officeDocument/2006/relationships/hyperlink" Target="http://www.odata.org/" TargetMode="External"/><Relationship Id="rId84" Type="http://schemas.openxmlformats.org/officeDocument/2006/relationships/hyperlink" Target="https://www.ibm.com/support/knowledgecenter/SSD29G_2.0.0/com.ibm.swg.ba.cognos.tm1_rest_api.2.0.0.doc/tm1_md/tm1-source-specification.html" TargetMode="External"/><Relationship Id="rId89" Type="http://schemas.openxmlformats.org/officeDocument/2006/relationships/hyperlink" Target="http://tm1server:8088/api/v1/Dimensions('Time')?$select=Name&amp;$expand=Hierarchies($count;$select=Name;$expand=Elements($select=Name;$filter=Parents/$count%20eq%200;$expand=Components($select=Name;$expand=Components($select=Name;$expand=Components($select=Name)))))&amp;$format=application/json;odata.metadata=none" TargetMode="External"/><Relationship Id="rId16" Type="http://schemas.openxmlformats.org/officeDocument/2006/relationships/hyperlink" Target="http://docs.oasis-open.org/odata/odata-json-format/v4.0/odata-json-format-v4.0.pdf" TargetMode="External"/><Relationship Id="rId11" Type="http://schemas.openxmlformats.org/officeDocument/2006/relationships/hyperlink" Target="http://www.odata.org/" TargetMode="External"/><Relationship Id="rId32" Type="http://schemas.openxmlformats.org/officeDocument/2006/relationships/hyperlink" Target="http://swagger.io/" TargetMode="External"/><Relationship Id="rId37" Type="http://schemas.openxmlformats.org/officeDocument/2006/relationships/hyperlink" Target="https://jquery.com/" TargetMode="External"/><Relationship Id="rId53" Type="http://schemas.openxmlformats.org/officeDocument/2006/relationships/image" Target="media/image13.png"/><Relationship Id="rId58" Type="http://schemas.openxmlformats.org/officeDocument/2006/relationships/image" Target="media/image18.png"/><Relationship Id="rId74" Type="http://schemas.openxmlformats.org/officeDocument/2006/relationships/hyperlink" Target="http://services.odata.org/V4/Northwind/Northwind.svc/Categories?$select=CategoryID,CategoryName&amp;$orderby=CategoryName&amp;$expand=Products($select=ProductID,ProductName;$orderby=ProductName)" TargetMode="External"/><Relationship Id="rId79" Type="http://schemas.openxmlformats.org/officeDocument/2006/relationships/hyperlink" Target="http://services.odata.org/V4/Northwind/Northwind.svc/Employees?$select=EmployeeID,LastName,FirstName,TitleOfCourtesy,City,Region,Country,BirthDate&amp;$orderby=Country%20asc,Region%20asc,City%20asc" TargetMode="External"/><Relationship Id="rId102" Type="http://schemas.openxmlformats.org/officeDocument/2006/relationships/header" Target="header2.xml"/><Relationship Id="rId5" Type="http://schemas.openxmlformats.org/officeDocument/2006/relationships/settings" Target="settings.xml"/><Relationship Id="rId90" Type="http://schemas.openxmlformats.org/officeDocument/2006/relationships/hyperlink" Target="http://pawl" TargetMode="External"/><Relationship Id="rId95" Type="http://schemas.openxmlformats.org/officeDocument/2006/relationships/hyperlink" Target="http://localhost:7070" TargetMode="External"/><Relationship Id="rId22" Type="http://schemas.openxmlformats.org/officeDocument/2006/relationships/hyperlink" Target="http://tm1server:8000/api/v1/Dimensions?$filter=not%20startswith(Name,'%7d')" TargetMode="External"/><Relationship Id="rId27" Type="http://schemas.openxmlformats.org/officeDocument/2006/relationships/hyperlink" Target="http://swagger.io/" TargetMode="External"/><Relationship Id="rId43" Type="http://schemas.openxmlformats.org/officeDocument/2006/relationships/hyperlink" Target="http://tm1server:8888/TM1Top.html" TargetMode="External"/><Relationship Id="rId48" Type="http://schemas.openxmlformats.org/officeDocument/2006/relationships/hyperlink" Target="http://pawl" TargetMode="External"/><Relationship Id="rId64" Type="http://schemas.openxmlformats.org/officeDocument/2006/relationships/image" Target="media/image21.png"/><Relationship Id="rId69" Type="http://schemas.openxmlformats.org/officeDocument/2006/relationships/hyperlink" Target="http://services.odata.org/V4/Northwind/Northwind.svc/" TargetMode="External"/><Relationship Id="rId80" Type="http://schemas.openxmlformats.org/officeDocument/2006/relationships/hyperlink" Target="http://services.odata.org/V4/Northwind/Northwind.svc/Orders?$select=OrderDate&amp;$orderby=OrderDate%20asc&amp;$top=1" TargetMode="External"/><Relationship Id="rId85" Type="http://schemas.openxmlformats.org/officeDocument/2006/relationships/hyperlink" Target="http://tm1server:8088/api/v1/GitPull" TargetMode="External"/><Relationship Id="rId12" Type="http://schemas.openxmlformats.org/officeDocument/2006/relationships/hyperlink" Target="http://www.odata.org/" TargetMode="External"/><Relationship Id="rId17" Type="http://schemas.openxmlformats.org/officeDocument/2006/relationships/hyperlink" Target="http://www.odata.org" TargetMode="External"/><Relationship Id="rId33" Type="http://schemas.openxmlformats.org/officeDocument/2006/relationships/hyperlink" Target="https://github.com/swagger-api/swagger-ui" TargetMode="External"/><Relationship Id="rId38" Type="http://schemas.openxmlformats.org/officeDocument/2006/relationships/hyperlink" Target="http://tm1server:8888/api/v1/$metadata" TargetMode="External"/><Relationship Id="rId59" Type="http://schemas.openxmlformats.org/officeDocument/2006/relationships/hyperlink" Target="http://docs.oasis-open.org/odata/odata-json-format/v4.0/odata-json-format-v4.0.html" TargetMode="External"/><Relationship Id="rId103" Type="http://schemas.openxmlformats.org/officeDocument/2006/relationships/footer" Target="footer2.xml"/><Relationship Id="rId20" Type="http://schemas.openxmlformats.org/officeDocument/2006/relationships/hyperlink" Target="http://docs.oasis-open.org/odata/odata-csdl-json/v4.01/odata-csdl-json-v4.01.html" TargetMode="External"/><Relationship Id="rId41" Type="http://schemas.openxmlformats.org/officeDocument/2006/relationships/hyperlink" Target="https://www.ibm.com/developerworks/community/wikis/home?lang=en" TargetMode="External"/><Relationship Id="rId54" Type="http://schemas.openxmlformats.org/officeDocument/2006/relationships/image" Target="media/image14.png"/><Relationship Id="rId62" Type="http://schemas.openxmlformats.org/officeDocument/2006/relationships/hyperlink" Target="https://ibm.github.io/paxapi/" TargetMode="External"/><Relationship Id="rId70" Type="http://schemas.openxmlformats.org/officeDocument/2006/relationships/hyperlink" Target="https://golang.org/" TargetMode="External"/><Relationship Id="rId75" Type="http://schemas.openxmlformats.org/officeDocument/2006/relationships/hyperlink" Target="http://services.odata.org/V4/Northwind/Northwind.svc/Customers?$orderby=Country%20asc,Region%20asc,%20City%20asc&amp;$select=CustomerID,CompanyName,City,Region,Country" TargetMode="External"/><Relationship Id="rId83" Type="http://schemas.openxmlformats.org/officeDocument/2006/relationships/hyperlink" Target="http://tm1server:8088/api/v1/GitInit" TargetMode="External"/><Relationship Id="rId88" Type="http://schemas.openxmlformats.org/officeDocument/2006/relationships/hyperlink" Target="http://tm1server:8088/api/v1/Cubes('Sales')/Dimensions?$select=Name&amp;$expand=Hierarchies($select=Name;$expand=Members($filter=Parent%20eq%20null;$select=Name;$expand=Children($select=Name;$expand=Children($select=Name;$expand=Children($select=Name;$expand=Children($select=Name))))))&amp;$format=application/json;odata.metadata=none" TargetMode="External"/><Relationship Id="rId91" Type="http://schemas.openxmlformats.org/officeDocument/2006/relationships/image" Target="media/image25.png"/><Relationship Id="rId96"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docs.oasis-open.org/odata/odata/v4.0/odata-v4.0-part3-csdl.pdf" TargetMode="External"/><Relationship Id="rId23" Type="http://schemas.openxmlformats.org/officeDocument/2006/relationships/image" Target="media/image2.png"/><Relationship Id="rId28" Type="http://schemas.openxmlformats.org/officeDocument/2006/relationships/hyperlink" Target="https://openapis.org/" TargetMode="External"/><Relationship Id="rId36" Type="http://schemas.openxmlformats.org/officeDocument/2006/relationships/hyperlink" Target="http://tm1server:8888/api/v1/swagger.json" TargetMode="External"/><Relationship Id="rId49" Type="http://schemas.openxmlformats.org/officeDocument/2006/relationships/image" Target="media/image9.png"/><Relationship Id="rId57" Type="http://schemas.openxmlformats.org/officeDocument/2006/relationships/image" Target="media/image17.png"/><Relationship Id="rId10" Type="http://schemas.openxmlformats.org/officeDocument/2006/relationships/hyperlink" Target="http://www.odata.org/" TargetMode="External"/><Relationship Id="rId31" Type="http://schemas.openxmlformats.org/officeDocument/2006/relationships/hyperlink" Target="https://openapis.org/" TargetMode="External"/><Relationship Id="rId44" Type="http://schemas.openxmlformats.org/officeDocument/2006/relationships/image" Target="media/image7.png"/><Relationship Id="rId52" Type="http://schemas.openxmlformats.org/officeDocument/2006/relationships/image" Target="media/image12.png"/><Relationship Id="rId60" Type="http://schemas.openxmlformats.org/officeDocument/2006/relationships/hyperlink" Target="http://docs.oasis-open.org/odata/odata-json-format/v4.0/odata-json-format-v4.0.html" TargetMode="External"/><Relationship Id="rId65" Type="http://schemas.openxmlformats.org/officeDocument/2006/relationships/image" Target="media/image22.png"/><Relationship Id="rId73" Type="http://schemas.openxmlformats.org/officeDocument/2006/relationships/hyperlink" Target="http://services.odata.org/V4/Northwind/Northwind.svc/$metadata" TargetMode="External"/><Relationship Id="rId78" Type="http://schemas.openxmlformats.org/officeDocument/2006/relationships/hyperlink" Target="http://services.odata.org/V4/Northwind/Northwind.svc/Customers?$orderby=Country%20asc,Region%20asc,%20City%20asc&amp;$select=CustomerID,CompanyName,City,Region,Country" TargetMode="External"/><Relationship Id="rId81" Type="http://schemas.openxmlformats.org/officeDocument/2006/relationships/hyperlink" Target="http://services.odata.org/V4/Northwind/Northwind.svc/Orders?$select=OrderDate&amp;$orderby=OrderDate%20desc&amp;$top=1" TargetMode="External"/><Relationship Id="rId86" Type="http://schemas.openxmlformats.org/officeDocument/2006/relationships/hyperlink" Target="https://www.ibm.com/support/knowledgecenter/SSD29G_2.0.0/com.ibm.swg.ba.cognos.tm1_rest_api.2.0.0.doc/tm1_md/tm1-source-specification.html" TargetMode="External"/><Relationship Id="rId94" Type="http://schemas.openxmlformats.org/officeDocument/2006/relationships/image" Target="media/image26.png"/><Relationship Id="rId99" Type="http://schemas.openxmlformats.org/officeDocument/2006/relationships/hyperlink" Target="https://github.com/Hubert-Heijkers/tm1-log-tracker" TargetMode="Externa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docs.oasis-open.org/odata/odata/v4.0/odata-v4.0-part1-protocol.pdf" TargetMode="External"/><Relationship Id="rId18" Type="http://schemas.openxmlformats.org/officeDocument/2006/relationships/hyperlink" Target="http://www.odata.org/getting-started/understand-odata-in-6-steps/" TargetMode="External"/><Relationship Id="rId39" Type="http://schemas.openxmlformats.org/officeDocument/2006/relationships/hyperlink" Target="http://docs.oasis-open.org/odata/odata/v4.0/odata-v4.0-part3-csdl.html" TargetMode="External"/><Relationship Id="rId34" Type="http://schemas.openxmlformats.org/officeDocument/2006/relationships/hyperlink" Target="http://tm1server:8888/swagger-ui" TargetMode="Externa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hyperlink" Target="http://services.odata.org/V4/Northwind/Northwind.svc/Employees?$select=EmployeeID,LastName,FirstName,TitleOfCourtesy,City,Region,Country&amp;$orderby=Country%20asc,Region%20asc,City%20asc" TargetMode="External"/><Relationship Id="rId97" Type="http://schemas.openxmlformats.org/officeDocument/2006/relationships/hyperlink" Target="http://docs.oasis-open.org/odata/odata/v4.0/odata-v4.0-part1-protocol.pdf" TargetMode="External"/><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23.png"/><Relationship Id="rId92" Type="http://schemas.openxmlformats.org/officeDocument/2006/relationships/hyperlink" Target="https://code.cubewise.com/arc-overview/" TargetMode="External"/><Relationship Id="rId2" Type="http://schemas.openxmlformats.org/officeDocument/2006/relationships/customXml" Target="../customXml/item2.xml"/><Relationship Id="rId29" Type="http://schemas.openxmlformats.org/officeDocument/2006/relationships/hyperlink" Target="https://www.oasis-open.org/committees/tc_home.php?wg_abbrev=odata" TargetMode="External"/><Relationship Id="rId24" Type="http://schemas.openxmlformats.org/officeDocument/2006/relationships/image" Target="media/image3.png"/><Relationship Id="rId40" Type="http://schemas.openxmlformats.org/officeDocument/2006/relationships/hyperlink" Target="https://www.w3schools.com/xml/xml_xpath.asp" TargetMode="External"/><Relationship Id="rId45" Type="http://schemas.openxmlformats.org/officeDocument/2006/relationships/hyperlink" Target="http://tm1server:8888/TM1MDXSimple.html" TargetMode="External"/><Relationship Id="rId66" Type="http://schemas.openxmlformats.org/officeDocument/2006/relationships/hyperlink" Target="https://golang.org/" TargetMode="External"/><Relationship Id="rId87" Type="http://schemas.openxmlformats.org/officeDocument/2006/relationships/hyperlink" Target="https://www.ibm.com/support/knowledgecenter/SSD29G_2.0.0/com.ibm.swg.ba.cognos.tm1_rest_api.2.0.0.doc/tm1_md/tm1-source-specification.html" TargetMode="External"/><Relationship Id="rId61" Type="http://schemas.openxmlformats.org/officeDocument/2006/relationships/image" Target="media/image19.png"/><Relationship Id="rId82" Type="http://schemas.openxmlformats.org/officeDocument/2006/relationships/hyperlink" Target="http://tm1server:8088/api/v1/Configuration/ProductVersion/$value" TargetMode="External"/><Relationship Id="rId19" Type="http://schemas.openxmlformats.org/officeDocument/2006/relationships/hyperlink" Target="http://tm1server:8000/api/v1/$metadata" TargetMode="External"/><Relationship Id="rId14" Type="http://schemas.openxmlformats.org/officeDocument/2006/relationships/hyperlink" Target="http://docs.oasis-open.org/odata/odata/v4.0/odata-v4.0-part2-url-conventions.pdf" TargetMode="External"/><Relationship Id="rId30" Type="http://schemas.openxmlformats.org/officeDocument/2006/relationships/hyperlink" Target="http://swagger.io/" TargetMode="External"/><Relationship Id="rId35" Type="http://schemas.openxmlformats.org/officeDocument/2006/relationships/image" Target="media/image6.png"/><Relationship Id="rId56" Type="http://schemas.openxmlformats.org/officeDocument/2006/relationships/image" Target="media/image16.png"/><Relationship Id="rId77" Type="http://schemas.openxmlformats.org/officeDocument/2006/relationships/hyperlink" Target="http://services.odata.org/V4/Northwind/Northwind.svc/Categories?$select=CategoryID,CategoryName&amp;$orderby=CategoryName&amp;$expand=Products($select=ProductID,ProductName;$orderby=ProductName)" TargetMode="External"/><Relationship Id="rId100" Type="http://schemas.openxmlformats.org/officeDocument/2006/relationships/header" Target="header1.xml"/><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11.png"/><Relationship Id="rId72" Type="http://schemas.openxmlformats.org/officeDocument/2006/relationships/image" Target="media/image24.png"/><Relationship Id="rId93" Type="http://schemas.openxmlformats.org/officeDocument/2006/relationships/hyperlink" Target="https://cubewise.com/" TargetMode="External"/><Relationship Id="rId98" Type="http://schemas.openxmlformats.org/officeDocument/2006/relationships/hyperlink" Target="http://tm1server:8088/api/v1/TransactionLogEntries?$filter=Cube%20eq%20'Sales'" TargetMode="External"/><Relationship Id="rId3" Type="http://schemas.openxmlformats.org/officeDocument/2006/relationships/numbering" Target="numbering.xml"/><Relationship Id="rId25" Type="http://schemas.openxmlformats.org/officeDocument/2006/relationships/image" Target="media/image4.png"/><Relationship Id="rId46" Type="http://schemas.openxmlformats.org/officeDocument/2006/relationships/image" Target="media/image8.png"/><Relationship Id="rId67" Type="http://schemas.openxmlformats.org/officeDocument/2006/relationships/hyperlink" Target="http://services.odata.org/V4/Northwind/Northwind.svc/"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30.png"/></Relationships>
</file>

<file path=word/_rels/footer2.xml.rels><?xml version="1.0" encoding="UTF-8" standalone="yes"?>
<Relationships xmlns="http://schemas.openxmlformats.org/package/2006/relationships"><Relationship Id="rId1" Type="http://schemas.openxmlformats.org/officeDocument/2006/relationships/image" Target="media/image30.png"/></Relationships>
</file>

<file path=word/_rels/header1.xml.rels><?xml version="1.0" encoding="UTF-8" standalone="yes"?>
<Relationships xmlns="http://schemas.openxmlformats.org/package/2006/relationships"><Relationship Id="rId2" Type="http://schemas.openxmlformats.org/officeDocument/2006/relationships/image" Target="media/image29.png"/><Relationship Id="rId1"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B74EA6-6A45-4AD2-B4B6-C9779416C82E}">
  <ds:schemaRefs>
    <ds:schemaRef ds:uri="http://schemas.openxmlformats.org/officeDocument/2006/bibliography"/>
  </ds:schemaRefs>
</ds:datastoreItem>
</file>

<file path=customXml/itemProps2.xml><?xml version="1.0" encoding="utf-8"?>
<ds:datastoreItem xmlns:ds="http://schemas.openxmlformats.org/officeDocument/2006/customXml" ds:itemID="{0C5FB260-ADA7-486C-8268-F727D793E7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75</TotalTime>
  <Pages>48</Pages>
  <Words>18112</Words>
  <Characters>103239</Characters>
  <Application>Microsoft Office Word</Application>
  <DocSecurity>0</DocSecurity>
  <Lines>860</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121109</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cp:lastModifiedBy>Hubert Heijkers</cp:lastModifiedBy>
  <cp:revision>14</cp:revision>
  <cp:lastPrinted>2020-04-13T16:32:00Z</cp:lastPrinted>
  <dcterms:created xsi:type="dcterms:W3CDTF">2020-03-11T11:48:00Z</dcterms:created>
  <dcterms:modified xsi:type="dcterms:W3CDTF">2020-04-13T16:32:00Z</dcterms:modified>
</cp:coreProperties>
</file>